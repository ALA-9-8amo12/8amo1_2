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D8E7" w14:textId="77777777" w:rsidR="00AC3D2C" w:rsidRDefault="00F15364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Persoonlijk </w:t>
      </w:r>
      <w:r w:rsidR="00AC3D2C">
        <w:rPr>
          <w:sz w:val="36"/>
          <w:szCs w:val="36"/>
        </w:rPr>
        <w:t xml:space="preserve">Project Sjabloon Nick de Goeij </w:t>
      </w:r>
    </w:p>
    <w:p w14:paraId="605EEBC9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>Lo8e-Amo1</w:t>
      </w:r>
    </w:p>
    <w:p w14:paraId="34885E01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>Nick-Dylan-Quinten</w:t>
      </w:r>
    </w:p>
    <w:p w14:paraId="6E8B19FD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31-8-2020 </w:t>
      </w:r>
    </w:p>
    <w:p w14:paraId="6970DFA4" w14:textId="77777777" w:rsidR="00AC3D2C" w:rsidRDefault="00AC3D2C" w:rsidP="00AC3D2C">
      <w:pPr>
        <w:jc w:val="center"/>
        <w:rPr>
          <w:sz w:val="36"/>
          <w:szCs w:val="36"/>
        </w:rPr>
      </w:pPr>
    </w:p>
    <w:p w14:paraId="2A40839A" w14:textId="77777777" w:rsidR="00AC3D2C" w:rsidRDefault="00AC3D2C" w:rsidP="00AC3D2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59D36C" wp14:editId="2510A356">
            <wp:extent cx="2141220" cy="21412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6970" w14:textId="77777777" w:rsidR="00AC3D2C" w:rsidRDefault="00AC3D2C" w:rsidP="00AC3D2C">
      <w:pPr>
        <w:rPr>
          <w:sz w:val="24"/>
          <w:szCs w:val="24"/>
        </w:rPr>
      </w:pPr>
    </w:p>
    <w:p w14:paraId="52AAB3E5" w14:textId="77777777" w:rsidR="00AC3D2C" w:rsidRDefault="00AC3D2C" w:rsidP="00AC3D2C">
      <w:pPr>
        <w:rPr>
          <w:sz w:val="24"/>
          <w:szCs w:val="24"/>
        </w:rPr>
      </w:pPr>
    </w:p>
    <w:p w14:paraId="79C43998" w14:textId="77777777" w:rsidR="00AC3D2C" w:rsidRDefault="00AC3D2C" w:rsidP="00AC3D2C">
      <w:pPr>
        <w:rPr>
          <w:sz w:val="24"/>
          <w:szCs w:val="24"/>
        </w:rPr>
      </w:pPr>
    </w:p>
    <w:p w14:paraId="77E28183" w14:textId="77777777" w:rsidR="00AC3D2C" w:rsidRDefault="00AC3D2C" w:rsidP="00AC3D2C">
      <w:pPr>
        <w:rPr>
          <w:sz w:val="24"/>
          <w:szCs w:val="24"/>
        </w:rPr>
      </w:pPr>
    </w:p>
    <w:p w14:paraId="478F8430" w14:textId="77777777" w:rsidR="00AC3D2C" w:rsidRDefault="00AC3D2C" w:rsidP="00AC3D2C">
      <w:pPr>
        <w:rPr>
          <w:sz w:val="24"/>
          <w:szCs w:val="24"/>
        </w:rPr>
      </w:pPr>
    </w:p>
    <w:p w14:paraId="67CEFA2E" w14:textId="77777777" w:rsidR="00AC3D2C" w:rsidRDefault="00AC3D2C" w:rsidP="00AC3D2C">
      <w:pPr>
        <w:rPr>
          <w:sz w:val="24"/>
          <w:szCs w:val="24"/>
        </w:rPr>
      </w:pPr>
    </w:p>
    <w:p w14:paraId="0A60A143" w14:textId="77777777" w:rsidR="00AC3D2C" w:rsidRDefault="00AC3D2C" w:rsidP="00AC3D2C">
      <w:pPr>
        <w:rPr>
          <w:sz w:val="24"/>
          <w:szCs w:val="24"/>
        </w:rPr>
      </w:pPr>
    </w:p>
    <w:p w14:paraId="3817460E" w14:textId="77777777" w:rsidR="00AC3D2C" w:rsidRDefault="00AC3D2C" w:rsidP="00AC3D2C">
      <w:pPr>
        <w:rPr>
          <w:sz w:val="24"/>
          <w:szCs w:val="24"/>
        </w:rPr>
      </w:pPr>
    </w:p>
    <w:p w14:paraId="6FE76232" w14:textId="77777777" w:rsidR="00AC3D2C" w:rsidRDefault="00AC3D2C" w:rsidP="00AC3D2C">
      <w:pPr>
        <w:rPr>
          <w:sz w:val="24"/>
          <w:szCs w:val="24"/>
        </w:rPr>
      </w:pPr>
    </w:p>
    <w:p w14:paraId="1AAF1393" w14:textId="77777777" w:rsidR="00AC3D2C" w:rsidRDefault="00AC3D2C" w:rsidP="00AC3D2C">
      <w:pPr>
        <w:rPr>
          <w:sz w:val="24"/>
          <w:szCs w:val="24"/>
        </w:rPr>
      </w:pPr>
    </w:p>
    <w:p w14:paraId="498EA82C" w14:textId="77777777" w:rsidR="00AC3D2C" w:rsidRDefault="00AC3D2C" w:rsidP="00AC3D2C">
      <w:pPr>
        <w:rPr>
          <w:sz w:val="24"/>
          <w:szCs w:val="24"/>
        </w:rPr>
      </w:pPr>
    </w:p>
    <w:p w14:paraId="00D67B8D" w14:textId="77777777" w:rsidR="00AC3D2C" w:rsidRDefault="00AC3D2C" w:rsidP="00AC3D2C">
      <w:pPr>
        <w:rPr>
          <w:sz w:val="24"/>
          <w:szCs w:val="24"/>
        </w:rPr>
      </w:pPr>
    </w:p>
    <w:p w14:paraId="3F4E825A" w14:textId="77777777" w:rsidR="00AC3D2C" w:rsidRDefault="00AC3D2C" w:rsidP="00AC3D2C">
      <w:pPr>
        <w:rPr>
          <w:sz w:val="24"/>
          <w:szCs w:val="24"/>
        </w:rPr>
      </w:pPr>
    </w:p>
    <w:p w14:paraId="41EB7E07" w14:textId="77777777" w:rsidR="00AC3D2C" w:rsidRDefault="00AC3D2C" w:rsidP="00AC3D2C">
      <w:pPr>
        <w:rPr>
          <w:sz w:val="24"/>
          <w:szCs w:val="24"/>
        </w:rPr>
      </w:pPr>
    </w:p>
    <w:p w14:paraId="024EB4DA" w14:textId="77777777" w:rsidR="00AC3D2C" w:rsidRDefault="00AC3D2C" w:rsidP="00AC3D2C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5595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CCEA9" w14:textId="77777777" w:rsidR="00F471C0" w:rsidRDefault="00F471C0">
          <w:pPr>
            <w:pStyle w:val="Kopvaninhoudsopgave"/>
          </w:pPr>
          <w:r>
            <w:t>Inhoud</w:t>
          </w:r>
        </w:p>
        <w:p w14:paraId="2780123C" w14:textId="7CDD3C1D" w:rsidR="000A03C2" w:rsidRDefault="00F471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9389" w:history="1">
            <w:r w:rsidR="000A03C2" w:rsidRPr="006A6BB3">
              <w:rPr>
                <w:rStyle w:val="Hyperlink"/>
                <w:rFonts w:eastAsia="Times New Roman"/>
                <w:noProof/>
                <w:lang w:eastAsia="nl-NL"/>
              </w:rPr>
              <w:t>Ontwikkelomgeving</w:t>
            </w:r>
            <w:r w:rsidR="000A03C2">
              <w:rPr>
                <w:noProof/>
                <w:webHidden/>
              </w:rPr>
              <w:tab/>
            </w:r>
            <w:r w:rsidR="000A03C2">
              <w:rPr>
                <w:noProof/>
                <w:webHidden/>
              </w:rPr>
              <w:fldChar w:fldCharType="begin"/>
            </w:r>
            <w:r w:rsidR="000A03C2">
              <w:rPr>
                <w:noProof/>
                <w:webHidden/>
              </w:rPr>
              <w:instrText xml:space="preserve"> PAGEREF _Toc53039389 \h </w:instrText>
            </w:r>
            <w:r w:rsidR="000A03C2">
              <w:rPr>
                <w:noProof/>
                <w:webHidden/>
              </w:rPr>
            </w:r>
            <w:r w:rsidR="000A03C2">
              <w:rPr>
                <w:noProof/>
                <w:webHidden/>
              </w:rPr>
              <w:fldChar w:fldCharType="separate"/>
            </w:r>
            <w:r w:rsidR="000A03C2">
              <w:rPr>
                <w:noProof/>
                <w:webHidden/>
              </w:rPr>
              <w:t>3</w:t>
            </w:r>
            <w:r w:rsidR="000A03C2">
              <w:rPr>
                <w:noProof/>
                <w:webHidden/>
              </w:rPr>
              <w:fldChar w:fldCharType="end"/>
            </w:r>
          </w:hyperlink>
        </w:p>
        <w:p w14:paraId="77485977" w14:textId="1CF786FC" w:rsidR="000A03C2" w:rsidRDefault="000A03C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3039390" w:history="1">
            <w:r w:rsidRPr="006A6BB3">
              <w:rPr>
                <w:rStyle w:val="Hyperlink"/>
                <w:noProof/>
                <w:lang w:eastAsia="nl-NL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29FC" w14:textId="6BB5D7B0" w:rsidR="000A03C2" w:rsidRDefault="000A03C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3039391" w:history="1">
            <w:r w:rsidRPr="006A6BB3">
              <w:rPr>
                <w:rStyle w:val="Hyperlink"/>
                <w:rFonts w:eastAsia="Times New Roman"/>
                <w:noProof/>
                <w:lang w:eastAsia="nl-NL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A76D" w14:textId="016076DA" w:rsidR="00F471C0" w:rsidRDefault="00F471C0">
          <w:r>
            <w:rPr>
              <w:b/>
              <w:bCs/>
            </w:rPr>
            <w:fldChar w:fldCharType="end"/>
          </w:r>
        </w:p>
      </w:sdtContent>
    </w:sdt>
    <w:p w14:paraId="079C01B4" w14:textId="77777777" w:rsidR="00AC3D2C" w:rsidRDefault="00AC3D2C" w:rsidP="00AC3D2C">
      <w:pPr>
        <w:rPr>
          <w:sz w:val="24"/>
          <w:szCs w:val="24"/>
        </w:rPr>
      </w:pPr>
    </w:p>
    <w:p w14:paraId="06FA08AC" w14:textId="77777777" w:rsidR="00F471C0" w:rsidRDefault="00F471C0" w:rsidP="00AC3D2C">
      <w:pPr>
        <w:rPr>
          <w:sz w:val="24"/>
          <w:szCs w:val="24"/>
        </w:rPr>
      </w:pPr>
    </w:p>
    <w:p w14:paraId="412B5D64" w14:textId="77777777" w:rsidR="00F471C0" w:rsidRDefault="00F471C0" w:rsidP="00AC3D2C">
      <w:pPr>
        <w:rPr>
          <w:sz w:val="24"/>
          <w:szCs w:val="24"/>
        </w:rPr>
      </w:pPr>
    </w:p>
    <w:p w14:paraId="37AA93EE" w14:textId="77777777" w:rsidR="00F471C0" w:rsidRDefault="00F471C0" w:rsidP="00AC3D2C">
      <w:pPr>
        <w:rPr>
          <w:sz w:val="24"/>
          <w:szCs w:val="24"/>
        </w:rPr>
      </w:pPr>
    </w:p>
    <w:p w14:paraId="25F9D9B2" w14:textId="77777777" w:rsidR="00F471C0" w:rsidRDefault="00F471C0" w:rsidP="00AC3D2C">
      <w:pPr>
        <w:rPr>
          <w:sz w:val="24"/>
          <w:szCs w:val="24"/>
        </w:rPr>
      </w:pPr>
    </w:p>
    <w:p w14:paraId="7D213908" w14:textId="77777777" w:rsidR="00F471C0" w:rsidRDefault="00F471C0" w:rsidP="00AC3D2C">
      <w:pPr>
        <w:rPr>
          <w:sz w:val="24"/>
          <w:szCs w:val="24"/>
        </w:rPr>
      </w:pPr>
    </w:p>
    <w:p w14:paraId="7E95F106" w14:textId="77777777" w:rsidR="00F471C0" w:rsidRDefault="00F471C0" w:rsidP="00AC3D2C">
      <w:pPr>
        <w:rPr>
          <w:sz w:val="24"/>
          <w:szCs w:val="24"/>
        </w:rPr>
      </w:pPr>
    </w:p>
    <w:p w14:paraId="594C5C9A" w14:textId="77777777" w:rsidR="00F471C0" w:rsidRDefault="00F471C0" w:rsidP="00AC3D2C">
      <w:pPr>
        <w:rPr>
          <w:sz w:val="24"/>
          <w:szCs w:val="24"/>
        </w:rPr>
      </w:pPr>
    </w:p>
    <w:p w14:paraId="61896FA9" w14:textId="77777777" w:rsidR="00F471C0" w:rsidRDefault="00F471C0" w:rsidP="00AC3D2C">
      <w:pPr>
        <w:rPr>
          <w:sz w:val="24"/>
          <w:szCs w:val="24"/>
        </w:rPr>
      </w:pPr>
    </w:p>
    <w:p w14:paraId="708D9FED" w14:textId="77777777" w:rsidR="00F471C0" w:rsidRDefault="00F471C0" w:rsidP="00AC3D2C">
      <w:pPr>
        <w:rPr>
          <w:sz w:val="24"/>
          <w:szCs w:val="24"/>
        </w:rPr>
      </w:pPr>
    </w:p>
    <w:p w14:paraId="043D38C5" w14:textId="77777777" w:rsidR="00F471C0" w:rsidRDefault="00F471C0" w:rsidP="00AC3D2C">
      <w:pPr>
        <w:rPr>
          <w:sz w:val="24"/>
          <w:szCs w:val="24"/>
        </w:rPr>
      </w:pPr>
    </w:p>
    <w:p w14:paraId="3BB77FCF" w14:textId="77777777" w:rsidR="00F471C0" w:rsidRDefault="00F471C0" w:rsidP="00AC3D2C">
      <w:pPr>
        <w:rPr>
          <w:sz w:val="24"/>
          <w:szCs w:val="24"/>
        </w:rPr>
      </w:pPr>
    </w:p>
    <w:p w14:paraId="09AF026B" w14:textId="77777777" w:rsidR="00F471C0" w:rsidRDefault="00F471C0" w:rsidP="00AC3D2C">
      <w:pPr>
        <w:rPr>
          <w:sz w:val="24"/>
          <w:szCs w:val="24"/>
        </w:rPr>
      </w:pPr>
    </w:p>
    <w:p w14:paraId="19FC6AA9" w14:textId="77777777" w:rsidR="00F471C0" w:rsidRDefault="00F471C0" w:rsidP="00AC3D2C">
      <w:pPr>
        <w:rPr>
          <w:sz w:val="24"/>
          <w:szCs w:val="24"/>
        </w:rPr>
      </w:pPr>
    </w:p>
    <w:p w14:paraId="03949A2F" w14:textId="77777777" w:rsidR="00F471C0" w:rsidRDefault="00F471C0" w:rsidP="00AC3D2C">
      <w:pPr>
        <w:rPr>
          <w:sz w:val="24"/>
          <w:szCs w:val="24"/>
        </w:rPr>
      </w:pPr>
    </w:p>
    <w:p w14:paraId="76EBA6CE" w14:textId="77777777" w:rsidR="00F471C0" w:rsidRDefault="00F471C0" w:rsidP="00AC3D2C">
      <w:pPr>
        <w:rPr>
          <w:sz w:val="24"/>
          <w:szCs w:val="24"/>
        </w:rPr>
      </w:pPr>
    </w:p>
    <w:p w14:paraId="496B33B5" w14:textId="77777777" w:rsidR="00F471C0" w:rsidRDefault="00F471C0" w:rsidP="00AC3D2C">
      <w:pPr>
        <w:rPr>
          <w:sz w:val="24"/>
          <w:szCs w:val="24"/>
        </w:rPr>
      </w:pPr>
    </w:p>
    <w:p w14:paraId="30AB7ECC" w14:textId="77777777" w:rsidR="00F471C0" w:rsidRDefault="00F471C0" w:rsidP="00AC3D2C">
      <w:pPr>
        <w:rPr>
          <w:sz w:val="24"/>
          <w:szCs w:val="24"/>
        </w:rPr>
      </w:pPr>
    </w:p>
    <w:p w14:paraId="3E2C1BFF" w14:textId="77777777" w:rsidR="00F471C0" w:rsidRDefault="00F471C0" w:rsidP="00AC3D2C">
      <w:pPr>
        <w:rPr>
          <w:sz w:val="24"/>
          <w:szCs w:val="24"/>
        </w:rPr>
      </w:pPr>
    </w:p>
    <w:p w14:paraId="3D3ACED8" w14:textId="77777777" w:rsidR="00F471C0" w:rsidRDefault="00F471C0" w:rsidP="00AC3D2C">
      <w:pPr>
        <w:rPr>
          <w:sz w:val="24"/>
          <w:szCs w:val="24"/>
        </w:rPr>
      </w:pPr>
    </w:p>
    <w:p w14:paraId="141DF9B5" w14:textId="77777777" w:rsidR="00F471C0" w:rsidRDefault="00F471C0" w:rsidP="00AC3D2C">
      <w:pPr>
        <w:rPr>
          <w:sz w:val="24"/>
          <w:szCs w:val="24"/>
        </w:rPr>
      </w:pPr>
    </w:p>
    <w:p w14:paraId="5D0141EF" w14:textId="77777777" w:rsidR="00F471C0" w:rsidRDefault="00F471C0" w:rsidP="00AC3D2C">
      <w:pPr>
        <w:rPr>
          <w:sz w:val="24"/>
          <w:szCs w:val="24"/>
        </w:rPr>
      </w:pPr>
    </w:p>
    <w:p w14:paraId="144B5BF9" w14:textId="77777777" w:rsidR="00F471C0" w:rsidRDefault="00F471C0" w:rsidP="00AC3D2C">
      <w:pPr>
        <w:rPr>
          <w:sz w:val="24"/>
          <w:szCs w:val="24"/>
        </w:rPr>
      </w:pPr>
    </w:p>
    <w:p w14:paraId="2A141362" w14:textId="77777777" w:rsidR="00F471C0" w:rsidRDefault="00F471C0" w:rsidP="00AC3D2C">
      <w:pPr>
        <w:rPr>
          <w:sz w:val="24"/>
          <w:szCs w:val="24"/>
        </w:rPr>
      </w:pPr>
    </w:p>
    <w:p w14:paraId="5F386BB8" w14:textId="77777777" w:rsidR="00F471C0" w:rsidRDefault="00F471C0" w:rsidP="00AC3D2C">
      <w:pPr>
        <w:rPr>
          <w:sz w:val="24"/>
          <w:szCs w:val="24"/>
        </w:rPr>
      </w:pPr>
    </w:p>
    <w:p w14:paraId="128958E0" w14:textId="77777777" w:rsidR="00F471C0" w:rsidRDefault="00F471C0" w:rsidP="00AC3D2C">
      <w:pPr>
        <w:rPr>
          <w:sz w:val="24"/>
          <w:szCs w:val="24"/>
        </w:rPr>
      </w:pPr>
    </w:p>
    <w:p w14:paraId="3A23337C" w14:textId="77777777" w:rsidR="00F471C0" w:rsidRDefault="00F471C0" w:rsidP="00AC3D2C">
      <w:pPr>
        <w:rPr>
          <w:sz w:val="24"/>
          <w:szCs w:val="24"/>
        </w:rPr>
      </w:pPr>
    </w:p>
    <w:p w14:paraId="09EDF798" w14:textId="77777777" w:rsidR="00677F71" w:rsidRDefault="00677F71" w:rsidP="00677F71">
      <w:pPr>
        <w:pStyle w:val="Kop1"/>
        <w:rPr>
          <w:rFonts w:eastAsia="Times New Roman"/>
          <w:lang w:eastAsia="nl-NL"/>
        </w:rPr>
      </w:pPr>
      <w:bookmarkStart w:id="0" w:name="_Toc37331619"/>
      <w:bookmarkStart w:id="1" w:name="_Toc53039389"/>
      <w:r>
        <w:rPr>
          <w:rFonts w:eastAsia="Times New Roman"/>
          <w:lang w:eastAsia="nl-NL"/>
        </w:rPr>
        <w:t>Ontwikkelomgeving</w:t>
      </w:r>
      <w:bookmarkEnd w:id="0"/>
      <w:bookmarkEnd w:id="1"/>
    </w:p>
    <w:p w14:paraId="09404B6D" w14:textId="77777777" w:rsidR="00677F71" w:rsidRDefault="00677F71" w:rsidP="00677F71">
      <w:pPr>
        <w:rPr>
          <w:lang w:eastAsia="nl-NL"/>
        </w:rPr>
      </w:pPr>
    </w:p>
    <w:p w14:paraId="029A59D6" w14:textId="77777777" w:rsidR="00677F71" w:rsidRDefault="00677F71" w:rsidP="00677F71">
      <w:pPr>
        <w:pStyle w:val="Kop2"/>
        <w:rPr>
          <w:lang w:eastAsia="nl-NL"/>
        </w:rPr>
      </w:pPr>
      <w:bookmarkStart w:id="2" w:name="_Toc37331620"/>
      <w:bookmarkStart w:id="3" w:name="_Toc53039390"/>
      <w:r>
        <w:rPr>
          <w:lang w:eastAsia="nl-NL"/>
        </w:rPr>
        <w:t>Hardware</w:t>
      </w:r>
      <w:bookmarkEnd w:id="2"/>
      <w:bookmarkEnd w:id="3"/>
    </w:p>
    <w:p w14:paraId="767513EC" w14:textId="23C38EA3" w:rsidR="00677F71" w:rsidRDefault="00677F71" w:rsidP="00677F71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7F71" w14:paraId="4D8585D4" w14:textId="77777777" w:rsidTr="00640A84">
        <w:tc>
          <w:tcPr>
            <w:tcW w:w="4531" w:type="dxa"/>
          </w:tcPr>
          <w:p w14:paraId="048A32E3" w14:textId="60CA35B6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App</w:t>
            </w:r>
            <w:r>
              <w:rPr>
                <w:lang w:eastAsia="nl-NL"/>
              </w:rPr>
              <w:t>a</w:t>
            </w:r>
            <w:r>
              <w:rPr>
                <w:lang w:eastAsia="nl-NL"/>
              </w:rPr>
              <w:t>raat</w:t>
            </w:r>
          </w:p>
        </w:tc>
        <w:tc>
          <w:tcPr>
            <w:tcW w:w="4531" w:type="dxa"/>
          </w:tcPr>
          <w:p w14:paraId="44CED31B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Vereisten </w:t>
            </w:r>
          </w:p>
        </w:tc>
      </w:tr>
      <w:tr w:rsidR="00677F71" w14:paraId="42865DA5" w14:textId="77777777" w:rsidTr="00640A84">
        <w:tc>
          <w:tcPr>
            <w:tcW w:w="4531" w:type="dxa"/>
          </w:tcPr>
          <w:p w14:paraId="166BF9BF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Computer</w:t>
            </w:r>
          </w:p>
        </w:tc>
        <w:tc>
          <w:tcPr>
            <w:tcW w:w="4531" w:type="dxa"/>
          </w:tcPr>
          <w:p w14:paraId="4758E529" w14:textId="77777777" w:rsidR="00677F71" w:rsidRDefault="00677F71" w:rsidP="00677F71">
            <w:pPr>
              <w:pStyle w:val="Lijstalinea"/>
              <w:numPr>
                <w:ilvl w:val="0"/>
                <w:numId w:val="2"/>
              </w:numPr>
              <w:rPr>
                <w:lang w:eastAsia="nl-NL"/>
              </w:rPr>
            </w:pPr>
            <w:r>
              <w:rPr>
                <w:lang w:eastAsia="nl-NL"/>
              </w:rPr>
              <w:t>1Gigahertz (GHz) of sneller , 32-bit (86x)</w:t>
            </w:r>
          </w:p>
          <w:p w14:paraId="385C2864" w14:textId="77777777" w:rsidR="00677F71" w:rsidRDefault="00677F71" w:rsidP="00677F71">
            <w:pPr>
              <w:pStyle w:val="Lijstalinea"/>
              <w:numPr>
                <w:ilvl w:val="0"/>
                <w:numId w:val="2"/>
              </w:numPr>
              <w:rPr>
                <w:lang w:eastAsia="nl-NL"/>
              </w:rPr>
            </w:pPr>
            <w:r>
              <w:rPr>
                <w:lang w:eastAsia="nl-NL"/>
              </w:rPr>
              <w:t>16 GB beschikbare schijfruimte (32-bits)</w:t>
            </w:r>
          </w:p>
        </w:tc>
      </w:tr>
      <w:tr w:rsidR="00677F71" w14:paraId="26B97906" w14:textId="77777777" w:rsidTr="00640A84">
        <w:tc>
          <w:tcPr>
            <w:tcW w:w="4531" w:type="dxa"/>
          </w:tcPr>
          <w:p w14:paraId="37C34A33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Netwerkkabels</w:t>
            </w:r>
          </w:p>
        </w:tc>
        <w:tc>
          <w:tcPr>
            <w:tcW w:w="4531" w:type="dxa"/>
          </w:tcPr>
          <w:p w14:paraId="5A025666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Cat, lengte 10m</w:t>
            </w:r>
          </w:p>
        </w:tc>
      </w:tr>
      <w:tr w:rsidR="00677F71" w14:paraId="2A3AE95E" w14:textId="77777777" w:rsidTr="00640A84">
        <w:tc>
          <w:tcPr>
            <w:tcW w:w="4531" w:type="dxa"/>
          </w:tcPr>
          <w:p w14:paraId="34649939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Muis</w:t>
            </w:r>
          </w:p>
        </w:tc>
        <w:tc>
          <w:tcPr>
            <w:tcW w:w="4531" w:type="dxa"/>
          </w:tcPr>
          <w:p w14:paraId="1256E279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Via USB ingang of bluetooth</w:t>
            </w:r>
          </w:p>
        </w:tc>
      </w:tr>
      <w:tr w:rsidR="00677F71" w14:paraId="35BA4058" w14:textId="77777777" w:rsidTr="00640A84">
        <w:tc>
          <w:tcPr>
            <w:tcW w:w="4531" w:type="dxa"/>
          </w:tcPr>
          <w:p w14:paraId="31177179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Oplader</w:t>
            </w:r>
          </w:p>
        </w:tc>
        <w:tc>
          <w:tcPr>
            <w:tcW w:w="4531" w:type="dxa"/>
          </w:tcPr>
          <w:p w14:paraId="6B68FCE1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Lengte 5m </w:t>
            </w:r>
            <w:proofErr w:type="spellStart"/>
            <w:r>
              <w:rPr>
                <w:lang w:eastAsia="nl-NL"/>
              </w:rPr>
              <w:t>matchend</w:t>
            </w:r>
            <w:proofErr w:type="spellEnd"/>
            <w:r>
              <w:rPr>
                <w:lang w:eastAsia="nl-NL"/>
              </w:rPr>
              <w:t xml:space="preserve"> met computer</w:t>
            </w:r>
          </w:p>
        </w:tc>
      </w:tr>
      <w:tr w:rsidR="00677F71" w14:paraId="037F3778" w14:textId="77777777" w:rsidTr="00640A84">
        <w:tc>
          <w:tcPr>
            <w:tcW w:w="4531" w:type="dxa"/>
          </w:tcPr>
          <w:p w14:paraId="45434C81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muismat</w:t>
            </w:r>
          </w:p>
        </w:tc>
        <w:tc>
          <w:tcPr>
            <w:tcW w:w="4531" w:type="dxa"/>
          </w:tcPr>
          <w:p w14:paraId="41DAD737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Groot genoeg</w:t>
            </w:r>
          </w:p>
        </w:tc>
      </w:tr>
      <w:tr w:rsidR="00677F71" w14:paraId="4EEEB646" w14:textId="77777777" w:rsidTr="00640A84">
        <w:tc>
          <w:tcPr>
            <w:tcW w:w="4531" w:type="dxa"/>
          </w:tcPr>
          <w:p w14:paraId="427FABF1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Server</w:t>
            </w:r>
          </w:p>
        </w:tc>
        <w:tc>
          <w:tcPr>
            <w:tcW w:w="4531" w:type="dxa"/>
          </w:tcPr>
          <w:p w14:paraId="36F422FB" w14:textId="77777777" w:rsidR="00677F71" w:rsidRPr="004C46D4" w:rsidRDefault="00677F71" w:rsidP="00640A84">
            <w:pPr>
              <w:rPr>
                <w:lang w:eastAsia="nl-NL"/>
              </w:rPr>
            </w:pPr>
            <w:r w:rsidRPr="004C46D4">
              <w:rPr>
                <w:color w:val="000000"/>
              </w:rPr>
              <w:t xml:space="preserve">1 </w:t>
            </w:r>
            <w:proofErr w:type="spellStart"/>
            <w:r w:rsidRPr="004C46D4">
              <w:rPr>
                <w:color w:val="000000"/>
              </w:rPr>
              <w:t>Ghz</w:t>
            </w:r>
            <w:proofErr w:type="spellEnd"/>
            <w:r w:rsidRPr="004C46D4">
              <w:rPr>
                <w:color w:val="000000"/>
              </w:rPr>
              <w:t xml:space="preserve"> (of hoger), 64bit 2gb ram (of hoger) Minimaal 20gb Opslag (Ligt aan hoeveelheid Foto’s)</w:t>
            </w:r>
          </w:p>
        </w:tc>
      </w:tr>
    </w:tbl>
    <w:p w14:paraId="36D37306" w14:textId="77777777" w:rsidR="00677F71" w:rsidRPr="000E0FF6" w:rsidRDefault="00677F71" w:rsidP="00677F71">
      <w:pPr>
        <w:rPr>
          <w:lang w:eastAsia="nl-NL"/>
        </w:rPr>
      </w:pPr>
    </w:p>
    <w:p w14:paraId="68F06D9E" w14:textId="77777777" w:rsidR="00677F71" w:rsidRDefault="00677F71" w:rsidP="00677F71">
      <w:pPr>
        <w:pStyle w:val="Kop2"/>
        <w:rPr>
          <w:rFonts w:eastAsia="Times New Roman"/>
          <w:lang w:eastAsia="nl-NL"/>
        </w:rPr>
      </w:pPr>
      <w:bookmarkStart w:id="4" w:name="_Toc37331621"/>
      <w:bookmarkStart w:id="5" w:name="_Toc53039391"/>
      <w:r>
        <w:rPr>
          <w:rFonts w:eastAsia="Times New Roman"/>
          <w:lang w:eastAsia="nl-NL"/>
        </w:rPr>
        <w:t>Software</w:t>
      </w:r>
      <w:bookmarkEnd w:id="4"/>
      <w:bookmarkEnd w:id="5"/>
    </w:p>
    <w:p w14:paraId="6AAA2854" w14:textId="77777777" w:rsidR="00677F71" w:rsidRDefault="00677F71" w:rsidP="00677F71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132"/>
        <w:gridCol w:w="1560"/>
        <w:gridCol w:w="4105"/>
      </w:tblGrid>
      <w:tr w:rsidR="00677F71" w14:paraId="7E22D35F" w14:textId="77777777" w:rsidTr="00640A84">
        <w:tc>
          <w:tcPr>
            <w:tcW w:w="2265" w:type="dxa"/>
          </w:tcPr>
          <w:p w14:paraId="1CDA07DE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Software</w:t>
            </w:r>
          </w:p>
        </w:tc>
        <w:tc>
          <w:tcPr>
            <w:tcW w:w="1132" w:type="dxa"/>
          </w:tcPr>
          <w:p w14:paraId="736C91F5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  <w:tc>
          <w:tcPr>
            <w:tcW w:w="1560" w:type="dxa"/>
          </w:tcPr>
          <w:p w14:paraId="27285AB1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Installatie</w:t>
            </w:r>
          </w:p>
        </w:tc>
        <w:tc>
          <w:tcPr>
            <w:tcW w:w="4105" w:type="dxa"/>
          </w:tcPr>
          <w:p w14:paraId="522C0759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Opmerkingen</w:t>
            </w:r>
          </w:p>
        </w:tc>
      </w:tr>
      <w:tr w:rsidR="00677F71" w14:paraId="653247CC" w14:textId="77777777" w:rsidTr="00640A84">
        <w:tc>
          <w:tcPr>
            <w:tcW w:w="2265" w:type="dxa"/>
          </w:tcPr>
          <w:p w14:paraId="1913CEE3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OpenOffice</w:t>
            </w:r>
          </w:p>
        </w:tc>
        <w:tc>
          <w:tcPr>
            <w:tcW w:w="1132" w:type="dxa"/>
          </w:tcPr>
          <w:p w14:paraId="27F4992E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3.3.0</w:t>
            </w:r>
          </w:p>
        </w:tc>
        <w:tc>
          <w:tcPr>
            <w:tcW w:w="1560" w:type="dxa"/>
          </w:tcPr>
          <w:p w14:paraId="6DA554D2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  <w:tc>
          <w:tcPr>
            <w:tcW w:w="4105" w:type="dxa"/>
          </w:tcPr>
          <w:p w14:paraId="7AB3F7B1" w14:textId="77777777" w:rsidR="00677F71" w:rsidRDefault="00677F71" w:rsidP="00640A84">
            <w:pPr>
              <w:rPr>
                <w:lang w:eastAsia="nl-NL"/>
              </w:rPr>
            </w:pPr>
          </w:p>
        </w:tc>
      </w:tr>
      <w:tr w:rsidR="00677F71" w14:paraId="03DD00D1" w14:textId="77777777" w:rsidTr="00640A84">
        <w:tc>
          <w:tcPr>
            <w:tcW w:w="2265" w:type="dxa"/>
          </w:tcPr>
          <w:p w14:paraId="54F938BF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Chrome</w:t>
            </w:r>
          </w:p>
        </w:tc>
        <w:tc>
          <w:tcPr>
            <w:tcW w:w="1132" w:type="dxa"/>
          </w:tcPr>
          <w:p w14:paraId="7802D6D8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16.0.2</w:t>
            </w:r>
          </w:p>
        </w:tc>
        <w:tc>
          <w:tcPr>
            <w:tcW w:w="1560" w:type="dxa"/>
          </w:tcPr>
          <w:p w14:paraId="1FF9060C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  <w:tc>
          <w:tcPr>
            <w:tcW w:w="4105" w:type="dxa"/>
          </w:tcPr>
          <w:p w14:paraId="2F69AB4A" w14:textId="77777777" w:rsidR="00677F71" w:rsidRDefault="00677F71" w:rsidP="00640A84">
            <w:pPr>
              <w:rPr>
                <w:lang w:eastAsia="nl-NL"/>
              </w:rPr>
            </w:pPr>
          </w:p>
        </w:tc>
      </w:tr>
      <w:tr w:rsidR="00677F71" w14:paraId="29CF5CE5" w14:textId="77777777" w:rsidTr="00640A84">
        <w:tc>
          <w:tcPr>
            <w:tcW w:w="2265" w:type="dxa"/>
          </w:tcPr>
          <w:p w14:paraId="5074F79D" w14:textId="77777777" w:rsidR="00677F71" w:rsidRDefault="00677F71" w:rsidP="00640A84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PHPstorm</w:t>
            </w:r>
            <w:proofErr w:type="spellEnd"/>
          </w:p>
        </w:tc>
        <w:tc>
          <w:tcPr>
            <w:tcW w:w="1132" w:type="dxa"/>
          </w:tcPr>
          <w:p w14:paraId="324C29E3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2.3</w:t>
            </w:r>
          </w:p>
        </w:tc>
        <w:tc>
          <w:tcPr>
            <w:tcW w:w="1560" w:type="dxa"/>
          </w:tcPr>
          <w:p w14:paraId="2EEFB9DD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  <w:tc>
          <w:tcPr>
            <w:tcW w:w="4105" w:type="dxa"/>
          </w:tcPr>
          <w:p w14:paraId="3DBA294E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Met licentie</w:t>
            </w:r>
          </w:p>
        </w:tc>
      </w:tr>
      <w:tr w:rsidR="00677F71" w14:paraId="6429287E" w14:textId="77777777" w:rsidTr="00640A84">
        <w:tc>
          <w:tcPr>
            <w:tcW w:w="2265" w:type="dxa"/>
          </w:tcPr>
          <w:p w14:paraId="132B8294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Visual studio</w:t>
            </w:r>
          </w:p>
        </w:tc>
        <w:tc>
          <w:tcPr>
            <w:tcW w:w="1132" w:type="dxa"/>
          </w:tcPr>
          <w:p w14:paraId="073D22E3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4.3</w:t>
            </w:r>
          </w:p>
        </w:tc>
        <w:tc>
          <w:tcPr>
            <w:tcW w:w="1560" w:type="dxa"/>
          </w:tcPr>
          <w:p w14:paraId="4F701E01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  <w:tc>
          <w:tcPr>
            <w:tcW w:w="4105" w:type="dxa"/>
          </w:tcPr>
          <w:p w14:paraId="1B3BE767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Zonder licentie</w:t>
            </w:r>
          </w:p>
        </w:tc>
      </w:tr>
      <w:tr w:rsidR="00677F71" w14:paraId="3A06C5CC" w14:textId="77777777" w:rsidTr="00640A84">
        <w:tc>
          <w:tcPr>
            <w:tcW w:w="2265" w:type="dxa"/>
          </w:tcPr>
          <w:p w14:paraId="1A034DF5" w14:textId="77777777" w:rsidR="00677F71" w:rsidRDefault="00677F71" w:rsidP="00640A84">
            <w:pPr>
              <w:jc w:val="center"/>
              <w:rPr>
                <w:lang w:eastAsia="nl-NL"/>
              </w:rPr>
            </w:pPr>
            <w:r>
              <w:rPr>
                <w:lang w:eastAsia="nl-NL"/>
              </w:rPr>
              <w:t>XAMPP</w:t>
            </w:r>
          </w:p>
        </w:tc>
        <w:tc>
          <w:tcPr>
            <w:tcW w:w="1132" w:type="dxa"/>
          </w:tcPr>
          <w:p w14:paraId="0BD25DDD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Nieuwste</w:t>
            </w:r>
          </w:p>
        </w:tc>
        <w:tc>
          <w:tcPr>
            <w:tcW w:w="1560" w:type="dxa"/>
          </w:tcPr>
          <w:p w14:paraId="2067A10F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Standaard</w:t>
            </w:r>
          </w:p>
        </w:tc>
        <w:tc>
          <w:tcPr>
            <w:tcW w:w="4105" w:type="dxa"/>
          </w:tcPr>
          <w:p w14:paraId="429A71A6" w14:textId="77777777" w:rsidR="00677F71" w:rsidRDefault="00677F71" w:rsidP="00640A84">
            <w:pPr>
              <w:rPr>
                <w:lang w:eastAsia="nl-NL"/>
              </w:rPr>
            </w:pPr>
          </w:p>
        </w:tc>
      </w:tr>
      <w:tr w:rsidR="00677F71" w14:paraId="38DC89AF" w14:textId="77777777" w:rsidTr="00640A84">
        <w:tc>
          <w:tcPr>
            <w:tcW w:w="2265" w:type="dxa"/>
          </w:tcPr>
          <w:p w14:paraId="30DEEA71" w14:textId="1E00F2D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Android studio</w:t>
            </w:r>
          </w:p>
        </w:tc>
        <w:tc>
          <w:tcPr>
            <w:tcW w:w="1132" w:type="dxa"/>
          </w:tcPr>
          <w:p w14:paraId="72D4C7E4" w14:textId="18C01BCC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4.0.1</w:t>
            </w:r>
          </w:p>
        </w:tc>
        <w:tc>
          <w:tcPr>
            <w:tcW w:w="1560" w:type="dxa"/>
          </w:tcPr>
          <w:p w14:paraId="680563AC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64 bits</w:t>
            </w:r>
          </w:p>
        </w:tc>
        <w:tc>
          <w:tcPr>
            <w:tcW w:w="4105" w:type="dxa"/>
          </w:tcPr>
          <w:p w14:paraId="31CDA26A" w14:textId="77777777" w:rsidR="00677F71" w:rsidRDefault="00677F71" w:rsidP="00640A84">
            <w:pPr>
              <w:rPr>
                <w:lang w:eastAsia="nl-NL"/>
              </w:rPr>
            </w:pPr>
          </w:p>
        </w:tc>
      </w:tr>
      <w:tr w:rsidR="00677F71" w14:paraId="7DFB3614" w14:textId="77777777" w:rsidTr="00640A84">
        <w:tc>
          <w:tcPr>
            <w:tcW w:w="2265" w:type="dxa"/>
          </w:tcPr>
          <w:p w14:paraId="7F9ADBDB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GITHUB </w:t>
            </w:r>
          </w:p>
        </w:tc>
        <w:tc>
          <w:tcPr>
            <w:tcW w:w="1132" w:type="dxa"/>
          </w:tcPr>
          <w:p w14:paraId="72F1663A" w14:textId="77777777" w:rsidR="00677F71" w:rsidRDefault="00677F71" w:rsidP="00640A84">
            <w:pPr>
              <w:rPr>
                <w:lang w:eastAsia="nl-NL"/>
              </w:rPr>
            </w:pPr>
            <w:r>
              <w:rPr>
                <w:lang w:eastAsia="nl-NL"/>
              </w:rPr>
              <w:t>2.20.4</w:t>
            </w:r>
          </w:p>
        </w:tc>
        <w:tc>
          <w:tcPr>
            <w:tcW w:w="1560" w:type="dxa"/>
          </w:tcPr>
          <w:p w14:paraId="31EBC112" w14:textId="77777777" w:rsidR="00677F71" w:rsidRDefault="00677F71" w:rsidP="00640A84">
            <w:pPr>
              <w:rPr>
                <w:lang w:eastAsia="nl-NL"/>
              </w:rPr>
            </w:pPr>
          </w:p>
        </w:tc>
        <w:tc>
          <w:tcPr>
            <w:tcW w:w="4105" w:type="dxa"/>
          </w:tcPr>
          <w:p w14:paraId="3C5AAF13" w14:textId="77777777" w:rsidR="00677F71" w:rsidRDefault="00677F71" w:rsidP="00640A84">
            <w:pPr>
              <w:rPr>
                <w:lang w:eastAsia="nl-NL"/>
              </w:rPr>
            </w:pPr>
          </w:p>
        </w:tc>
      </w:tr>
      <w:tr w:rsidR="00677F71" w14:paraId="1326BEAA" w14:textId="77777777" w:rsidTr="00640A84">
        <w:tc>
          <w:tcPr>
            <w:tcW w:w="2265" w:type="dxa"/>
          </w:tcPr>
          <w:p w14:paraId="295696BA" w14:textId="77777777" w:rsidR="00677F71" w:rsidRDefault="00677F71" w:rsidP="00640A84">
            <w:pPr>
              <w:rPr>
                <w:lang w:eastAsia="nl-NL"/>
              </w:rPr>
            </w:pPr>
          </w:p>
        </w:tc>
        <w:tc>
          <w:tcPr>
            <w:tcW w:w="1132" w:type="dxa"/>
          </w:tcPr>
          <w:p w14:paraId="79E121FA" w14:textId="77777777" w:rsidR="00677F71" w:rsidRDefault="00677F71" w:rsidP="00640A84">
            <w:pPr>
              <w:rPr>
                <w:lang w:eastAsia="nl-NL"/>
              </w:rPr>
            </w:pPr>
          </w:p>
        </w:tc>
        <w:tc>
          <w:tcPr>
            <w:tcW w:w="1560" w:type="dxa"/>
          </w:tcPr>
          <w:p w14:paraId="4CE16DCE" w14:textId="77777777" w:rsidR="00677F71" w:rsidRDefault="00677F71" w:rsidP="00640A84">
            <w:pPr>
              <w:rPr>
                <w:lang w:eastAsia="nl-NL"/>
              </w:rPr>
            </w:pPr>
          </w:p>
        </w:tc>
        <w:tc>
          <w:tcPr>
            <w:tcW w:w="4105" w:type="dxa"/>
          </w:tcPr>
          <w:p w14:paraId="7F3E4695" w14:textId="77777777" w:rsidR="00677F71" w:rsidRDefault="00677F71" w:rsidP="00640A84">
            <w:pPr>
              <w:rPr>
                <w:lang w:eastAsia="nl-NL"/>
              </w:rPr>
            </w:pPr>
          </w:p>
        </w:tc>
      </w:tr>
      <w:tr w:rsidR="00677F71" w14:paraId="6B692A04" w14:textId="77777777" w:rsidTr="00640A84">
        <w:tc>
          <w:tcPr>
            <w:tcW w:w="2265" w:type="dxa"/>
          </w:tcPr>
          <w:p w14:paraId="506D2F09" w14:textId="77777777" w:rsidR="00677F71" w:rsidRDefault="00677F71" w:rsidP="00640A84">
            <w:pPr>
              <w:rPr>
                <w:lang w:eastAsia="nl-NL"/>
              </w:rPr>
            </w:pPr>
          </w:p>
        </w:tc>
        <w:tc>
          <w:tcPr>
            <w:tcW w:w="1132" w:type="dxa"/>
          </w:tcPr>
          <w:p w14:paraId="07B25DB7" w14:textId="77777777" w:rsidR="00677F71" w:rsidRDefault="00677F71" w:rsidP="00640A84">
            <w:pPr>
              <w:rPr>
                <w:lang w:eastAsia="nl-NL"/>
              </w:rPr>
            </w:pPr>
          </w:p>
        </w:tc>
        <w:tc>
          <w:tcPr>
            <w:tcW w:w="1560" w:type="dxa"/>
          </w:tcPr>
          <w:p w14:paraId="60C1E91B" w14:textId="77777777" w:rsidR="00677F71" w:rsidRDefault="00677F71" w:rsidP="00640A84">
            <w:pPr>
              <w:rPr>
                <w:lang w:eastAsia="nl-NL"/>
              </w:rPr>
            </w:pPr>
          </w:p>
        </w:tc>
        <w:tc>
          <w:tcPr>
            <w:tcW w:w="4105" w:type="dxa"/>
          </w:tcPr>
          <w:p w14:paraId="0A18906C" w14:textId="77777777" w:rsidR="00677F71" w:rsidRDefault="00677F71" w:rsidP="00640A84">
            <w:pPr>
              <w:rPr>
                <w:lang w:eastAsia="nl-NL"/>
              </w:rPr>
            </w:pPr>
          </w:p>
        </w:tc>
      </w:tr>
    </w:tbl>
    <w:p w14:paraId="7A3DB70F" w14:textId="77777777" w:rsidR="00F471C0" w:rsidRDefault="00F471C0" w:rsidP="00F471C0">
      <w:pPr>
        <w:pStyle w:val="Kop1"/>
      </w:pPr>
    </w:p>
    <w:p w14:paraId="2CA4A96B" w14:textId="77777777" w:rsidR="00F471C0" w:rsidRDefault="00F471C0" w:rsidP="00F471C0"/>
    <w:p w14:paraId="44044829" w14:textId="77777777" w:rsidR="00F471C0" w:rsidRDefault="00F471C0" w:rsidP="00F471C0"/>
    <w:p w14:paraId="73512203" w14:textId="77777777" w:rsidR="00F471C0" w:rsidRDefault="00F471C0" w:rsidP="00F471C0"/>
    <w:p w14:paraId="0A92B41F" w14:textId="77777777" w:rsidR="00F471C0" w:rsidRDefault="00F471C0" w:rsidP="00F471C0"/>
    <w:p w14:paraId="3914B372" w14:textId="77777777" w:rsidR="00F471C0" w:rsidRDefault="00F471C0" w:rsidP="00F471C0"/>
    <w:p w14:paraId="6A35005E" w14:textId="77777777" w:rsidR="00F471C0" w:rsidRDefault="00F471C0" w:rsidP="00F471C0"/>
    <w:p w14:paraId="0E5BFBD4" w14:textId="77777777" w:rsidR="00F471C0" w:rsidRDefault="00F471C0" w:rsidP="00F471C0"/>
    <w:p w14:paraId="79D8BA25" w14:textId="77777777" w:rsidR="00F471C0" w:rsidRDefault="00F471C0" w:rsidP="00F471C0"/>
    <w:p w14:paraId="0A6A1E3F" w14:textId="77777777" w:rsidR="00F471C0" w:rsidRPr="00F471C0" w:rsidRDefault="00F471C0" w:rsidP="00F471C0"/>
    <w:p w14:paraId="241713A8" w14:textId="77777777" w:rsidR="00AC3D2C" w:rsidRPr="00AC3D2C" w:rsidRDefault="00AC3D2C" w:rsidP="00AC3D2C">
      <w:pPr>
        <w:rPr>
          <w:sz w:val="24"/>
          <w:szCs w:val="24"/>
        </w:rPr>
      </w:pPr>
    </w:p>
    <w:sectPr w:rsidR="00AC3D2C" w:rsidRPr="00AC3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7489F"/>
    <w:multiLevelType w:val="hybridMultilevel"/>
    <w:tmpl w:val="0094A02C"/>
    <w:lvl w:ilvl="0" w:tplc="C72C8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C6976"/>
    <w:multiLevelType w:val="hybridMultilevel"/>
    <w:tmpl w:val="605867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71"/>
    <w:rsid w:val="000A03C2"/>
    <w:rsid w:val="002D26FC"/>
    <w:rsid w:val="003E1606"/>
    <w:rsid w:val="00677F71"/>
    <w:rsid w:val="0076352F"/>
    <w:rsid w:val="007F5CB1"/>
    <w:rsid w:val="00AC3D2C"/>
    <w:rsid w:val="00B9755E"/>
    <w:rsid w:val="00F15364"/>
    <w:rsid w:val="00F471C0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8161"/>
  <w15:chartTrackingRefBased/>
  <w15:docId w15:val="{BB719D0D-50DD-4914-847E-299DEFBC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7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7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71C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71C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471C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471C0"/>
    <w:pPr>
      <w:ind w:left="720"/>
      <w:contextualSpacing/>
    </w:pPr>
  </w:style>
  <w:style w:type="paragraph" w:styleId="Geenafstand">
    <w:name w:val="No Spacing"/>
    <w:uiPriority w:val="1"/>
    <w:qFormat/>
    <w:rsid w:val="00F471C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677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7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0A03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d\Desktop\Leerjaar%203\Projectsjabloon_NickGv1.0%20-%20kopi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56CE2-FC69-478C-B4CD-4DBCBE8F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Projectsjabloon_NickGv1.0 - kopie.dotx</Template>
  <TotalTime>3</TotalTime>
  <Pages>4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goeij</dc:creator>
  <cp:keywords/>
  <dc:description/>
  <cp:lastModifiedBy>Nick Goeij, de</cp:lastModifiedBy>
  <cp:revision>2</cp:revision>
  <dcterms:created xsi:type="dcterms:W3CDTF">2020-10-08T06:46:00Z</dcterms:created>
  <dcterms:modified xsi:type="dcterms:W3CDTF">2020-10-08T06:49:00Z</dcterms:modified>
</cp:coreProperties>
</file>