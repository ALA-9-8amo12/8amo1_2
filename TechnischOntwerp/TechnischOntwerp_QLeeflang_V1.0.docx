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sz w:val="40"/>
          <w:szCs w:val="40"/>
        </w:rPr>
        <w:t>[Project]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/>
        <w:drawing>
          <wp:inline distT="0" distB="0" distL="0" distR="0">
            <wp:extent cx="5719445" cy="3813175"/>
            <wp:effectExtent l="0" t="0" r="0" b="0"/>
            <wp:docPr id="1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Namen: </w:t>
        <w:tab/>
        <w:t>[Nick de Goeij, Quinten Leeflang, Dylan van Leeuwen]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Studiejaar:</w:t>
        <w:tab/>
        <w:t>[2020-2021]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Werkgroep: </w:t>
        <w:tab/>
        <w:t>[LO8E-AMO1.2]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Projectleider </w:t>
        <w:tab/>
        <w:t>[M. Boukiour]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Inleverdatum: </w:t>
        <w:tab/>
        <w:t>[]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Versie: </w:t>
        <w:tab/>
        <w:tab/>
        <w:t>[1.0]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Inhoud</w:t>
          </w:r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0450249">
            <w:r>
              <w:rPr>
                <w:webHidden/>
                <w:rStyle w:val="IndexLink"/>
              </w:rPr>
              <w:t>Hoofdstuk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_Toc50450249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50450250">
            <w:r>
              <w:rPr>
                <w:webHidden/>
                <w:rStyle w:val="IndexLink"/>
              </w:rPr>
              <w:t>Hoofdstuk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_Toc50450250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Heading1"/>
        <w:rPr/>
      </w:pPr>
      <w:bookmarkStart w:id="0" w:name="_Toc50450249"/>
      <w:r>
        <w:rPr/>
        <w:t>K</w:t>
      </w:r>
      <w:bookmarkEnd w:id="0"/>
      <w:r>
        <w:rPr/>
        <w:t>lassendiagram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946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bookmarkStart w:id="1" w:name="_Toc50450250"/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  <w:t>E</w:t>
      </w:r>
      <w:bookmarkEnd w:id="1"/>
      <w:r>
        <w:rPr>
          <w:rFonts w:eastAsia="" w:cs="" w:cstheme="majorBidi" w:eastAsiaTheme="majorEastAsia"/>
          <w:color w:val="2F5496" w:themeColor="accent1" w:themeShade="bf"/>
          <w:sz w:val="32"/>
          <w:szCs w:val="32"/>
        </w:rPr>
        <w:t>RD</w:t>
      </w:r>
    </w:p>
    <w:p>
      <w:pPr>
        <w:pStyle w:val="Normal"/>
        <w:spacing w:before="0" w:after="16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4754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[Nick de Goeij, Quinten Leeflang, Dylan van Leeuwen]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[Amazigh App]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4255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4255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42556d"/>
    <w:rPr>
      <w:color w:val="0563C1" w:themeColor="hyperlink"/>
      <w:u w:val="single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42556d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42556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42556d"/>
    <w:pPr/>
    <w:rPr>
      <w:lang w:eastAsia="nl-NL"/>
    </w:rPr>
  </w:style>
  <w:style w:type="paragraph" w:styleId="Contents1">
    <w:name w:val="TOC 1"/>
    <w:basedOn w:val="Normal"/>
    <w:next w:val="Normal"/>
    <w:autoRedefine/>
    <w:uiPriority w:val="39"/>
    <w:unhideWhenUsed/>
    <w:rsid w:val="0042556d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4255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4255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4B18D-54F8-4EDF-8552-528C51D6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gezamelijk word sjabloon</Template>
  <TotalTime>92</TotalTime>
  <Application>LibreOffice/7.0.3.1$Windows_X86_64 LibreOffice_project/d7547858d014d4cf69878db179d326fc3483e082</Application>
  <Pages>5</Pages>
  <Words>40</Words>
  <Characters>259</Characters>
  <CharactersWithSpaces>291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2020-10-29T13:53:16Z</dcterms:created>
  <dc:creator/>
  <dc:description/>
  <dc:language>en-US</dc:language>
  <cp:lastModifiedBy/>
  <dcterms:modified xsi:type="dcterms:W3CDTF">2020-10-29T15:11:57Z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