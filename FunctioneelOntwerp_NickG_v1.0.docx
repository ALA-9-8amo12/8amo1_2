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EF81" w14:textId="739E1F50" w:rsidR="00AC3D2C" w:rsidRDefault="008D47C0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Functioneel Ontwerp </w:t>
      </w:r>
      <w:r w:rsidR="00AC3D2C">
        <w:rPr>
          <w:sz w:val="36"/>
          <w:szCs w:val="36"/>
        </w:rPr>
        <w:t xml:space="preserve">Nick de Goeij </w:t>
      </w:r>
    </w:p>
    <w:p w14:paraId="0997F3B2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>Lo8e-Amo1</w:t>
      </w:r>
    </w:p>
    <w:p w14:paraId="256CB740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>Nick-Dylan-Quinten</w:t>
      </w:r>
    </w:p>
    <w:p w14:paraId="56BEE5F2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31-8-2020 </w:t>
      </w:r>
    </w:p>
    <w:p w14:paraId="74884AA1" w14:textId="77777777" w:rsidR="00AC3D2C" w:rsidRDefault="00AC3D2C" w:rsidP="00AC3D2C">
      <w:pPr>
        <w:jc w:val="center"/>
        <w:rPr>
          <w:sz w:val="36"/>
          <w:szCs w:val="36"/>
        </w:rPr>
      </w:pPr>
    </w:p>
    <w:p w14:paraId="2BA3FAE6" w14:textId="77777777" w:rsidR="00AC3D2C" w:rsidRDefault="00AC3D2C" w:rsidP="00AC3D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42F841" wp14:editId="1E3AA6E0">
            <wp:extent cx="2141220" cy="2141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1F7F" w14:textId="77777777" w:rsidR="00AC3D2C" w:rsidRDefault="00AC3D2C" w:rsidP="00AC3D2C">
      <w:pPr>
        <w:rPr>
          <w:sz w:val="24"/>
          <w:szCs w:val="24"/>
        </w:rPr>
      </w:pPr>
    </w:p>
    <w:p w14:paraId="5A0E3216" w14:textId="77777777" w:rsidR="00AC3D2C" w:rsidRDefault="00AC3D2C" w:rsidP="00AC3D2C">
      <w:pPr>
        <w:rPr>
          <w:sz w:val="24"/>
          <w:szCs w:val="24"/>
        </w:rPr>
      </w:pPr>
    </w:p>
    <w:p w14:paraId="6DA465DC" w14:textId="77777777" w:rsidR="00AC3D2C" w:rsidRDefault="00AC3D2C" w:rsidP="00AC3D2C">
      <w:pPr>
        <w:rPr>
          <w:sz w:val="24"/>
          <w:szCs w:val="24"/>
        </w:rPr>
      </w:pPr>
    </w:p>
    <w:p w14:paraId="56E48A07" w14:textId="77777777" w:rsidR="00AC3D2C" w:rsidRDefault="00AC3D2C" w:rsidP="00AC3D2C">
      <w:pPr>
        <w:rPr>
          <w:sz w:val="24"/>
          <w:szCs w:val="24"/>
        </w:rPr>
      </w:pPr>
    </w:p>
    <w:p w14:paraId="189017F8" w14:textId="77777777" w:rsidR="00AC3D2C" w:rsidRDefault="00AC3D2C" w:rsidP="00AC3D2C">
      <w:pPr>
        <w:rPr>
          <w:sz w:val="24"/>
          <w:szCs w:val="24"/>
        </w:rPr>
      </w:pPr>
    </w:p>
    <w:p w14:paraId="6AF44E5F" w14:textId="77777777" w:rsidR="00AC3D2C" w:rsidRDefault="00AC3D2C" w:rsidP="00AC3D2C">
      <w:pPr>
        <w:rPr>
          <w:sz w:val="24"/>
          <w:szCs w:val="24"/>
        </w:rPr>
      </w:pPr>
    </w:p>
    <w:p w14:paraId="396F8514" w14:textId="77777777" w:rsidR="00AC3D2C" w:rsidRDefault="00AC3D2C" w:rsidP="00AC3D2C">
      <w:pPr>
        <w:rPr>
          <w:sz w:val="24"/>
          <w:szCs w:val="24"/>
        </w:rPr>
      </w:pPr>
    </w:p>
    <w:p w14:paraId="06511FC5" w14:textId="77777777" w:rsidR="00AC3D2C" w:rsidRDefault="00AC3D2C" w:rsidP="00AC3D2C">
      <w:pPr>
        <w:rPr>
          <w:sz w:val="24"/>
          <w:szCs w:val="24"/>
        </w:rPr>
      </w:pPr>
    </w:p>
    <w:p w14:paraId="713C7153" w14:textId="77777777" w:rsidR="00AC3D2C" w:rsidRDefault="00AC3D2C" w:rsidP="00AC3D2C">
      <w:pPr>
        <w:rPr>
          <w:sz w:val="24"/>
          <w:szCs w:val="24"/>
        </w:rPr>
      </w:pPr>
    </w:p>
    <w:p w14:paraId="36D4762A" w14:textId="77777777" w:rsidR="00AC3D2C" w:rsidRDefault="00AC3D2C" w:rsidP="00AC3D2C">
      <w:pPr>
        <w:rPr>
          <w:sz w:val="24"/>
          <w:szCs w:val="24"/>
        </w:rPr>
      </w:pPr>
    </w:p>
    <w:p w14:paraId="0FC5EA39" w14:textId="77777777" w:rsidR="00AC3D2C" w:rsidRDefault="00AC3D2C" w:rsidP="00AC3D2C">
      <w:pPr>
        <w:rPr>
          <w:sz w:val="24"/>
          <w:szCs w:val="24"/>
        </w:rPr>
      </w:pPr>
    </w:p>
    <w:p w14:paraId="36B752B1" w14:textId="77777777" w:rsidR="00AC3D2C" w:rsidRDefault="00AC3D2C" w:rsidP="00AC3D2C">
      <w:pPr>
        <w:rPr>
          <w:sz w:val="24"/>
          <w:szCs w:val="24"/>
        </w:rPr>
      </w:pPr>
    </w:p>
    <w:p w14:paraId="31EC1CCE" w14:textId="77777777" w:rsidR="00AC3D2C" w:rsidRDefault="00AC3D2C" w:rsidP="00AC3D2C">
      <w:pPr>
        <w:rPr>
          <w:sz w:val="24"/>
          <w:szCs w:val="24"/>
        </w:rPr>
      </w:pPr>
    </w:p>
    <w:p w14:paraId="4A19CFC5" w14:textId="77777777" w:rsidR="00AC3D2C" w:rsidRDefault="00AC3D2C" w:rsidP="00AC3D2C">
      <w:pPr>
        <w:rPr>
          <w:sz w:val="24"/>
          <w:szCs w:val="24"/>
        </w:rPr>
      </w:pPr>
    </w:p>
    <w:p w14:paraId="5B44969A" w14:textId="77777777" w:rsidR="00AC3D2C" w:rsidRDefault="00AC3D2C" w:rsidP="00AC3D2C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5595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26A35" w14:textId="77777777" w:rsidR="00F471C0" w:rsidRDefault="00F471C0">
          <w:pPr>
            <w:pStyle w:val="Kopvaninhoudsopgave"/>
          </w:pPr>
          <w:r>
            <w:t>Inhoud</w:t>
          </w:r>
        </w:p>
        <w:p w14:paraId="3336CC2B" w14:textId="1821C138" w:rsidR="006F031C" w:rsidRDefault="00F471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614" w:history="1">
            <w:r w:rsidR="006F031C" w:rsidRPr="00D866A2">
              <w:rPr>
                <w:rStyle w:val="Hyperlink"/>
                <w:noProof/>
              </w:rPr>
              <w:t>Functioneel Ontwerp</w:t>
            </w:r>
            <w:r w:rsidR="006F031C">
              <w:rPr>
                <w:noProof/>
                <w:webHidden/>
              </w:rPr>
              <w:tab/>
            </w:r>
            <w:r w:rsidR="006F031C">
              <w:rPr>
                <w:noProof/>
                <w:webHidden/>
              </w:rPr>
              <w:fldChar w:fldCharType="begin"/>
            </w:r>
            <w:r w:rsidR="006F031C">
              <w:rPr>
                <w:noProof/>
                <w:webHidden/>
              </w:rPr>
              <w:instrText xml:space="preserve"> PAGEREF _Toc51666614 \h </w:instrText>
            </w:r>
            <w:r w:rsidR="006F031C">
              <w:rPr>
                <w:noProof/>
                <w:webHidden/>
              </w:rPr>
            </w:r>
            <w:r w:rsidR="006F031C">
              <w:rPr>
                <w:noProof/>
                <w:webHidden/>
              </w:rPr>
              <w:fldChar w:fldCharType="separate"/>
            </w:r>
            <w:r w:rsidR="006F031C">
              <w:rPr>
                <w:noProof/>
                <w:webHidden/>
              </w:rPr>
              <w:t>3</w:t>
            </w:r>
            <w:r w:rsidR="006F031C">
              <w:rPr>
                <w:noProof/>
                <w:webHidden/>
              </w:rPr>
              <w:fldChar w:fldCharType="end"/>
            </w:r>
          </w:hyperlink>
        </w:p>
        <w:p w14:paraId="58436523" w14:textId="6AEAE471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15" w:history="1">
            <w:r w:rsidRPr="00D866A2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CF8D" w14:textId="47CF755A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16" w:history="1">
            <w:r w:rsidRPr="00D866A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13EA" w14:textId="55510784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17" w:history="1">
            <w:r w:rsidRPr="00D866A2">
              <w:rPr>
                <w:rStyle w:val="Hyperlink"/>
                <w:noProof/>
              </w:rPr>
              <w:t>Use case beschrijvingen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BA9F" w14:textId="2D46BADD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18" w:history="1">
            <w:r w:rsidRPr="00D866A2">
              <w:rPr>
                <w:rStyle w:val="Hyperlink"/>
                <w:noProof/>
              </w:rPr>
              <w:t>Navigatie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2B98" w14:textId="5077FB0C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19" w:history="1">
            <w:r w:rsidRPr="00D866A2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4B26" w14:textId="454ABE30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20" w:history="1">
            <w:r w:rsidRPr="00D866A2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BDFA" w14:textId="5036D14A" w:rsidR="006F031C" w:rsidRDefault="006F031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21" w:history="1">
            <w:r w:rsidRPr="00D866A2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2378" w14:textId="667EC2F7" w:rsidR="006F031C" w:rsidRDefault="006F031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666622" w:history="1">
            <w:r w:rsidRPr="00D866A2">
              <w:rPr>
                <w:rStyle w:val="Hyperlink"/>
                <w:noProof/>
              </w:rPr>
              <w:t>Scherm ontwerp (Human Computer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E30F" w14:textId="1E8091FB" w:rsidR="00F471C0" w:rsidRDefault="00F471C0">
          <w:r>
            <w:rPr>
              <w:b/>
              <w:bCs/>
            </w:rPr>
            <w:fldChar w:fldCharType="end"/>
          </w:r>
        </w:p>
      </w:sdtContent>
    </w:sdt>
    <w:p w14:paraId="6E69AA23" w14:textId="77777777" w:rsidR="00AC3D2C" w:rsidRDefault="00AC3D2C" w:rsidP="00AC3D2C">
      <w:pPr>
        <w:rPr>
          <w:sz w:val="24"/>
          <w:szCs w:val="24"/>
        </w:rPr>
      </w:pPr>
    </w:p>
    <w:p w14:paraId="66B10303" w14:textId="77777777" w:rsidR="00F471C0" w:rsidRDefault="00F471C0" w:rsidP="00AC3D2C">
      <w:pPr>
        <w:rPr>
          <w:sz w:val="24"/>
          <w:szCs w:val="24"/>
        </w:rPr>
      </w:pPr>
    </w:p>
    <w:p w14:paraId="2FCD8580" w14:textId="77777777" w:rsidR="00F471C0" w:rsidRDefault="00F471C0" w:rsidP="00AC3D2C">
      <w:pPr>
        <w:rPr>
          <w:sz w:val="24"/>
          <w:szCs w:val="24"/>
        </w:rPr>
      </w:pPr>
    </w:p>
    <w:p w14:paraId="7A873931" w14:textId="77777777" w:rsidR="00F471C0" w:rsidRDefault="00F471C0" w:rsidP="00AC3D2C">
      <w:pPr>
        <w:rPr>
          <w:sz w:val="24"/>
          <w:szCs w:val="24"/>
        </w:rPr>
      </w:pPr>
    </w:p>
    <w:p w14:paraId="30AA07C2" w14:textId="77777777" w:rsidR="00F471C0" w:rsidRDefault="00F471C0" w:rsidP="00AC3D2C">
      <w:pPr>
        <w:rPr>
          <w:sz w:val="24"/>
          <w:szCs w:val="24"/>
        </w:rPr>
      </w:pPr>
    </w:p>
    <w:p w14:paraId="05F87A2B" w14:textId="77777777" w:rsidR="00F471C0" w:rsidRDefault="00F471C0" w:rsidP="00AC3D2C">
      <w:pPr>
        <w:rPr>
          <w:sz w:val="24"/>
          <w:szCs w:val="24"/>
        </w:rPr>
      </w:pPr>
    </w:p>
    <w:p w14:paraId="28736B2F" w14:textId="77777777" w:rsidR="00F471C0" w:rsidRDefault="00F471C0" w:rsidP="00AC3D2C">
      <w:pPr>
        <w:rPr>
          <w:sz w:val="24"/>
          <w:szCs w:val="24"/>
        </w:rPr>
      </w:pPr>
    </w:p>
    <w:p w14:paraId="6EE3C050" w14:textId="77777777" w:rsidR="00F471C0" w:rsidRDefault="00F471C0" w:rsidP="00AC3D2C">
      <w:pPr>
        <w:rPr>
          <w:sz w:val="24"/>
          <w:szCs w:val="24"/>
        </w:rPr>
      </w:pPr>
    </w:p>
    <w:p w14:paraId="3255BFE3" w14:textId="77777777" w:rsidR="00F471C0" w:rsidRDefault="00F471C0" w:rsidP="00AC3D2C">
      <w:pPr>
        <w:rPr>
          <w:sz w:val="24"/>
          <w:szCs w:val="24"/>
        </w:rPr>
      </w:pPr>
    </w:p>
    <w:p w14:paraId="1EAF4700" w14:textId="77777777" w:rsidR="00F471C0" w:rsidRDefault="00F471C0" w:rsidP="00AC3D2C">
      <w:pPr>
        <w:rPr>
          <w:sz w:val="24"/>
          <w:szCs w:val="24"/>
        </w:rPr>
      </w:pPr>
    </w:p>
    <w:p w14:paraId="4543952E" w14:textId="77777777" w:rsidR="00F471C0" w:rsidRDefault="00F471C0" w:rsidP="00AC3D2C">
      <w:pPr>
        <w:rPr>
          <w:sz w:val="24"/>
          <w:szCs w:val="24"/>
        </w:rPr>
      </w:pPr>
    </w:p>
    <w:p w14:paraId="4CBED8CE" w14:textId="77777777" w:rsidR="00F471C0" w:rsidRDefault="00F471C0" w:rsidP="00AC3D2C">
      <w:pPr>
        <w:rPr>
          <w:sz w:val="24"/>
          <w:szCs w:val="24"/>
        </w:rPr>
      </w:pPr>
    </w:p>
    <w:p w14:paraId="50904188" w14:textId="77777777" w:rsidR="00F471C0" w:rsidRDefault="00F471C0" w:rsidP="00AC3D2C">
      <w:pPr>
        <w:rPr>
          <w:sz w:val="24"/>
          <w:szCs w:val="24"/>
        </w:rPr>
      </w:pPr>
    </w:p>
    <w:p w14:paraId="492EF16C" w14:textId="77777777" w:rsidR="00F471C0" w:rsidRDefault="00F471C0" w:rsidP="00AC3D2C">
      <w:pPr>
        <w:rPr>
          <w:sz w:val="24"/>
          <w:szCs w:val="24"/>
        </w:rPr>
      </w:pPr>
    </w:p>
    <w:p w14:paraId="28F08F1B" w14:textId="77777777" w:rsidR="00F471C0" w:rsidRDefault="00F471C0" w:rsidP="00AC3D2C">
      <w:pPr>
        <w:rPr>
          <w:sz w:val="24"/>
          <w:szCs w:val="24"/>
        </w:rPr>
      </w:pPr>
    </w:p>
    <w:p w14:paraId="2FAED49A" w14:textId="77777777" w:rsidR="00F471C0" w:rsidRDefault="00F471C0" w:rsidP="00AC3D2C">
      <w:pPr>
        <w:rPr>
          <w:sz w:val="24"/>
          <w:szCs w:val="24"/>
        </w:rPr>
      </w:pPr>
    </w:p>
    <w:p w14:paraId="611EF0F5" w14:textId="77777777" w:rsidR="00F471C0" w:rsidRDefault="00F471C0" w:rsidP="00AC3D2C">
      <w:pPr>
        <w:rPr>
          <w:sz w:val="24"/>
          <w:szCs w:val="24"/>
        </w:rPr>
      </w:pPr>
    </w:p>
    <w:p w14:paraId="7B0EDF1C" w14:textId="77777777" w:rsidR="00F471C0" w:rsidRDefault="00F471C0" w:rsidP="00AC3D2C">
      <w:pPr>
        <w:rPr>
          <w:sz w:val="24"/>
          <w:szCs w:val="24"/>
        </w:rPr>
      </w:pPr>
    </w:p>
    <w:p w14:paraId="04923BE6" w14:textId="77777777" w:rsidR="00F471C0" w:rsidRDefault="00F471C0" w:rsidP="00AC3D2C">
      <w:pPr>
        <w:rPr>
          <w:sz w:val="24"/>
          <w:szCs w:val="24"/>
        </w:rPr>
      </w:pPr>
    </w:p>
    <w:p w14:paraId="79108A71" w14:textId="77777777" w:rsidR="00F471C0" w:rsidRDefault="00F471C0" w:rsidP="00AC3D2C">
      <w:pPr>
        <w:rPr>
          <w:sz w:val="24"/>
          <w:szCs w:val="24"/>
        </w:rPr>
      </w:pPr>
    </w:p>
    <w:p w14:paraId="0A9C117B" w14:textId="77777777" w:rsidR="00F471C0" w:rsidRDefault="00F471C0" w:rsidP="00AC3D2C">
      <w:pPr>
        <w:rPr>
          <w:sz w:val="24"/>
          <w:szCs w:val="24"/>
        </w:rPr>
      </w:pPr>
    </w:p>
    <w:p w14:paraId="20575C0D" w14:textId="77777777" w:rsidR="00F471C0" w:rsidRDefault="00F471C0" w:rsidP="00AC3D2C">
      <w:pPr>
        <w:rPr>
          <w:sz w:val="24"/>
          <w:szCs w:val="24"/>
        </w:rPr>
      </w:pPr>
    </w:p>
    <w:p w14:paraId="52731352" w14:textId="77777777" w:rsidR="00F471C0" w:rsidRDefault="00F471C0" w:rsidP="00AC3D2C">
      <w:pPr>
        <w:rPr>
          <w:sz w:val="24"/>
          <w:szCs w:val="24"/>
        </w:rPr>
      </w:pPr>
    </w:p>
    <w:p w14:paraId="23B91E43" w14:textId="77777777" w:rsidR="00F471C0" w:rsidRDefault="00F471C0" w:rsidP="00AC3D2C">
      <w:pPr>
        <w:rPr>
          <w:sz w:val="24"/>
          <w:szCs w:val="24"/>
        </w:rPr>
      </w:pPr>
    </w:p>
    <w:p w14:paraId="0FCAB248" w14:textId="77777777" w:rsidR="00F471C0" w:rsidRDefault="00F471C0" w:rsidP="00AC3D2C">
      <w:pPr>
        <w:rPr>
          <w:sz w:val="24"/>
          <w:szCs w:val="24"/>
        </w:rPr>
      </w:pPr>
    </w:p>
    <w:p w14:paraId="6E2621A3" w14:textId="77777777" w:rsidR="00F471C0" w:rsidRDefault="00F471C0" w:rsidP="00AC3D2C">
      <w:pPr>
        <w:rPr>
          <w:sz w:val="24"/>
          <w:szCs w:val="24"/>
        </w:rPr>
      </w:pPr>
    </w:p>
    <w:p w14:paraId="47E54DDF" w14:textId="77777777" w:rsidR="00F471C0" w:rsidRDefault="00F471C0" w:rsidP="00AC3D2C">
      <w:pPr>
        <w:rPr>
          <w:sz w:val="24"/>
          <w:szCs w:val="24"/>
        </w:rPr>
      </w:pPr>
    </w:p>
    <w:p w14:paraId="4F4F6E4F" w14:textId="711AA5E1" w:rsidR="00F471C0" w:rsidRDefault="008D47C0" w:rsidP="008D47C0">
      <w:pPr>
        <w:pStyle w:val="Kop1"/>
      </w:pPr>
      <w:bookmarkStart w:id="0" w:name="_Toc51666614"/>
      <w:r>
        <w:t>Functioneel Ontwerp</w:t>
      </w:r>
      <w:bookmarkEnd w:id="0"/>
    </w:p>
    <w:p w14:paraId="265A90E4" w14:textId="7B7540E2" w:rsidR="00AB3ECB" w:rsidRDefault="00AB3ECB" w:rsidP="00AB3ECB"/>
    <w:p w14:paraId="5C4717EF" w14:textId="2CF445E2" w:rsidR="00AB3ECB" w:rsidRDefault="00AB3ECB" w:rsidP="00AB3ECB">
      <w:pPr>
        <w:pStyle w:val="Kop2"/>
      </w:pPr>
      <w:bookmarkStart w:id="1" w:name="_Toc51666615"/>
      <w:r>
        <w:t>Functionaliteiten</w:t>
      </w:r>
      <w:bookmarkEnd w:id="1"/>
    </w:p>
    <w:p w14:paraId="3229AAAC" w14:textId="23E9CA20" w:rsidR="007B054D" w:rsidRPr="007B054D" w:rsidRDefault="007B054D" w:rsidP="007B054D">
      <w:pPr>
        <w:pStyle w:val="Kop2"/>
      </w:pPr>
      <w:bookmarkStart w:id="2" w:name="_Toc51666616"/>
      <w:proofErr w:type="spellStart"/>
      <w:r>
        <w:t>Use</w:t>
      </w:r>
      <w:proofErr w:type="spellEnd"/>
      <w:r>
        <w:t xml:space="preserve"> case diagram</w:t>
      </w:r>
      <w:bookmarkEnd w:id="2"/>
    </w:p>
    <w:p w14:paraId="6C164224" w14:textId="77777777" w:rsidR="007B054D" w:rsidRPr="007B054D" w:rsidRDefault="007B054D" w:rsidP="007B054D">
      <w:pPr>
        <w:pStyle w:val="Kop2"/>
      </w:pPr>
    </w:p>
    <w:p w14:paraId="385F7C05" w14:textId="089B9CCC" w:rsidR="00AB3ECB" w:rsidRPr="00AB3ECB" w:rsidRDefault="00AB3ECB" w:rsidP="00AB3ECB">
      <w:r w:rsidRPr="00AB3ECB">
        <w:drawing>
          <wp:inline distT="0" distB="0" distL="0" distR="0" wp14:anchorId="54DAFEFF" wp14:editId="2E7D7B36">
            <wp:extent cx="5760720" cy="49161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83EF" w14:textId="77777777" w:rsidR="007B054D" w:rsidRDefault="007B054D" w:rsidP="007B054D">
      <w:pPr>
        <w:pStyle w:val="Kop2"/>
      </w:pPr>
    </w:p>
    <w:p w14:paraId="4861FE45" w14:textId="77777777" w:rsidR="007B054D" w:rsidRDefault="007B054D" w:rsidP="007B054D">
      <w:pPr>
        <w:pStyle w:val="Kop2"/>
      </w:pPr>
    </w:p>
    <w:p w14:paraId="4594DBB0" w14:textId="77777777" w:rsidR="007B054D" w:rsidRDefault="007B054D" w:rsidP="007B054D">
      <w:pPr>
        <w:pStyle w:val="Kop2"/>
      </w:pPr>
    </w:p>
    <w:p w14:paraId="4F99D1D5" w14:textId="73B017FB" w:rsidR="00AB3ECB" w:rsidRDefault="007B054D" w:rsidP="007B054D">
      <w:pPr>
        <w:pStyle w:val="Kop2"/>
      </w:pPr>
      <w:bookmarkStart w:id="3" w:name="_Toc51666617"/>
      <w:proofErr w:type="spellStart"/>
      <w:r>
        <w:t>Use</w:t>
      </w:r>
      <w:proofErr w:type="spellEnd"/>
      <w:r>
        <w:t xml:space="preserve"> case beschrijvingen</w:t>
      </w:r>
      <w:bookmarkEnd w:id="3"/>
    </w:p>
    <w:p w14:paraId="3CA6666B" w14:textId="77777777" w:rsidR="007B054D" w:rsidRPr="007B054D" w:rsidRDefault="007B054D" w:rsidP="007B054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58789F" w:rsidRPr="009337BB" w14:paraId="1786DD02" w14:textId="77777777" w:rsidTr="001141F2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505D1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Naam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CFCB1" w14:textId="74366ACD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Cursus selecteren</w:t>
            </w:r>
          </w:p>
        </w:tc>
      </w:tr>
      <w:tr w:rsidR="0058789F" w:rsidRPr="009337BB" w14:paraId="6BC0AF58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94CE0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NR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6FB3A" w14:textId="3D3F7920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</w:tr>
      <w:tr w:rsidR="0058789F" w:rsidRPr="009337BB" w14:paraId="5834986E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3A38D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Preconditie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6374F" w14:textId="1A2403D8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App openen</w:t>
            </w:r>
          </w:p>
        </w:tc>
      </w:tr>
      <w:tr w:rsidR="0058789F" w:rsidRPr="009337BB" w14:paraId="46F281BD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89FC8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Beschrijving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6A41B" w14:textId="55595ED8" w:rsidR="0058789F" w:rsidRPr="008409D7" w:rsidRDefault="0058789F" w:rsidP="001141F2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409D7">
              <w:rPr>
                <w:rFonts w:eastAsia="Times New Roman" w:cstheme="minorHAnsi"/>
                <w:sz w:val="24"/>
                <w:szCs w:val="24"/>
                <w:lang w:eastAsia="nl-NL"/>
              </w:rPr>
              <w:t>Bezoekers kunnen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een cursus selecteren uit de opties die er op dat moment zijn.</w:t>
            </w:r>
          </w:p>
        </w:tc>
      </w:tr>
      <w:tr w:rsidR="0058789F" w:rsidRPr="009337BB" w14:paraId="17F721BE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81902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Uitzonderingen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44A68" w14:textId="7C5D3E11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Die zijn er niet</w:t>
            </w:r>
          </w:p>
        </w:tc>
      </w:tr>
      <w:tr w:rsidR="0058789F" w:rsidRPr="009337BB" w14:paraId="0456DA4B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64512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Postconditie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4B594" w14:textId="578AFFF6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Je kan succesvol een cursus beginnen zonder problemen</w:t>
            </w:r>
          </w:p>
        </w:tc>
      </w:tr>
      <w:tr w:rsidR="0058789F" w:rsidRPr="009337BB" w14:paraId="4CF9985F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1158A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Extensionpoints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3FBA4" w14:textId="75AD48B8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Cursus spelen</w:t>
            </w:r>
          </w:p>
        </w:tc>
      </w:tr>
    </w:tbl>
    <w:p w14:paraId="1E574D87" w14:textId="77777777" w:rsidR="0058789F" w:rsidRPr="009337BB" w:rsidRDefault="0058789F" w:rsidP="0058789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337BB">
        <w:rPr>
          <w:rFonts w:ascii="Calibri" w:eastAsia="Times New Roman" w:hAnsi="Calibri" w:cs="Calibri"/>
          <w:lang w:eastAsia="nl-NL"/>
        </w:rPr>
        <w:t> </w:t>
      </w:r>
    </w:p>
    <w:p w14:paraId="798C39AB" w14:textId="77777777" w:rsidR="0058789F" w:rsidRDefault="0058789F" w:rsidP="0058789F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nl-NL"/>
        </w:rPr>
      </w:pPr>
    </w:p>
    <w:p w14:paraId="164605CB" w14:textId="01D23D74" w:rsidR="0058789F" w:rsidRPr="009337BB" w:rsidRDefault="0058789F" w:rsidP="0058789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nl-NL"/>
        </w:rPr>
      </w:pPr>
      <w:r w:rsidRPr="009337BB">
        <w:rPr>
          <w:rFonts w:ascii="Calibri Light" w:eastAsia="Times New Roman" w:hAnsi="Calibri Light" w:cs="Calibri Light"/>
          <w:color w:val="2F5496"/>
          <w:sz w:val="32"/>
          <w:szCs w:val="32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58789F" w:rsidRPr="009337BB" w14:paraId="25783B1E" w14:textId="77777777" w:rsidTr="001141F2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8F6BE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Naam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EA121" w14:textId="18C7230F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Cursus spelen</w:t>
            </w:r>
          </w:p>
        </w:tc>
      </w:tr>
      <w:tr w:rsidR="0058789F" w:rsidRPr="009337BB" w14:paraId="259AF2A3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0B65B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NR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8D56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2 </w:t>
            </w:r>
          </w:p>
        </w:tc>
      </w:tr>
      <w:tr w:rsidR="0058789F" w:rsidRPr="009337BB" w14:paraId="5A0D08AF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B1B40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Preconditie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13D63" w14:textId="4764889B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Je moet een cursus hebben geselecteerd</w:t>
            </w:r>
          </w:p>
        </w:tc>
      </w:tr>
      <w:tr w:rsidR="0058789F" w:rsidRPr="009337BB" w14:paraId="13A16CFA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2F605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Beschrijving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4EC7F" w14:textId="7B1E1A0F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Als je op de cursus hebt geklikt moet er een systeem worden gestart wat de cursus inhoud toont op een ander scherm</w:t>
            </w:r>
          </w:p>
        </w:tc>
      </w:tr>
      <w:tr w:rsidR="0058789F" w:rsidRPr="009337BB" w14:paraId="7BD9BCDF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E6613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Uitzonderingen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EA3AC" w14:textId="259D61B2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Volgens mij zijn die er niet.</w:t>
            </w:r>
          </w:p>
        </w:tc>
      </w:tr>
      <w:tr w:rsidR="0058789F" w:rsidRPr="009337BB" w14:paraId="42D89097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FAA79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Postconditie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BE0B7" w14:textId="5C800E30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Je kan succesvol de cursus spelen zonder probleem</w:t>
            </w:r>
          </w:p>
        </w:tc>
      </w:tr>
      <w:tr w:rsidR="0058789F" w:rsidRPr="009337BB" w14:paraId="177BB067" w14:textId="77777777" w:rsidTr="001141F2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FCEF8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Extensionpoints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3B8F8" w14:textId="7BF4ABDE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Resultaten bekijken</w:t>
            </w:r>
          </w:p>
        </w:tc>
      </w:tr>
    </w:tbl>
    <w:p w14:paraId="7F2B1CA1" w14:textId="77777777" w:rsidR="0058789F" w:rsidRDefault="0058789F" w:rsidP="0058789F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</w:p>
    <w:p w14:paraId="33F65C0D" w14:textId="77777777" w:rsidR="0058789F" w:rsidRDefault="0058789F" w:rsidP="0058789F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</w:p>
    <w:p w14:paraId="0D363977" w14:textId="77777777" w:rsidR="0058789F" w:rsidRDefault="0058789F" w:rsidP="0058789F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</w:p>
    <w:p w14:paraId="74473C6E" w14:textId="77777777" w:rsidR="0058789F" w:rsidRDefault="0058789F" w:rsidP="0058789F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</w:p>
    <w:p w14:paraId="63E764A2" w14:textId="38B13D7B" w:rsidR="0058789F" w:rsidRPr="007B054D" w:rsidRDefault="0058789F" w:rsidP="007B05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9337BB">
        <w:rPr>
          <w:rFonts w:ascii="Calibri Light" w:eastAsia="Times New Roman" w:hAnsi="Calibri Light" w:cs="Calibri Light"/>
          <w:color w:val="2F5496"/>
          <w:sz w:val="32"/>
          <w:szCs w:val="32"/>
          <w:lang w:eastAsia="nl-NL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58789F" w:rsidRPr="009337BB" w14:paraId="7FC6EDC1" w14:textId="77777777" w:rsidTr="001141F2">
        <w:tc>
          <w:tcPr>
            <w:tcW w:w="4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C7F08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Naam </w:t>
            </w:r>
          </w:p>
        </w:tc>
        <w:tc>
          <w:tcPr>
            <w:tcW w:w="45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22A20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Cursussen beheren </w:t>
            </w:r>
          </w:p>
        </w:tc>
      </w:tr>
      <w:tr w:rsidR="0058789F" w:rsidRPr="009337BB" w14:paraId="2A09C9B3" w14:textId="77777777" w:rsidTr="001141F2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C070B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NR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C6E346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3 </w:t>
            </w:r>
          </w:p>
        </w:tc>
      </w:tr>
      <w:tr w:rsidR="0058789F" w:rsidRPr="009337BB" w14:paraId="47340E94" w14:textId="77777777" w:rsidTr="001141F2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BA6A0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Preconditie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436B9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Je moet ingelogd zijn als </w:t>
            </w:r>
            <w:proofErr w:type="spellStart"/>
            <w:r w:rsidRPr="009337BB">
              <w:rPr>
                <w:rFonts w:ascii="Calibri" w:eastAsia="Times New Roman" w:hAnsi="Calibri" w:cs="Calibri"/>
                <w:lang w:eastAsia="nl-NL"/>
              </w:rPr>
              <w:t>admin</w:t>
            </w:r>
            <w:proofErr w:type="spellEnd"/>
            <w:r w:rsidRPr="009337BB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58789F" w:rsidRPr="009337BB" w14:paraId="10477391" w14:textId="77777777" w:rsidTr="001141F2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02686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Beschrijving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2A596" w14:textId="53335816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Je kan cursussen aanpassen als beheerder </w:t>
            </w:r>
            <w:r>
              <w:rPr>
                <w:rFonts w:ascii="Calibri" w:eastAsia="Times New Roman" w:hAnsi="Calibri" w:cs="Calibri"/>
                <w:lang w:eastAsia="nl-NL"/>
              </w:rPr>
              <w:t>maar ook verwijderen en nieuwe cursussen toevoegen</w:t>
            </w:r>
          </w:p>
        </w:tc>
      </w:tr>
      <w:tr w:rsidR="0058789F" w:rsidRPr="009337BB" w14:paraId="69B84B5D" w14:textId="77777777" w:rsidTr="001141F2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92FC2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Uitzonderingen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9F426" w14:textId="215A38E2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De app moet offline zijn voor modificaties.</w:t>
            </w:r>
          </w:p>
        </w:tc>
      </w:tr>
      <w:tr w:rsidR="0058789F" w:rsidRPr="009337BB" w14:paraId="1149FCD9" w14:textId="77777777" w:rsidTr="001141F2">
        <w:tc>
          <w:tcPr>
            <w:tcW w:w="4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02EC3" w14:textId="77777777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Postconditie </w:t>
            </w:r>
          </w:p>
        </w:tc>
        <w:tc>
          <w:tcPr>
            <w:tcW w:w="45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ED1F7" w14:textId="7C5F0F48" w:rsidR="0058789F" w:rsidRPr="009337BB" w:rsidRDefault="0058789F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337BB">
              <w:rPr>
                <w:rFonts w:ascii="Calibri" w:eastAsia="Times New Roman" w:hAnsi="Calibri" w:cs="Calibri"/>
                <w:lang w:eastAsia="nl-NL"/>
              </w:rPr>
              <w:t>Je kan succesvol alle cursussen aanpassen zonder enige problemen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</w:tbl>
    <w:p w14:paraId="73EEE9ED" w14:textId="77777777" w:rsidR="00AB3ECB" w:rsidRDefault="00AB3ECB" w:rsidP="00AB3ECB"/>
    <w:p w14:paraId="7A2675EF" w14:textId="77777777" w:rsidR="007B054D" w:rsidRDefault="007B054D" w:rsidP="00AB3ECB">
      <w:pPr>
        <w:pStyle w:val="Kop2"/>
      </w:pPr>
    </w:p>
    <w:p w14:paraId="532BF62A" w14:textId="77777777" w:rsidR="007B054D" w:rsidRDefault="007B054D" w:rsidP="00AB3ECB">
      <w:pPr>
        <w:pStyle w:val="Kop2"/>
      </w:pPr>
    </w:p>
    <w:p w14:paraId="15FB385E" w14:textId="77777777" w:rsidR="007B054D" w:rsidRDefault="007B054D" w:rsidP="00AB3ECB">
      <w:pPr>
        <w:pStyle w:val="Kop2"/>
      </w:pPr>
    </w:p>
    <w:p w14:paraId="21073938" w14:textId="588F8C03" w:rsidR="00AB3ECB" w:rsidRDefault="00AB3ECB" w:rsidP="00AB3ECB">
      <w:pPr>
        <w:pStyle w:val="Kop2"/>
      </w:pPr>
      <w:bookmarkStart w:id="4" w:name="_Toc51666618"/>
      <w:r>
        <w:t>Navigatie diagram</w:t>
      </w:r>
      <w:bookmarkEnd w:id="4"/>
    </w:p>
    <w:p w14:paraId="7F822ED3" w14:textId="404B512F" w:rsidR="0058789F" w:rsidRDefault="0058789F" w:rsidP="0058789F"/>
    <w:p w14:paraId="24764DB8" w14:textId="5E7E47E8" w:rsidR="0058789F" w:rsidRPr="0058789F" w:rsidRDefault="0058789F" w:rsidP="0058789F">
      <w:r w:rsidRPr="0058789F">
        <w:drawing>
          <wp:inline distT="0" distB="0" distL="0" distR="0" wp14:anchorId="2D9973E9" wp14:editId="6A4D4985">
            <wp:extent cx="6586169" cy="1920240"/>
            <wp:effectExtent l="0" t="0" r="571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292" cy="19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2268" w14:textId="5C1DDD06" w:rsidR="00AB3ECB" w:rsidRDefault="00AB3ECB" w:rsidP="00AB3ECB"/>
    <w:p w14:paraId="3FE1D5D4" w14:textId="77777777" w:rsidR="007B054D" w:rsidRDefault="007B054D" w:rsidP="00AB3ECB">
      <w:pPr>
        <w:pStyle w:val="Kop2"/>
      </w:pPr>
    </w:p>
    <w:p w14:paraId="679C03E7" w14:textId="77777777" w:rsidR="007B054D" w:rsidRDefault="007B054D" w:rsidP="00AB3ECB">
      <w:pPr>
        <w:pStyle w:val="Kop2"/>
      </w:pPr>
    </w:p>
    <w:p w14:paraId="4C17F687" w14:textId="77777777" w:rsidR="007B054D" w:rsidRDefault="007B054D" w:rsidP="00AB3ECB">
      <w:pPr>
        <w:pStyle w:val="Kop2"/>
      </w:pPr>
    </w:p>
    <w:p w14:paraId="00B52918" w14:textId="4E597222" w:rsidR="00AB3ECB" w:rsidRDefault="00AB3ECB" w:rsidP="00AB3ECB">
      <w:pPr>
        <w:pStyle w:val="Kop2"/>
      </w:pPr>
      <w:bookmarkStart w:id="5" w:name="_Toc51666619"/>
      <w:r>
        <w:t>Lijst van schermen</w:t>
      </w:r>
      <w:bookmarkEnd w:id="5"/>
    </w:p>
    <w:p w14:paraId="587C5B11" w14:textId="35B1E5F8" w:rsidR="007B054D" w:rsidRDefault="007B054D" w:rsidP="007B054D"/>
    <w:p w14:paraId="04D03337" w14:textId="17F481DB" w:rsidR="007B054D" w:rsidRPr="007B054D" w:rsidRDefault="007B054D" w:rsidP="007B054D">
      <w:pPr>
        <w:pStyle w:val="Kop2"/>
      </w:pPr>
      <w:bookmarkStart w:id="6" w:name="_Toc51666620"/>
      <w:proofErr w:type="spellStart"/>
      <w:r>
        <w:t>Frontend</w:t>
      </w:r>
      <w:bookmarkEnd w:id="6"/>
      <w:proofErr w:type="spellEnd"/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25"/>
        <w:gridCol w:w="2745"/>
        <w:gridCol w:w="2175"/>
      </w:tblGrid>
      <w:tr w:rsidR="007B054D" w:rsidRPr="005320F7" w14:paraId="3EDAC7F7" w14:textId="77777777" w:rsidTr="007B054D"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4637B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Pagina </w:t>
            </w:r>
          </w:p>
        </w:tc>
        <w:tc>
          <w:tcPr>
            <w:tcW w:w="20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9333D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Formulier </w:t>
            </w:r>
          </w:p>
        </w:tc>
        <w:tc>
          <w:tcPr>
            <w:tcW w:w="2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F5E90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Functie </w:t>
            </w:r>
          </w:p>
        </w:tc>
        <w:tc>
          <w:tcPr>
            <w:tcW w:w="21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B8504" w14:textId="143E4E54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Afwijkend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Pr="005320F7">
              <w:rPr>
                <w:rFonts w:ascii="Calibri" w:eastAsia="Times New Roman" w:hAnsi="Calibri" w:cs="Calibri"/>
                <w:lang w:eastAsia="nl-NL"/>
              </w:rPr>
              <w:t>ontwerp </w:t>
            </w:r>
          </w:p>
        </w:tc>
      </w:tr>
      <w:tr w:rsidR="007B054D" w:rsidRPr="005320F7" w14:paraId="079790DC" w14:textId="77777777" w:rsidTr="007B054D"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61C94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Hoofdpagina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34F67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Nee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A0300" w14:textId="10291CB0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Hier kom je in na het starten van de app, je kan hier klikken op cursus selecteren of resultaten (van de vorige sessies)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1F602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Ja </w:t>
            </w:r>
          </w:p>
        </w:tc>
      </w:tr>
      <w:tr w:rsidR="007B054D" w:rsidRPr="005320F7" w14:paraId="7DADDF44" w14:textId="77777777" w:rsidTr="007B054D"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CEB36" w14:textId="2CD7F30E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Cursussen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865AA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Nee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0E593" w14:textId="3AE5E259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Je komt hier na het knopje “Cursus Selecteren” dan staan er de huidige cursussen die beschikbaar zijn en je klikt op degene die je wilt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428CB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nee </w:t>
            </w:r>
          </w:p>
        </w:tc>
      </w:tr>
      <w:tr w:rsidR="007B054D" w:rsidRPr="005320F7" w14:paraId="7464465C" w14:textId="77777777" w:rsidTr="007B054D"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B26B9" w14:textId="4E44165B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C</w:t>
            </w:r>
            <w:r>
              <w:rPr>
                <w:rFonts w:ascii="Calibri" w:eastAsia="Times New Roman" w:hAnsi="Calibri" w:cs="Calibri"/>
                <w:lang w:eastAsia="nl-NL"/>
              </w:rPr>
              <w:t>ursus vragen scherm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933CA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Ja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4A926" w14:textId="59B99230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Hier is de cursus bezig, dit design is bijna hetzelfde als de Cursussen selecteren pagina. Alleen nu op de plek waar de cursussen stonden staan nu de vragen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9C556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nee </w:t>
            </w:r>
          </w:p>
        </w:tc>
      </w:tr>
      <w:tr w:rsidR="007B054D" w:rsidRPr="005320F7" w14:paraId="10FD0F5D" w14:textId="77777777" w:rsidTr="007B054D">
        <w:tc>
          <w:tcPr>
            <w:tcW w:w="2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C3A9F" w14:textId="5F320DDE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Resultaten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1C1B4" w14:textId="77777777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Nee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0C4FE" w14:textId="6065B64A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320F7">
              <w:rPr>
                <w:rFonts w:ascii="Calibri" w:eastAsia="Times New Roman" w:hAnsi="Calibri" w:cs="Calibri"/>
                <w:lang w:eastAsia="nl-NL"/>
              </w:rPr>
              <w:t>Hier komt informat</w:t>
            </w:r>
            <w:r>
              <w:rPr>
                <w:rFonts w:ascii="Calibri" w:eastAsia="Times New Roman" w:hAnsi="Calibri" w:cs="Calibri"/>
                <w:lang w:eastAsia="nl-NL"/>
              </w:rPr>
              <w:t>ie over je vorige cursus sessies en wat je score was.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243BB" w14:textId="1D824CB3" w:rsidR="007B054D" w:rsidRPr="005320F7" w:rsidRDefault="007B054D" w:rsidP="001141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</w:t>
            </w:r>
          </w:p>
        </w:tc>
      </w:tr>
    </w:tbl>
    <w:p w14:paraId="717A9B37" w14:textId="77777777" w:rsidR="007B054D" w:rsidRDefault="007B054D" w:rsidP="007B054D">
      <w:pPr>
        <w:pStyle w:val="Kop3"/>
      </w:pPr>
      <w:bookmarkStart w:id="7" w:name="_Toc34401351"/>
    </w:p>
    <w:p w14:paraId="66BD73B9" w14:textId="61AE297D" w:rsidR="007B054D" w:rsidRDefault="007B054D" w:rsidP="007B054D">
      <w:pPr>
        <w:pStyle w:val="Kop3"/>
      </w:pPr>
      <w:bookmarkStart w:id="8" w:name="_Toc51666621"/>
      <w:r>
        <w:t>Backend</w:t>
      </w:r>
      <w:bookmarkEnd w:id="7"/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B054D" w14:paraId="4992C0B9" w14:textId="77777777" w:rsidTr="001141F2">
        <w:tc>
          <w:tcPr>
            <w:tcW w:w="2265" w:type="dxa"/>
          </w:tcPr>
          <w:p w14:paraId="0D0D7BFE" w14:textId="77777777" w:rsidR="007B054D" w:rsidRDefault="007B054D" w:rsidP="001141F2">
            <w:r>
              <w:t>Pagina’s</w:t>
            </w:r>
          </w:p>
        </w:tc>
        <w:tc>
          <w:tcPr>
            <w:tcW w:w="2265" w:type="dxa"/>
          </w:tcPr>
          <w:p w14:paraId="595A7572" w14:textId="77777777" w:rsidR="007B054D" w:rsidRDefault="007B054D" w:rsidP="001141F2">
            <w:r>
              <w:t>Formulier</w:t>
            </w:r>
          </w:p>
        </w:tc>
        <w:tc>
          <w:tcPr>
            <w:tcW w:w="2266" w:type="dxa"/>
          </w:tcPr>
          <w:p w14:paraId="7E587CC3" w14:textId="77777777" w:rsidR="007B054D" w:rsidRDefault="007B054D" w:rsidP="001141F2">
            <w:r>
              <w:t>Functie</w:t>
            </w:r>
          </w:p>
        </w:tc>
        <w:tc>
          <w:tcPr>
            <w:tcW w:w="2266" w:type="dxa"/>
          </w:tcPr>
          <w:p w14:paraId="23B749B1" w14:textId="77777777" w:rsidR="007B054D" w:rsidRDefault="007B054D" w:rsidP="001141F2">
            <w:r>
              <w:t>Afwijkend ontwerp</w:t>
            </w:r>
          </w:p>
        </w:tc>
      </w:tr>
      <w:tr w:rsidR="007B054D" w14:paraId="4AF582CD" w14:textId="77777777" w:rsidTr="001141F2">
        <w:tc>
          <w:tcPr>
            <w:tcW w:w="2265" w:type="dxa"/>
          </w:tcPr>
          <w:p w14:paraId="1DF8669B" w14:textId="07C793F0" w:rsidR="007B054D" w:rsidRDefault="007B054D" w:rsidP="001141F2">
            <w:proofErr w:type="spellStart"/>
            <w:r>
              <w:t>Admin</w:t>
            </w:r>
            <w:proofErr w:type="spellEnd"/>
            <w:r>
              <w:t xml:space="preserve"> panel</w:t>
            </w:r>
          </w:p>
        </w:tc>
        <w:tc>
          <w:tcPr>
            <w:tcW w:w="2265" w:type="dxa"/>
          </w:tcPr>
          <w:p w14:paraId="5D850347" w14:textId="77777777" w:rsidR="007B054D" w:rsidRDefault="007B054D" w:rsidP="001141F2">
            <w:r>
              <w:t>Nee</w:t>
            </w:r>
          </w:p>
        </w:tc>
        <w:tc>
          <w:tcPr>
            <w:tcW w:w="2266" w:type="dxa"/>
          </w:tcPr>
          <w:p w14:paraId="52DB92C2" w14:textId="6C32ED03" w:rsidR="007B054D" w:rsidRDefault="007B054D" w:rsidP="001141F2">
            <w:r>
              <w:t xml:space="preserve">Op deze pagina krijgt de </w:t>
            </w:r>
            <w:proofErr w:type="spellStart"/>
            <w:r>
              <w:t>admin</w:t>
            </w:r>
            <w:proofErr w:type="spellEnd"/>
            <w:r>
              <w:t xml:space="preserve"> de keuze om zelf een cursus te spelen/ te maken of een huidige aan te passen.</w:t>
            </w:r>
          </w:p>
        </w:tc>
        <w:tc>
          <w:tcPr>
            <w:tcW w:w="2266" w:type="dxa"/>
          </w:tcPr>
          <w:p w14:paraId="4C99FFC2" w14:textId="77777777" w:rsidR="007B054D" w:rsidRDefault="007B054D" w:rsidP="001141F2">
            <w:r>
              <w:t>ja</w:t>
            </w:r>
          </w:p>
        </w:tc>
      </w:tr>
      <w:tr w:rsidR="007B054D" w14:paraId="5749799E" w14:textId="77777777" w:rsidTr="001141F2">
        <w:tc>
          <w:tcPr>
            <w:tcW w:w="2265" w:type="dxa"/>
          </w:tcPr>
          <w:p w14:paraId="47A7DDB2" w14:textId="51F55530" w:rsidR="007B054D" w:rsidRDefault="007B054D" w:rsidP="001141F2">
            <w:r>
              <w:t xml:space="preserve">Huidige cursus </w:t>
            </w:r>
            <w:proofErr w:type="spellStart"/>
            <w:r>
              <w:t>editten</w:t>
            </w:r>
            <w:proofErr w:type="spellEnd"/>
          </w:p>
        </w:tc>
        <w:tc>
          <w:tcPr>
            <w:tcW w:w="2265" w:type="dxa"/>
          </w:tcPr>
          <w:p w14:paraId="0DF0CCBC" w14:textId="77777777" w:rsidR="007B054D" w:rsidRDefault="007B054D" w:rsidP="001141F2">
            <w:r>
              <w:t>Nee</w:t>
            </w:r>
          </w:p>
        </w:tc>
        <w:tc>
          <w:tcPr>
            <w:tcW w:w="2266" w:type="dxa"/>
          </w:tcPr>
          <w:p w14:paraId="69EAFE51" w14:textId="6B385AFA" w:rsidR="007B054D" w:rsidRDefault="007B054D" w:rsidP="001141F2">
            <w:r>
              <w:t>Deze pagina is bijna alleen maar een form die puur de inhoud van een huidige cursus kan aanpassen.</w:t>
            </w:r>
          </w:p>
        </w:tc>
        <w:tc>
          <w:tcPr>
            <w:tcW w:w="2266" w:type="dxa"/>
          </w:tcPr>
          <w:p w14:paraId="772B6834" w14:textId="3A54BBA7" w:rsidR="007B054D" w:rsidRDefault="007B054D" w:rsidP="007B054D">
            <w:r>
              <w:t>nee</w:t>
            </w:r>
          </w:p>
        </w:tc>
      </w:tr>
      <w:tr w:rsidR="007B054D" w14:paraId="25A19D5A" w14:textId="77777777" w:rsidTr="001141F2">
        <w:tc>
          <w:tcPr>
            <w:tcW w:w="2265" w:type="dxa"/>
          </w:tcPr>
          <w:p w14:paraId="38CB7D70" w14:textId="77777777" w:rsidR="007B054D" w:rsidRDefault="007B054D" w:rsidP="001141F2">
            <w:r>
              <w:t>Cursussen</w:t>
            </w:r>
          </w:p>
        </w:tc>
        <w:tc>
          <w:tcPr>
            <w:tcW w:w="2265" w:type="dxa"/>
          </w:tcPr>
          <w:p w14:paraId="7197FFC3" w14:textId="77777777" w:rsidR="007B054D" w:rsidRDefault="007B054D" w:rsidP="001141F2">
            <w:r>
              <w:t>Nee</w:t>
            </w:r>
          </w:p>
        </w:tc>
        <w:tc>
          <w:tcPr>
            <w:tcW w:w="2266" w:type="dxa"/>
          </w:tcPr>
          <w:p w14:paraId="6F3BC004" w14:textId="69E474EC" w:rsidR="007B054D" w:rsidRDefault="007B054D" w:rsidP="001141F2">
            <w:r>
              <w:t xml:space="preserve">Op deze pagina kan de </w:t>
            </w:r>
            <w:proofErr w:type="spellStart"/>
            <w:r>
              <w:t>admin</w:t>
            </w:r>
            <w:proofErr w:type="spellEnd"/>
            <w:r>
              <w:t xml:space="preserve"> een cursus aanmaken. Het lijkt heel erg op de pagina van de cursus </w:t>
            </w:r>
            <w:proofErr w:type="spellStart"/>
            <w:r>
              <w:t>editten</w:t>
            </w:r>
            <w:proofErr w:type="spellEnd"/>
            <w:r>
              <w:t xml:space="preserve"> maar hier moet je net wat meer informatie opgeven en hij moet gepubliceerd worden.</w:t>
            </w:r>
          </w:p>
        </w:tc>
        <w:tc>
          <w:tcPr>
            <w:tcW w:w="2266" w:type="dxa"/>
          </w:tcPr>
          <w:p w14:paraId="6242541C" w14:textId="278508DE" w:rsidR="007B054D" w:rsidRDefault="007B054D" w:rsidP="007B054D">
            <w:r>
              <w:t>nee</w:t>
            </w:r>
          </w:p>
        </w:tc>
      </w:tr>
    </w:tbl>
    <w:p w14:paraId="7062A3B3" w14:textId="132EEBE3" w:rsidR="00AB3ECB" w:rsidRDefault="00AB3ECB" w:rsidP="00AB3ECB"/>
    <w:p w14:paraId="0A1C1FA3" w14:textId="07A18206" w:rsidR="00AB3ECB" w:rsidRDefault="00AB3ECB" w:rsidP="00AB3ECB">
      <w:pPr>
        <w:pStyle w:val="Kop2"/>
      </w:pPr>
      <w:bookmarkStart w:id="9" w:name="_Toc51666622"/>
      <w:r>
        <w:t xml:space="preserve">Scherm ontwerp </w:t>
      </w:r>
      <w:r w:rsidRPr="00AB3ECB">
        <w:t>(Human Computer Interface</w:t>
      </w:r>
      <w:r>
        <w:t>)</w:t>
      </w:r>
      <w:bookmarkEnd w:id="9"/>
    </w:p>
    <w:p w14:paraId="5A05C92A" w14:textId="1A043526" w:rsidR="007B054D" w:rsidRDefault="003719C0" w:rsidP="007B054D">
      <w:r>
        <w:t xml:space="preserve"> </w:t>
      </w:r>
    </w:p>
    <w:p w14:paraId="3580DB17" w14:textId="3C8100B8" w:rsidR="007B054D" w:rsidRDefault="003719C0" w:rsidP="007B054D">
      <w:r w:rsidRPr="003719C0">
        <w:drawing>
          <wp:anchor distT="0" distB="0" distL="114300" distR="114300" simplePos="0" relativeHeight="251660288" behindDoc="0" locked="0" layoutInCell="1" allowOverlap="1" wp14:anchorId="2F445FFE" wp14:editId="6A715CDB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1882140" cy="2927985"/>
            <wp:effectExtent l="0" t="0" r="3810" b="5715"/>
            <wp:wrapThrough wrapText="bothSides">
              <wp:wrapPolygon edited="0">
                <wp:start x="0" y="0"/>
                <wp:lineTo x="0" y="21502"/>
                <wp:lineTo x="21425" y="21502"/>
                <wp:lineTo x="21425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9C0">
        <w:drawing>
          <wp:anchor distT="0" distB="0" distL="114300" distR="114300" simplePos="0" relativeHeight="251658240" behindDoc="0" locked="0" layoutInCell="1" allowOverlap="1" wp14:anchorId="688F86B0" wp14:editId="11C56AD9">
            <wp:simplePos x="0" y="0"/>
            <wp:positionH relativeFrom="column">
              <wp:posOffset>1820545</wp:posOffset>
            </wp:positionH>
            <wp:positionV relativeFrom="paragraph">
              <wp:posOffset>283845</wp:posOffset>
            </wp:positionV>
            <wp:extent cx="1774190" cy="2827020"/>
            <wp:effectExtent l="0" t="0" r="0" b="0"/>
            <wp:wrapThrough wrapText="bothSides">
              <wp:wrapPolygon edited="0">
                <wp:start x="0" y="0"/>
                <wp:lineTo x="0" y="21396"/>
                <wp:lineTo x="21337" y="21396"/>
                <wp:lineTo x="21337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054D">
        <w:drawing>
          <wp:anchor distT="0" distB="0" distL="114300" distR="114300" simplePos="0" relativeHeight="251659264" behindDoc="0" locked="0" layoutInCell="1" allowOverlap="1" wp14:anchorId="427A0987" wp14:editId="2FBCFBB2">
            <wp:simplePos x="0" y="0"/>
            <wp:positionH relativeFrom="column">
              <wp:posOffset>-183515</wp:posOffset>
            </wp:positionH>
            <wp:positionV relativeFrom="paragraph">
              <wp:posOffset>291465</wp:posOffset>
            </wp:positionV>
            <wp:extent cx="1791335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363" y="21511"/>
                <wp:lineTo x="21363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54D">
        <w:t>Home                                                         Cursus selecteren</w:t>
      </w:r>
      <w:r>
        <w:t xml:space="preserve">                        Resultaten</w:t>
      </w:r>
    </w:p>
    <w:p w14:paraId="10E4F563" w14:textId="77829EE8" w:rsidR="007B054D" w:rsidRPr="007B054D" w:rsidRDefault="003719C0" w:rsidP="007B054D">
      <w:r w:rsidRPr="003719C0">
        <w:rPr>
          <w:noProof/>
        </w:rPr>
        <w:t xml:space="preserve"> </w:t>
      </w:r>
    </w:p>
    <w:p w14:paraId="716527F3" w14:textId="2B82F7CE" w:rsidR="008D47C0" w:rsidRPr="008D47C0" w:rsidRDefault="008D47C0" w:rsidP="008D47C0"/>
    <w:p w14:paraId="3547B274" w14:textId="40BB8823" w:rsidR="00F471C0" w:rsidRDefault="00F471C0" w:rsidP="00F471C0"/>
    <w:p w14:paraId="1A95D93F" w14:textId="5EF40BFF" w:rsidR="00F471C0" w:rsidRDefault="003719C0" w:rsidP="00F471C0">
      <w:r>
        <w:lastRenderedPageBreak/>
        <w:t xml:space="preserve">Backend </w:t>
      </w:r>
      <w:proofErr w:type="spellStart"/>
      <w:r>
        <w:t>wireframes</w:t>
      </w:r>
      <w:proofErr w:type="spellEnd"/>
    </w:p>
    <w:p w14:paraId="509AFCF7" w14:textId="7CD8E00F" w:rsidR="003719C0" w:rsidRDefault="003719C0" w:rsidP="00F471C0"/>
    <w:p w14:paraId="01BBF5D8" w14:textId="4E5A64C6" w:rsidR="00F471C0" w:rsidRDefault="003719C0" w:rsidP="00F471C0">
      <w:proofErr w:type="spellStart"/>
      <w:r>
        <w:t>Admin</w:t>
      </w:r>
      <w:proofErr w:type="spellEnd"/>
      <w:r>
        <w:t xml:space="preserve"> panel                                                         Cursus </w:t>
      </w:r>
      <w:proofErr w:type="spellStart"/>
      <w:r>
        <w:t>edit</w:t>
      </w:r>
      <w:proofErr w:type="spellEnd"/>
      <w:r>
        <w:t>/</w:t>
      </w:r>
      <w:proofErr w:type="spellStart"/>
      <w:r>
        <w:t>create</w:t>
      </w:r>
      <w:proofErr w:type="spellEnd"/>
    </w:p>
    <w:p w14:paraId="22D31C8A" w14:textId="3DCD6D8E" w:rsidR="00F471C0" w:rsidRDefault="003719C0" w:rsidP="00F471C0">
      <w:r w:rsidRPr="003719C0">
        <w:drawing>
          <wp:anchor distT="0" distB="0" distL="114300" distR="114300" simplePos="0" relativeHeight="251662336" behindDoc="0" locked="0" layoutInCell="1" allowOverlap="1" wp14:anchorId="3FDFD41C" wp14:editId="4F9DA03F">
            <wp:simplePos x="0" y="0"/>
            <wp:positionH relativeFrom="column">
              <wp:posOffset>2338070</wp:posOffset>
            </wp:positionH>
            <wp:positionV relativeFrom="paragraph">
              <wp:posOffset>7620</wp:posOffset>
            </wp:positionV>
            <wp:extent cx="2054225" cy="3230880"/>
            <wp:effectExtent l="0" t="0" r="3175" b="7620"/>
            <wp:wrapThrough wrapText="bothSides">
              <wp:wrapPolygon edited="0">
                <wp:start x="0" y="0"/>
                <wp:lineTo x="0" y="21524"/>
                <wp:lineTo x="21433" y="21524"/>
                <wp:lineTo x="21433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9C0">
        <w:drawing>
          <wp:anchor distT="0" distB="0" distL="114300" distR="114300" simplePos="0" relativeHeight="251661312" behindDoc="0" locked="0" layoutInCell="1" allowOverlap="1" wp14:anchorId="6531105F" wp14:editId="44766B23">
            <wp:simplePos x="0" y="0"/>
            <wp:positionH relativeFrom="margin">
              <wp:posOffset>6985</wp:posOffset>
            </wp:positionH>
            <wp:positionV relativeFrom="paragraph">
              <wp:posOffset>7620</wp:posOffset>
            </wp:positionV>
            <wp:extent cx="2156460" cy="3193415"/>
            <wp:effectExtent l="0" t="0" r="0" b="6985"/>
            <wp:wrapThrough wrapText="bothSides">
              <wp:wrapPolygon edited="0">
                <wp:start x="0" y="0"/>
                <wp:lineTo x="0" y="21518"/>
                <wp:lineTo x="21371" y="21518"/>
                <wp:lineTo x="21371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A8F0A" w14:textId="3596400C" w:rsidR="00F471C0" w:rsidRDefault="00F471C0" w:rsidP="00F471C0"/>
    <w:p w14:paraId="024E1FE5" w14:textId="3F4EA497" w:rsidR="00F471C0" w:rsidRDefault="00F471C0" w:rsidP="00F471C0"/>
    <w:p w14:paraId="0A2A3C95" w14:textId="0043A2E9" w:rsidR="00F471C0" w:rsidRDefault="00F471C0" w:rsidP="00F471C0"/>
    <w:p w14:paraId="1162CFF0" w14:textId="4A4A6007" w:rsidR="00F471C0" w:rsidRPr="00F471C0" w:rsidRDefault="00F471C0" w:rsidP="00F471C0"/>
    <w:p w14:paraId="16CFF050" w14:textId="5DA81536" w:rsidR="00AC3D2C" w:rsidRPr="00AC3D2C" w:rsidRDefault="00AC3D2C" w:rsidP="00AC3D2C">
      <w:pPr>
        <w:rPr>
          <w:sz w:val="24"/>
          <w:szCs w:val="24"/>
        </w:rPr>
      </w:pPr>
    </w:p>
    <w:sectPr w:rsidR="00AC3D2C" w:rsidRPr="00AC3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C6976"/>
    <w:multiLevelType w:val="hybridMultilevel"/>
    <w:tmpl w:val="605867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C0"/>
    <w:rsid w:val="002D26FC"/>
    <w:rsid w:val="003719C0"/>
    <w:rsid w:val="003E1606"/>
    <w:rsid w:val="0058789F"/>
    <w:rsid w:val="006F031C"/>
    <w:rsid w:val="0076352F"/>
    <w:rsid w:val="007B054D"/>
    <w:rsid w:val="007F5CB1"/>
    <w:rsid w:val="008D47C0"/>
    <w:rsid w:val="00AB3ECB"/>
    <w:rsid w:val="00AC3D2C"/>
    <w:rsid w:val="00B9755E"/>
    <w:rsid w:val="00F15364"/>
    <w:rsid w:val="00F471C0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0668"/>
  <w15:chartTrackingRefBased/>
  <w15:docId w15:val="{91506EB5-438B-4E8F-8568-58F3BE2C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3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05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71C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71C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471C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471C0"/>
    <w:pPr>
      <w:ind w:left="720"/>
      <w:contextualSpacing/>
    </w:pPr>
  </w:style>
  <w:style w:type="paragraph" w:styleId="Geenafstand">
    <w:name w:val="No Spacing"/>
    <w:uiPriority w:val="1"/>
    <w:qFormat/>
    <w:rsid w:val="00F471C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AB3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05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B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7B054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B05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d\Desktop\FunctioneelOntwerp_NickG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56CE2-FC69-478C-B4CD-4DBCBE8F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FunctioneelOntwerp_NickG_v1.0.dotx</Template>
  <TotalTime>28</TotalTime>
  <Pages>7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goeij</dc:creator>
  <cp:keywords/>
  <dc:description/>
  <cp:lastModifiedBy>Nick Goeij, de</cp:lastModifiedBy>
  <cp:revision>3</cp:revision>
  <dcterms:created xsi:type="dcterms:W3CDTF">2020-09-22T08:29:00Z</dcterms:created>
  <dcterms:modified xsi:type="dcterms:W3CDTF">2020-09-22T09:30:00Z</dcterms:modified>
</cp:coreProperties>
</file>