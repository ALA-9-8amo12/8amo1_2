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DCC42" w14:textId="41FE4708" w:rsidR="00AC3D2C" w:rsidRDefault="00572D45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Technisch Ontwerp </w:t>
      </w:r>
      <w:r w:rsidR="00AC3D2C">
        <w:rPr>
          <w:sz w:val="36"/>
          <w:szCs w:val="36"/>
        </w:rPr>
        <w:t xml:space="preserve">Nick de Goeij </w:t>
      </w:r>
    </w:p>
    <w:p w14:paraId="07A1C6DD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>Lo8e-Amo1</w:t>
      </w:r>
    </w:p>
    <w:p w14:paraId="6456B951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>Nick-Dylan-Quinten</w:t>
      </w:r>
    </w:p>
    <w:p w14:paraId="6E1038A2" w14:textId="77777777" w:rsidR="00AC3D2C" w:rsidRDefault="00AC3D2C" w:rsidP="00AC3D2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31-8-2020 </w:t>
      </w:r>
    </w:p>
    <w:p w14:paraId="7F598161" w14:textId="77777777" w:rsidR="00AC3D2C" w:rsidRDefault="00AC3D2C" w:rsidP="00AC3D2C">
      <w:pPr>
        <w:jc w:val="center"/>
        <w:rPr>
          <w:sz w:val="36"/>
          <w:szCs w:val="36"/>
        </w:rPr>
      </w:pPr>
    </w:p>
    <w:p w14:paraId="27C5610C" w14:textId="77777777" w:rsidR="00AC3D2C" w:rsidRDefault="00AC3D2C" w:rsidP="00AC3D2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1F80AB" wp14:editId="77981049">
            <wp:extent cx="2141220" cy="21412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D81C" w14:textId="77777777" w:rsidR="00AC3D2C" w:rsidRDefault="00AC3D2C" w:rsidP="00AC3D2C">
      <w:pPr>
        <w:rPr>
          <w:sz w:val="24"/>
          <w:szCs w:val="24"/>
        </w:rPr>
      </w:pPr>
    </w:p>
    <w:p w14:paraId="6BF78056" w14:textId="77777777" w:rsidR="00AC3D2C" w:rsidRDefault="00AC3D2C" w:rsidP="00AC3D2C">
      <w:pPr>
        <w:rPr>
          <w:sz w:val="24"/>
          <w:szCs w:val="24"/>
        </w:rPr>
      </w:pPr>
    </w:p>
    <w:p w14:paraId="11035F1A" w14:textId="77777777" w:rsidR="00AC3D2C" w:rsidRDefault="00AC3D2C" w:rsidP="00AC3D2C">
      <w:pPr>
        <w:rPr>
          <w:sz w:val="24"/>
          <w:szCs w:val="24"/>
        </w:rPr>
      </w:pPr>
    </w:p>
    <w:p w14:paraId="496425A9" w14:textId="77777777" w:rsidR="00AC3D2C" w:rsidRDefault="00AC3D2C" w:rsidP="00AC3D2C">
      <w:pPr>
        <w:rPr>
          <w:sz w:val="24"/>
          <w:szCs w:val="24"/>
        </w:rPr>
      </w:pPr>
    </w:p>
    <w:p w14:paraId="2205AD99" w14:textId="77777777" w:rsidR="00AC3D2C" w:rsidRDefault="00AC3D2C" w:rsidP="00AC3D2C">
      <w:pPr>
        <w:rPr>
          <w:sz w:val="24"/>
          <w:szCs w:val="24"/>
        </w:rPr>
      </w:pPr>
    </w:p>
    <w:p w14:paraId="4EE17AF5" w14:textId="77777777" w:rsidR="00AC3D2C" w:rsidRDefault="00AC3D2C" w:rsidP="00AC3D2C">
      <w:pPr>
        <w:rPr>
          <w:sz w:val="24"/>
          <w:szCs w:val="24"/>
        </w:rPr>
      </w:pPr>
    </w:p>
    <w:p w14:paraId="3B36E192" w14:textId="77777777" w:rsidR="00AC3D2C" w:rsidRDefault="00AC3D2C" w:rsidP="00AC3D2C">
      <w:pPr>
        <w:rPr>
          <w:sz w:val="24"/>
          <w:szCs w:val="24"/>
        </w:rPr>
      </w:pPr>
    </w:p>
    <w:p w14:paraId="43786C57" w14:textId="77777777" w:rsidR="00AC3D2C" w:rsidRDefault="00AC3D2C" w:rsidP="00AC3D2C">
      <w:pPr>
        <w:rPr>
          <w:sz w:val="24"/>
          <w:szCs w:val="24"/>
        </w:rPr>
      </w:pPr>
    </w:p>
    <w:p w14:paraId="7DE11853" w14:textId="77777777" w:rsidR="00AC3D2C" w:rsidRDefault="00AC3D2C" w:rsidP="00AC3D2C">
      <w:pPr>
        <w:rPr>
          <w:sz w:val="24"/>
          <w:szCs w:val="24"/>
        </w:rPr>
      </w:pPr>
    </w:p>
    <w:p w14:paraId="3F6F165F" w14:textId="77777777" w:rsidR="00AC3D2C" w:rsidRDefault="00AC3D2C" w:rsidP="00AC3D2C">
      <w:pPr>
        <w:rPr>
          <w:sz w:val="24"/>
          <w:szCs w:val="24"/>
        </w:rPr>
      </w:pPr>
    </w:p>
    <w:p w14:paraId="23BA1BD8" w14:textId="77777777" w:rsidR="00AC3D2C" w:rsidRDefault="00AC3D2C" w:rsidP="00AC3D2C">
      <w:pPr>
        <w:rPr>
          <w:sz w:val="24"/>
          <w:szCs w:val="24"/>
        </w:rPr>
      </w:pPr>
    </w:p>
    <w:p w14:paraId="35CB056F" w14:textId="77777777" w:rsidR="00AC3D2C" w:rsidRDefault="00AC3D2C" w:rsidP="00AC3D2C">
      <w:pPr>
        <w:rPr>
          <w:sz w:val="24"/>
          <w:szCs w:val="24"/>
        </w:rPr>
      </w:pPr>
    </w:p>
    <w:p w14:paraId="489C569B" w14:textId="77777777" w:rsidR="00AC3D2C" w:rsidRDefault="00AC3D2C" w:rsidP="00AC3D2C">
      <w:pPr>
        <w:rPr>
          <w:sz w:val="24"/>
          <w:szCs w:val="24"/>
        </w:rPr>
      </w:pPr>
    </w:p>
    <w:p w14:paraId="30B345A3" w14:textId="77777777" w:rsidR="00AC3D2C" w:rsidRDefault="00AC3D2C" w:rsidP="00AC3D2C">
      <w:pPr>
        <w:rPr>
          <w:sz w:val="24"/>
          <w:szCs w:val="24"/>
        </w:rPr>
      </w:pPr>
    </w:p>
    <w:p w14:paraId="68834312" w14:textId="77777777" w:rsidR="00AC3D2C" w:rsidRDefault="00AC3D2C" w:rsidP="00AC3D2C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5595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106F9" w14:textId="77777777" w:rsidR="00F471C0" w:rsidRDefault="00F471C0">
          <w:pPr>
            <w:pStyle w:val="Kopvaninhoudsopgave"/>
          </w:pPr>
          <w:r>
            <w:t>Inhoud</w:t>
          </w:r>
        </w:p>
        <w:p w14:paraId="46726AFC" w14:textId="010C9416" w:rsidR="0076352F" w:rsidRDefault="00F471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6136" w:history="1">
            <w:r w:rsidR="0076352F" w:rsidRPr="002511A2">
              <w:rPr>
                <w:rStyle w:val="Hyperlink"/>
                <w:noProof/>
                <w:lang w:eastAsia="nl-NL"/>
              </w:rPr>
              <w:t>Het project</w:t>
            </w:r>
            <w:r w:rsidR="0076352F">
              <w:rPr>
                <w:noProof/>
                <w:webHidden/>
              </w:rPr>
              <w:tab/>
            </w:r>
            <w:r w:rsidR="0076352F">
              <w:rPr>
                <w:noProof/>
                <w:webHidden/>
              </w:rPr>
              <w:fldChar w:fldCharType="begin"/>
            </w:r>
            <w:r w:rsidR="0076352F">
              <w:rPr>
                <w:noProof/>
                <w:webHidden/>
              </w:rPr>
              <w:instrText xml:space="preserve"> PAGEREF _Toc50376136 \h </w:instrText>
            </w:r>
            <w:r w:rsidR="0076352F">
              <w:rPr>
                <w:noProof/>
                <w:webHidden/>
              </w:rPr>
            </w:r>
            <w:r w:rsidR="0076352F">
              <w:rPr>
                <w:noProof/>
                <w:webHidden/>
              </w:rPr>
              <w:fldChar w:fldCharType="separate"/>
            </w:r>
            <w:r w:rsidR="0076352F">
              <w:rPr>
                <w:noProof/>
                <w:webHidden/>
              </w:rPr>
              <w:t>3</w:t>
            </w:r>
            <w:r w:rsidR="0076352F">
              <w:rPr>
                <w:noProof/>
                <w:webHidden/>
              </w:rPr>
              <w:fldChar w:fldCharType="end"/>
            </w:r>
          </w:hyperlink>
        </w:p>
        <w:p w14:paraId="64D144CF" w14:textId="2E7F3245" w:rsidR="00F471C0" w:rsidRDefault="00F471C0">
          <w:r>
            <w:rPr>
              <w:b/>
              <w:bCs/>
            </w:rPr>
            <w:fldChar w:fldCharType="end"/>
          </w:r>
        </w:p>
      </w:sdtContent>
    </w:sdt>
    <w:p w14:paraId="4B499429" w14:textId="77777777" w:rsidR="00AC3D2C" w:rsidRDefault="00AC3D2C" w:rsidP="00AC3D2C">
      <w:pPr>
        <w:rPr>
          <w:sz w:val="24"/>
          <w:szCs w:val="24"/>
        </w:rPr>
      </w:pPr>
    </w:p>
    <w:p w14:paraId="60C5D65D" w14:textId="77777777" w:rsidR="00F471C0" w:rsidRDefault="00F471C0" w:rsidP="00AC3D2C">
      <w:pPr>
        <w:rPr>
          <w:sz w:val="24"/>
          <w:szCs w:val="24"/>
        </w:rPr>
      </w:pPr>
    </w:p>
    <w:p w14:paraId="20BD9616" w14:textId="77777777" w:rsidR="00F471C0" w:rsidRDefault="00F471C0" w:rsidP="00AC3D2C">
      <w:pPr>
        <w:rPr>
          <w:sz w:val="24"/>
          <w:szCs w:val="24"/>
        </w:rPr>
      </w:pPr>
    </w:p>
    <w:p w14:paraId="24339DD7" w14:textId="77777777" w:rsidR="00F471C0" w:rsidRDefault="00F471C0" w:rsidP="00AC3D2C">
      <w:pPr>
        <w:rPr>
          <w:sz w:val="24"/>
          <w:szCs w:val="24"/>
        </w:rPr>
      </w:pPr>
    </w:p>
    <w:p w14:paraId="6B3AFE65" w14:textId="77777777" w:rsidR="00F471C0" w:rsidRDefault="00F471C0" w:rsidP="00AC3D2C">
      <w:pPr>
        <w:rPr>
          <w:sz w:val="24"/>
          <w:szCs w:val="24"/>
        </w:rPr>
      </w:pPr>
    </w:p>
    <w:p w14:paraId="513E58DC" w14:textId="77777777" w:rsidR="00F471C0" w:rsidRDefault="00F471C0" w:rsidP="00AC3D2C">
      <w:pPr>
        <w:rPr>
          <w:sz w:val="24"/>
          <w:szCs w:val="24"/>
        </w:rPr>
      </w:pPr>
    </w:p>
    <w:p w14:paraId="5FE3C69D" w14:textId="77777777" w:rsidR="00F471C0" w:rsidRDefault="00F471C0" w:rsidP="00AC3D2C">
      <w:pPr>
        <w:rPr>
          <w:sz w:val="24"/>
          <w:szCs w:val="24"/>
        </w:rPr>
      </w:pPr>
    </w:p>
    <w:p w14:paraId="404754F2" w14:textId="77777777" w:rsidR="00F471C0" w:rsidRDefault="00F471C0" w:rsidP="00AC3D2C">
      <w:pPr>
        <w:rPr>
          <w:sz w:val="24"/>
          <w:szCs w:val="24"/>
        </w:rPr>
      </w:pPr>
    </w:p>
    <w:p w14:paraId="0B928E93" w14:textId="77777777" w:rsidR="00F471C0" w:rsidRDefault="00F471C0" w:rsidP="00AC3D2C">
      <w:pPr>
        <w:rPr>
          <w:sz w:val="24"/>
          <w:szCs w:val="24"/>
        </w:rPr>
      </w:pPr>
    </w:p>
    <w:p w14:paraId="10745BE5" w14:textId="77777777" w:rsidR="00F471C0" w:rsidRDefault="00F471C0" w:rsidP="00AC3D2C">
      <w:pPr>
        <w:rPr>
          <w:sz w:val="24"/>
          <w:szCs w:val="24"/>
        </w:rPr>
      </w:pPr>
    </w:p>
    <w:p w14:paraId="5AF62666" w14:textId="77777777" w:rsidR="00F471C0" w:rsidRDefault="00F471C0" w:rsidP="00AC3D2C">
      <w:pPr>
        <w:rPr>
          <w:sz w:val="24"/>
          <w:szCs w:val="24"/>
        </w:rPr>
      </w:pPr>
    </w:p>
    <w:p w14:paraId="302BF876" w14:textId="77777777" w:rsidR="00F471C0" w:rsidRDefault="00F471C0" w:rsidP="00AC3D2C">
      <w:pPr>
        <w:rPr>
          <w:sz w:val="24"/>
          <w:szCs w:val="24"/>
        </w:rPr>
      </w:pPr>
    </w:p>
    <w:p w14:paraId="21E7A5CE" w14:textId="77777777" w:rsidR="00F471C0" w:rsidRDefault="00F471C0" w:rsidP="00AC3D2C">
      <w:pPr>
        <w:rPr>
          <w:sz w:val="24"/>
          <w:szCs w:val="24"/>
        </w:rPr>
      </w:pPr>
    </w:p>
    <w:p w14:paraId="4ED088A2" w14:textId="77777777" w:rsidR="00F471C0" w:rsidRDefault="00F471C0" w:rsidP="00AC3D2C">
      <w:pPr>
        <w:rPr>
          <w:sz w:val="24"/>
          <w:szCs w:val="24"/>
        </w:rPr>
      </w:pPr>
    </w:p>
    <w:p w14:paraId="31167C8E" w14:textId="77777777" w:rsidR="00F471C0" w:rsidRDefault="00F471C0" w:rsidP="00AC3D2C">
      <w:pPr>
        <w:rPr>
          <w:sz w:val="24"/>
          <w:szCs w:val="24"/>
        </w:rPr>
      </w:pPr>
    </w:p>
    <w:p w14:paraId="46B514EC" w14:textId="77777777" w:rsidR="00F471C0" w:rsidRDefault="00F471C0" w:rsidP="00AC3D2C">
      <w:pPr>
        <w:rPr>
          <w:sz w:val="24"/>
          <w:szCs w:val="24"/>
        </w:rPr>
      </w:pPr>
    </w:p>
    <w:p w14:paraId="2BF08A90" w14:textId="77777777" w:rsidR="00F471C0" w:rsidRDefault="00F471C0" w:rsidP="00AC3D2C">
      <w:pPr>
        <w:rPr>
          <w:sz w:val="24"/>
          <w:szCs w:val="24"/>
        </w:rPr>
      </w:pPr>
    </w:p>
    <w:p w14:paraId="46006E35" w14:textId="77777777" w:rsidR="00F471C0" w:rsidRDefault="00F471C0" w:rsidP="00AC3D2C">
      <w:pPr>
        <w:rPr>
          <w:sz w:val="24"/>
          <w:szCs w:val="24"/>
        </w:rPr>
      </w:pPr>
    </w:p>
    <w:p w14:paraId="1990D46D" w14:textId="77777777" w:rsidR="00F471C0" w:rsidRDefault="00F471C0" w:rsidP="00AC3D2C">
      <w:pPr>
        <w:rPr>
          <w:sz w:val="24"/>
          <w:szCs w:val="24"/>
        </w:rPr>
      </w:pPr>
    </w:p>
    <w:p w14:paraId="64322606" w14:textId="77777777" w:rsidR="00F471C0" w:rsidRDefault="00F471C0" w:rsidP="00AC3D2C">
      <w:pPr>
        <w:rPr>
          <w:sz w:val="24"/>
          <w:szCs w:val="24"/>
        </w:rPr>
      </w:pPr>
    </w:p>
    <w:p w14:paraId="72E99882" w14:textId="77777777" w:rsidR="00F471C0" w:rsidRDefault="00F471C0" w:rsidP="00AC3D2C">
      <w:pPr>
        <w:rPr>
          <w:sz w:val="24"/>
          <w:szCs w:val="24"/>
        </w:rPr>
      </w:pPr>
    </w:p>
    <w:p w14:paraId="068C9563" w14:textId="77777777" w:rsidR="00F471C0" w:rsidRDefault="00F471C0" w:rsidP="00AC3D2C">
      <w:pPr>
        <w:rPr>
          <w:sz w:val="24"/>
          <w:szCs w:val="24"/>
        </w:rPr>
      </w:pPr>
    </w:p>
    <w:p w14:paraId="5A4BA8A4" w14:textId="77777777" w:rsidR="00F471C0" w:rsidRDefault="00F471C0" w:rsidP="00AC3D2C">
      <w:pPr>
        <w:rPr>
          <w:sz w:val="24"/>
          <w:szCs w:val="24"/>
        </w:rPr>
      </w:pPr>
    </w:p>
    <w:p w14:paraId="239185D4" w14:textId="77777777" w:rsidR="00F471C0" w:rsidRDefault="00F471C0" w:rsidP="00AC3D2C">
      <w:pPr>
        <w:rPr>
          <w:sz w:val="24"/>
          <w:szCs w:val="24"/>
        </w:rPr>
      </w:pPr>
    </w:p>
    <w:p w14:paraId="20C7DF39" w14:textId="77777777" w:rsidR="00F471C0" w:rsidRDefault="00F471C0" w:rsidP="00AC3D2C">
      <w:pPr>
        <w:rPr>
          <w:sz w:val="24"/>
          <w:szCs w:val="24"/>
        </w:rPr>
      </w:pPr>
    </w:p>
    <w:p w14:paraId="2ECB52F1" w14:textId="77777777" w:rsidR="00F471C0" w:rsidRDefault="00F471C0" w:rsidP="00AC3D2C">
      <w:pPr>
        <w:rPr>
          <w:sz w:val="24"/>
          <w:szCs w:val="24"/>
        </w:rPr>
      </w:pPr>
    </w:p>
    <w:p w14:paraId="4939BB18" w14:textId="77777777" w:rsidR="00F471C0" w:rsidRDefault="00F471C0" w:rsidP="00AC3D2C">
      <w:pPr>
        <w:rPr>
          <w:sz w:val="24"/>
          <w:szCs w:val="24"/>
        </w:rPr>
      </w:pPr>
    </w:p>
    <w:p w14:paraId="4048A385" w14:textId="6B75649E" w:rsidR="00F471C0" w:rsidRDefault="00572D45" w:rsidP="00572D45">
      <w:pPr>
        <w:pStyle w:val="Kop1"/>
      </w:pPr>
      <w:r>
        <w:lastRenderedPageBreak/>
        <w:t>3 Klassen</w:t>
      </w:r>
    </w:p>
    <w:p w14:paraId="11A203ED" w14:textId="0F7D5EC3" w:rsidR="00572D45" w:rsidRDefault="00572D45" w:rsidP="00572D45"/>
    <w:p w14:paraId="57A91324" w14:textId="409F6A5D" w:rsidR="00572D45" w:rsidRPr="00572D45" w:rsidRDefault="00572D45" w:rsidP="00572D45">
      <w:r w:rsidRPr="00572D45">
        <w:drawing>
          <wp:inline distT="0" distB="0" distL="0" distR="0" wp14:anchorId="3EC0446E" wp14:editId="67B19C41">
            <wp:extent cx="4480560" cy="4070127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43" cy="408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012E" w14:textId="77777777" w:rsidR="00F471C0" w:rsidRDefault="00F471C0" w:rsidP="00F471C0"/>
    <w:p w14:paraId="0A580FB7" w14:textId="2601128A" w:rsidR="00F471C0" w:rsidRDefault="00F471C0" w:rsidP="00F471C0"/>
    <w:p w14:paraId="6F5F9653" w14:textId="752960B2" w:rsidR="00F471C0" w:rsidRDefault="00572D45" w:rsidP="00572D45">
      <w:pPr>
        <w:pStyle w:val="Kop1"/>
      </w:pPr>
      <w:r>
        <w:t>ERD</w:t>
      </w:r>
    </w:p>
    <w:p w14:paraId="4F6F79D5" w14:textId="1230FECB" w:rsidR="00572D45" w:rsidRDefault="00002C2D" w:rsidP="00572D45">
      <w:r w:rsidRPr="00002C2D">
        <w:drawing>
          <wp:anchor distT="0" distB="0" distL="114300" distR="114300" simplePos="0" relativeHeight="251658240" behindDoc="0" locked="0" layoutInCell="1" allowOverlap="1" wp14:anchorId="5CB5A789" wp14:editId="4A8D5CE6">
            <wp:simplePos x="0" y="0"/>
            <wp:positionH relativeFrom="margin">
              <wp:posOffset>159385</wp:posOffset>
            </wp:positionH>
            <wp:positionV relativeFrom="paragraph">
              <wp:posOffset>10795</wp:posOffset>
            </wp:positionV>
            <wp:extent cx="5113020" cy="3180715"/>
            <wp:effectExtent l="0" t="0" r="0" b="635"/>
            <wp:wrapThrough wrapText="bothSides">
              <wp:wrapPolygon edited="0">
                <wp:start x="0" y="0"/>
                <wp:lineTo x="0" y="21475"/>
                <wp:lineTo x="21487" y="21475"/>
                <wp:lineTo x="2148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1DCD3" w14:textId="69AD0453" w:rsidR="00572D45" w:rsidRPr="00572D45" w:rsidRDefault="00572D45" w:rsidP="00572D45"/>
    <w:p w14:paraId="4116ECDB" w14:textId="707C3EB4" w:rsidR="00F471C0" w:rsidRDefault="00F471C0" w:rsidP="00572D45">
      <w:pPr>
        <w:pStyle w:val="Kop1"/>
      </w:pPr>
    </w:p>
    <w:p w14:paraId="27896D65" w14:textId="137B7E04" w:rsidR="00F471C0" w:rsidRPr="00F471C0" w:rsidRDefault="00F471C0" w:rsidP="00F471C0"/>
    <w:p w14:paraId="1CE0B8D5" w14:textId="757FC0BD" w:rsidR="00AC3D2C" w:rsidRPr="00AC3D2C" w:rsidRDefault="00AC3D2C" w:rsidP="00AC3D2C">
      <w:pPr>
        <w:rPr>
          <w:sz w:val="24"/>
          <w:szCs w:val="24"/>
        </w:rPr>
      </w:pPr>
    </w:p>
    <w:sectPr w:rsidR="00AC3D2C" w:rsidRPr="00AC3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C6976"/>
    <w:multiLevelType w:val="hybridMultilevel"/>
    <w:tmpl w:val="605867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2F"/>
    <w:rsid w:val="00002C2D"/>
    <w:rsid w:val="002D26FC"/>
    <w:rsid w:val="003E1606"/>
    <w:rsid w:val="00572D45"/>
    <w:rsid w:val="0076352F"/>
    <w:rsid w:val="007F5CB1"/>
    <w:rsid w:val="00AC3D2C"/>
    <w:rsid w:val="00B9755E"/>
    <w:rsid w:val="00F15364"/>
    <w:rsid w:val="00F4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9063"/>
  <w15:chartTrackingRefBased/>
  <w15:docId w15:val="{1E82496E-8DDF-4F44-9F9A-196774A5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7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71C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71C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471C0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471C0"/>
    <w:pPr>
      <w:ind w:left="720"/>
      <w:contextualSpacing/>
    </w:pPr>
  </w:style>
  <w:style w:type="paragraph" w:styleId="Geenafstand">
    <w:name w:val="No Spacing"/>
    <w:uiPriority w:val="1"/>
    <w:qFormat/>
    <w:rsid w:val="00F471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d\Desktop\Leerjaar%203\vragenlijst_NickG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56CE2-FC69-478C-B4CD-4DBCBE8F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vragenlijst_NickG_v1.0.dotx</Template>
  <TotalTime>10</TotalTime>
  <Pages>3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 goeij</dc:creator>
  <cp:keywords/>
  <dc:description/>
  <cp:lastModifiedBy>Nick Goeij, de</cp:lastModifiedBy>
  <cp:revision>2</cp:revision>
  <dcterms:created xsi:type="dcterms:W3CDTF">2020-10-04T12:34:00Z</dcterms:created>
  <dcterms:modified xsi:type="dcterms:W3CDTF">2020-10-04T12:34:00Z</dcterms:modified>
</cp:coreProperties>
</file>