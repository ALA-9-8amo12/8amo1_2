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3768" w14:textId="67400604" w:rsidR="0042556D" w:rsidRDefault="00EE5B6B">
      <w:pPr>
        <w:rPr>
          <w:rFonts w:asciiTheme="majorHAnsi" w:hAnsiTheme="majorHAnsi" w:cstheme="majorHAnsi"/>
          <w:sz w:val="40"/>
          <w:szCs w:val="40"/>
        </w:rPr>
      </w:pPr>
      <w:r w:rsidRPr="0042556D">
        <w:rPr>
          <w:rFonts w:asciiTheme="majorHAnsi" w:hAnsiTheme="majorHAnsi" w:cstheme="majorHAnsi"/>
          <w:sz w:val="40"/>
          <w:szCs w:val="40"/>
        </w:rPr>
        <w:t>[</w:t>
      </w:r>
      <w:r w:rsidR="00276F51">
        <w:rPr>
          <w:rFonts w:asciiTheme="majorHAnsi" w:hAnsiTheme="majorHAnsi" w:cstheme="majorHAnsi"/>
          <w:sz w:val="40"/>
          <w:szCs w:val="40"/>
        </w:rPr>
        <w:t>Functioneel Ontwerp</w:t>
      </w:r>
      <w:r w:rsidRPr="0042556D">
        <w:rPr>
          <w:rFonts w:asciiTheme="majorHAnsi" w:hAnsiTheme="majorHAnsi" w:cstheme="majorHAnsi"/>
          <w:sz w:val="40"/>
          <w:szCs w:val="40"/>
        </w:rPr>
        <w:t>]</w:t>
      </w:r>
    </w:p>
    <w:p w14:paraId="67B373E9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6A729765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4926F128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75FE61D8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732D907" wp14:editId="54BCD275">
            <wp:extent cx="5719445" cy="3813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A543" w14:textId="77777777"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14:paraId="095CD6AE" w14:textId="77777777" w:rsidR="0042556D" w:rsidRDefault="0042556D">
      <w:pPr>
        <w:rPr>
          <w:rFonts w:asciiTheme="majorHAnsi" w:hAnsiTheme="majorHAnsi" w:cstheme="majorHAnsi"/>
        </w:rPr>
      </w:pPr>
    </w:p>
    <w:p w14:paraId="49A494CC" w14:textId="77777777" w:rsidR="0042556D" w:rsidRDefault="0042556D">
      <w:pPr>
        <w:rPr>
          <w:rFonts w:asciiTheme="majorHAnsi" w:hAnsiTheme="majorHAnsi" w:cstheme="majorHAnsi"/>
        </w:rPr>
      </w:pPr>
    </w:p>
    <w:p w14:paraId="49ED29CE" w14:textId="77777777" w:rsidR="0042556D" w:rsidRDefault="0042556D">
      <w:pPr>
        <w:rPr>
          <w:rFonts w:asciiTheme="majorHAnsi" w:hAnsiTheme="majorHAnsi" w:cstheme="majorHAnsi"/>
        </w:rPr>
      </w:pPr>
    </w:p>
    <w:p w14:paraId="2A69998E" w14:textId="77777777" w:rsidR="0042556D" w:rsidRDefault="0042556D">
      <w:pPr>
        <w:rPr>
          <w:rFonts w:asciiTheme="majorHAnsi" w:hAnsiTheme="majorHAnsi" w:cstheme="majorHAnsi"/>
        </w:rPr>
      </w:pPr>
    </w:p>
    <w:p w14:paraId="3034AEA2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Namen: </w:t>
      </w:r>
      <w:r>
        <w:rPr>
          <w:rFonts w:asciiTheme="majorHAnsi" w:hAnsiTheme="majorHAnsi" w:cstheme="majorHAnsi"/>
        </w:rPr>
        <w:tab/>
        <w:t xml:space="preserve">[Nick de </w:t>
      </w:r>
      <w:proofErr w:type="spellStart"/>
      <w:r>
        <w:rPr>
          <w:rFonts w:asciiTheme="majorHAnsi" w:hAnsiTheme="majorHAnsi" w:cstheme="majorHAnsi"/>
        </w:rPr>
        <w:t>Goeij</w:t>
      </w:r>
      <w:proofErr w:type="spellEnd"/>
      <w:r>
        <w:rPr>
          <w:rFonts w:asciiTheme="majorHAnsi" w:hAnsiTheme="majorHAnsi" w:cstheme="majorHAnsi"/>
        </w:rPr>
        <w:t>, Quinten Leeflang, Dylan van Leeuwen]</w:t>
      </w:r>
    </w:p>
    <w:p w14:paraId="701C52B7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Studiejaar:</w:t>
      </w:r>
      <w:r>
        <w:rPr>
          <w:rFonts w:asciiTheme="majorHAnsi" w:hAnsiTheme="majorHAnsi" w:cstheme="majorHAnsi"/>
        </w:rPr>
        <w:tab/>
        <w:t>[2020-2021]</w:t>
      </w:r>
    </w:p>
    <w:p w14:paraId="099E3CD5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Werkgroep: </w:t>
      </w:r>
      <w:r>
        <w:rPr>
          <w:rFonts w:asciiTheme="majorHAnsi" w:hAnsiTheme="majorHAnsi" w:cstheme="majorHAnsi"/>
        </w:rPr>
        <w:tab/>
        <w:t>[LO8E-AMO1.2]</w:t>
      </w:r>
    </w:p>
    <w:p w14:paraId="16905EB8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Projectleider </w:t>
      </w:r>
      <w:r>
        <w:rPr>
          <w:rFonts w:asciiTheme="majorHAnsi" w:hAnsiTheme="majorHAnsi" w:cstheme="majorHAnsi"/>
        </w:rPr>
        <w:tab/>
        <w:t xml:space="preserve">[M. </w:t>
      </w:r>
      <w:proofErr w:type="spellStart"/>
      <w:r>
        <w:rPr>
          <w:rFonts w:asciiTheme="majorHAnsi" w:hAnsiTheme="majorHAnsi" w:cstheme="majorHAnsi"/>
        </w:rPr>
        <w:t>Boukiour</w:t>
      </w:r>
      <w:proofErr w:type="spellEnd"/>
      <w:r>
        <w:rPr>
          <w:rFonts w:asciiTheme="majorHAnsi" w:hAnsiTheme="majorHAnsi" w:cstheme="majorHAnsi"/>
        </w:rPr>
        <w:t>]</w:t>
      </w:r>
    </w:p>
    <w:p w14:paraId="3B8E7A2F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Inleverdatum: </w:t>
      </w:r>
      <w:r>
        <w:rPr>
          <w:rFonts w:asciiTheme="majorHAnsi" w:hAnsiTheme="majorHAnsi" w:cstheme="majorHAnsi"/>
        </w:rPr>
        <w:tab/>
        <w:t>[]</w:t>
      </w:r>
    </w:p>
    <w:p w14:paraId="63F21F89" w14:textId="77777777"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Versie: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619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0A907" w14:textId="77777777" w:rsidR="0042556D" w:rsidRDefault="0042556D">
          <w:pPr>
            <w:pStyle w:val="Kopvaninhoudsopgave"/>
          </w:pPr>
          <w:r>
            <w:t>Inhoud</w:t>
          </w:r>
        </w:p>
        <w:p w14:paraId="33DBE164" w14:textId="0C70DA61" w:rsidR="00BB4CBF" w:rsidRDefault="004255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9848" w:history="1">
            <w:r w:rsidR="00BB4CBF" w:rsidRPr="009D2AD9">
              <w:rPr>
                <w:rStyle w:val="Hyperlink"/>
                <w:noProof/>
              </w:rPr>
              <w:t>Functioneel Ontwerp</w:t>
            </w:r>
            <w:r w:rsidR="00BB4CBF">
              <w:rPr>
                <w:noProof/>
                <w:webHidden/>
              </w:rPr>
              <w:tab/>
            </w:r>
            <w:r w:rsidR="00BB4CBF">
              <w:rPr>
                <w:noProof/>
                <w:webHidden/>
              </w:rPr>
              <w:fldChar w:fldCharType="begin"/>
            </w:r>
            <w:r w:rsidR="00BB4CBF">
              <w:rPr>
                <w:noProof/>
                <w:webHidden/>
              </w:rPr>
              <w:instrText xml:space="preserve"> PAGEREF _Toc51849848 \h </w:instrText>
            </w:r>
            <w:r w:rsidR="00BB4CBF">
              <w:rPr>
                <w:noProof/>
                <w:webHidden/>
              </w:rPr>
            </w:r>
            <w:r w:rsidR="00BB4CBF">
              <w:rPr>
                <w:noProof/>
                <w:webHidden/>
              </w:rPr>
              <w:fldChar w:fldCharType="separate"/>
            </w:r>
            <w:r w:rsidR="00BB4CBF">
              <w:rPr>
                <w:noProof/>
                <w:webHidden/>
              </w:rPr>
              <w:t>3</w:t>
            </w:r>
            <w:r w:rsidR="00BB4CBF">
              <w:rPr>
                <w:noProof/>
                <w:webHidden/>
              </w:rPr>
              <w:fldChar w:fldCharType="end"/>
            </w:r>
          </w:hyperlink>
        </w:p>
        <w:p w14:paraId="156279EC" w14:textId="2C2BF65E" w:rsidR="00BB4CBF" w:rsidRDefault="00BB4CB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849849" w:history="1">
            <w:r w:rsidRPr="009D2AD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0442" w14:textId="0DA2CFFC" w:rsidR="00BB4CBF" w:rsidRDefault="00BB4CB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849850" w:history="1">
            <w:r w:rsidRPr="009D2AD9">
              <w:rPr>
                <w:rStyle w:val="Hyperlink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5AA6" w14:textId="5887805B" w:rsidR="00BB4CBF" w:rsidRDefault="00BB4CB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849851" w:history="1">
            <w:r w:rsidRPr="009D2AD9">
              <w:rPr>
                <w:rStyle w:val="Hyperlink"/>
                <w:noProof/>
              </w:rPr>
              <w:t>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8A1D" w14:textId="7A5D1964" w:rsidR="00BB4CBF" w:rsidRDefault="00BB4CB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849852" w:history="1">
            <w:r w:rsidRPr="009D2AD9">
              <w:rPr>
                <w:rStyle w:val="Hyperlink"/>
                <w:noProof/>
              </w:rPr>
              <w:t>Schermen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6563" w14:textId="154AC757" w:rsidR="00BB4CBF" w:rsidRDefault="00BB4CB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849853" w:history="1">
            <w:r w:rsidRPr="009D2AD9">
              <w:rPr>
                <w:rStyle w:val="Hyperlink"/>
                <w:noProof/>
              </w:rPr>
              <w:t>Scherm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3B57" w14:textId="6B85C584" w:rsidR="00BB4CBF" w:rsidRDefault="00BB4C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51849854" w:history="1">
            <w:r w:rsidRPr="009D2AD9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CE9C" w14:textId="59C4512C" w:rsidR="0042556D" w:rsidRDefault="0042556D">
          <w:r>
            <w:rPr>
              <w:b/>
              <w:bCs/>
            </w:rPr>
            <w:fldChar w:fldCharType="end"/>
          </w:r>
        </w:p>
      </w:sdtContent>
    </w:sdt>
    <w:p w14:paraId="455718D4" w14:textId="77777777" w:rsidR="0042556D" w:rsidRDefault="0042556D">
      <w:pPr>
        <w:rPr>
          <w:rFonts w:asciiTheme="majorHAnsi" w:hAnsiTheme="majorHAnsi" w:cstheme="majorHAnsi"/>
        </w:rPr>
      </w:pPr>
    </w:p>
    <w:p w14:paraId="396054E8" w14:textId="77777777" w:rsidR="0042556D" w:rsidRDefault="0042556D">
      <w:pPr>
        <w:rPr>
          <w:rFonts w:asciiTheme="majorHAnsi" w:hAnsiTheme="majorHAnsi" w:cstheme="majorHAnsi"/>
        </w:rPr>
      </w:pPr>
    </w:p>
    <w:p w14:paraId="3FA62498" w14:textId="77777777" w:rsidR="0042556D" w:rsidRDefault="0042556D">
      <w:pPr>
        <w:rPr>
          <w:rFonts w:asciiTheme="majorHAnsi" w:hAnsiTheme="majorHAnsi" w:cstheme="majorHAnsi"/>
        </w:rPr>
      </w:pPr>
    </w:p>
    <w:p w14:paraId="63D6ACAA" w14:textId="77777777" w:rsidR="0042556D" w:rsidRDefault="0042556D">
      <w:pPr>
        <w:rPr>
          <w:rFonts w:asciiTheme="majorHAnsi" w:hAnsiTheme="majorHAnsi" w:cstheme="majorHAnsi"/>
        </w:rPr>
      </w:pPr>
    </w:p>
    <w:p w14:paraId="3DAAE09B" w14:textId="77777777" w:rsidR="0042556D" w:rsidRDefault="0042556D">
      <w:pPr>
        <w:rPr>
          <w:rFonts w:asciiTheme="majorHAnsi" w:hAnsiTheme="majorHAnsi" w:cstheme="majorHAnsi"/>
        </w:rPr>
      </w:pPr>
    </w:p>
    <w:p w14:paraId="5F7774E5" w14:textId="77777777" w:rsidR="0042556D" w:rsidRDefault="0042556D">
      <w:pPr>
        <w:rPr>
          <w:rFonts w:asciiTheme="majorHAnsi" w:hAnsiTheme="majorHAnsi" w:cstheme="majorHAnsi"/>
        </w:rPr>
      </w:pPr>
    </w:p>
    <w:p w14:paraId="04CC6630" w14:textId="77777777" w:rsidR="0042556D" w:rsidRDefault="0042556D">
      <w:pPr>
        <w:rPr>
          <w:rFonts w:asciiTheme="majorHAnsi" w:hAnsiTheme="majorHAnsi" w:cstheme="majorHAnsi"/>
        </w:rPr>
      </w:pPr>
    </w:p>
    <w:p w14:paraId="3078EF9E" w14:textId="77777777" w:rsidR="0042556D" w:rsidRDefault="0042556D">
      <w:pPr>
        <w:rPr>
          <w:rFonts w:asciiTheme="majorHAnsi" w:hAnsiTheme="majorHAnsi" w:cstheme="majorHAnsi"/>
        </w:rPr>
      </w:pPr>
    </w:p>
    <w:p w14:paraId="2A8D525F" w14:textId="77777777" w:rsidR="0042556D" w:rsidRDefault="0042556D">
      <w:pPr>
        <w:rPr>
          <w:rFonts w:asciiTheme="majorHAnsi" w:hAnsiTheme="majorHAnsi" w:cstheme="majorHAnsi"/>
        </w:rPr>
      </w:pPr>
    </w:p>
    <w:p w14:paraId="0A9DD56A" w14:textId="77777777" w:rsidR="0042556D" w:rsidRDefault="0042556D">
      <w:pPr>
        <w:rPr>
          <w:rFonts w:asciiTheme="majorHAnsi" w:hAnsiTheme="majorHAnsi" w:cstheme="majorHAnsi"/>
        </w:rPr>
      </w:pPr>
    </w:p>
    <w:p w14:paraId="6411013F" w14:textId="77777777" w:rsidR="0042556D" w:rsidRDefault="0042556D">
      <w:pPr>
        <w:rPr>
          <w:rFonts w:asciiTheme="majorHAnsi" w:hAnsiTheme="majorHAnsi" w:cstheme="majorHAnsi"/>
        </w:rPr>
      </w:pPr>
    </w:p>
    <w:p w14:paraId="7B69C17F" w14:textId="77777777" w:rsidR="0042556D" w:rsidRDefault="0042556D">
      <w:pPr>
        <w:rPr>
          <w:rFonts w:asciiTheme="majorHAnsi" w:hAnsiTheme="majorHAnsi" w:cstheme="majorHAnsi"/>
        </w:rPr>
      </w:pPr>
    </w:p>
    <w:p w14:paraId="23312FC2" w14:textId="77777777" w:rsidR="0042556D" w:rsidRDefault="0042556D">
      <w:pPr>
        <w:rPr>
          <w:rFonts w:asciiTheme="majorHAnsi" w:hAnsiTheme="majorHAnsi" w:cstheme="majorHAnsi"/>
        </w:rPr>
      </w:pPr>
    </w:p>
    <w:p w14:paraId="3101DA74" w14:textId="77777777" w:rsidR="0042556D" w:rsidRDefault="0042556D">
      <w:pPr>
        <w:rPr>
          <w:rFonts w:asciiTheme="majorHAnsi" w:hAnsiTheme="majorHAnsi" w:cstheme="majorHAnsi"/>
        </w:rPr>
      </w:pPr>
    </w:p>
    <w:p w14:paraId="2F2657BA" w14:textId="77777777" w:rsidR="0042556D" w:rsidRDefault="0042556D">
      <w:pPr>
        <w:rPr>
          <w:rFonts w:asciiTheme="majorHAnsi" w:hAnsiTheme="majorHAnsi" w:cstheme="majorHAnsi"/>
        </w:rPr>
      </w:pPr>
    </w:p>
    <w:p w14:paraId="6D004E43" w14:textId="77777777" w:rsidR="0042556D" w:rsidRDefault="0042556D">
      <w:pPr>
        <w:rPr>
          <w:rFonts w:asciiTheme="majorHAnsi" w:hAnsiTheme="majorHAnsi" w:cstheme="majorHAnsi"/>
        </w:rPr>
      </w:pPr>
    </w:p>
    <w:p w14:paraId="3FC75C6C" w14:textId="77777777" w:rsidR="0042556D" w:rsidRDefault="0042556D">
      <w:pPr>
        <w:rPr>
          <w:rFonts w:asciiTheme="majorHAnsi" w:hAnsiTheme="majorHAnsi" w:cstheme="majorHAnsi"/>
        </w:rPr>
      </w:pPr>
    </w:p>
    <w:p w14:paraId="5E316D48" w14:textId="77777777" w:rsidR="0042556D" w:rsidRDefault="0042556D">
      <w:pPr>
        <w:rPr>
          <w:rFonts w:asciiTheme="majorHAnsi" w:hAnsiTheme="majorHAnsi" w:cstheme="majorHAnsi"/>
        </w:rPr>
      </w:pPr>
    </w:p>
    <w:p w14:paraId="293A3907" w14:textId="77777777" w:rsidR="0042556D" w:rsidRDefault="0042556D">
      <w:pPr>
        <w:rPr>
          <w:rFonts w:asciiTheme="majorHAnsi" w:hAnsiTheme="majorHAnsi" w:cstheme="majorHAnsi"/>
        </w:rPr>
      </w:pPr>
    </w:p>
    <w:p w14:paraId="39AA7B2A" w14:textId="77777777" w:rsidR="0042556D" w:rsidRDefault="0042556D">
      <w:pPr>
        <w:rPr>
          <w:rFonts w:asciiTheme="majorHAnsi" w:hAnsiTheme="majorHAnsi" w:cstheme="majorHAnsi"/>
        </w:rPr>
      </w:pPr>
    </w:p>
    <w:p w14:paraId="5C43C7E2" w14:textId="77777777" w:rsidR="0042556D" w:rsidRDefault="0042556D">
      <w:pPr>
        <w:rPr>
          <w:rFonts w:asciiTheme="majorHAnsi" w:hAnsiTheme="majorHAnsi" w:cstheme="majorHAnsi"/>
        </w:rPr>
      </w:pPr>
    </w:p>
    <w:p w14:paraId="2F5809D6" w14:textId="77777777" w:rsidR="0042556D" w:rsidRDefault="0042556D">
      <w:pPr>
        <w:rPr>
          <w:rFonts w:asciiTheme="majorHAnsi" w:hAnsiTheme="majorHAnsi" w:cstheme="majorHAnsi"/>
        </w:rPr>
      </w:pPr>
    </w:p>
    <w:p w14:paraId="5F7E1D53" w14:textId="77777777" w:rsidR="0042556D" w:rsidRDefault="0042556D">
      <w:pPr>
        <w:rPr>
          <w:rFonts w:asciiTheme="majorHAnsi" w:hAnsiTheme="majorHAnsi" w:cstheme="majorHAnsi"/>
        </w:rPr>
      </w:pPr>
    </w:p>
    <w:p w14:paraId="0437D70B" w14:textId="77777777" w:rsidR="0042556D" w:rsidRDefault="0042556D">
      <w:pPr>
        <w:rPr>
          <w:rFonts w:asciiTheme="majorHAnsi" w:hAnsiTheme="majorHAnsi" w:cstheme="majorHAnsi"/>
        </w:rPr>
      </w:pPr>
    </w:p>
    <w:p w14:paraId="6D4164F6" w14:textId="77777777" w:rsidR="0042556D" w:rsidRDefault="0042556D">
      <w:pPr>
        <w:rPr>
          <w:rFonts w:asciiTheme="majorHAnsi" w:hAnsiTheme="majorHAnsi" w:cstheme="majorHAnsi"/>
        </w:rPr>
      </w:pPr>
    </w:p>
    <w:p w14:paraId="00CB1267" w14:textId="77777777" w:rsidR="0042556D" w:rsidRDefault="0042556D">
      <w:pPr>
        <w:rPr>
          <w:rFonts w:asciiTheme="majorHAnsi" w:hAnsiTheme="majorHAnsi" w:cstheme="majorHAnsi"/>
        </w:rPr>
      </w:pPr>
    </w:p>
    <w:p w14:paraId="098DB597" w14:textId="77777777" w:rsidR="0042556D" w:rsidRDefault="0042556D">
      <w:pPr>
        <w:rPr>
          <w:rFonts w:asciiTheme="majorHAnsi" w:hAnsiTheme="majorHAnsi" w:cstheme="majorHAnsi"/>
        </w:rPr>
      </w:pPr>
    </w:p>
    <w:p w14:paraId="1C7C0FDD" w14:textId="77777777" w:rsidR="0042556D" w:rsidRDefault="0042556D">
      <w:pPr>
        <w:rPr>
          <w:rFonts w:asciiTheme="majorHAnsi" w:hAnsiTheme="majorHAnsi" w:cstheme="majorHAnsi"/>
        </w:rPr>
      </w:pPr>
    </w:p>
    <w:p w14:paraId="5E79647E" w14:textId="77777777" w:rsidR="0042556D" w:rsidRDefault="0042556D">
      <w:pPr>
        <w:rPr>
          <w:rFonts w:asciiTheme="majorHAnsi" w:hAnsiTheme="majorHAnsi" w:cstheme="majorHAnsi"/>
        </w:rPr>
      </w:pPr>
    </w:p>
    <w:p w14:paraId="721117BD" w14:textId="7D831EC2" w:rsidR="0042556D" w:rsidRDefault="00276F51" w:rsidP="0042556D">
      <w:pPr>
        <w:pStyle w:val="Kop1"/>
      </w:pPr>
      <w:bookmarkStart w:id="0" w:name="_Toc51849848"/>
      <w:r>
        <w:t>Functioneel Ontwerp</w:t>
      </w:r>
      <w:bookmarkEnd w:id="0"/>
    </w:p>
    <w:p w14:paraId="2A3FE640" w14:textId="4DEA32A8" w:rsidR="00276F51" w:rsidRDefault="00276F51" w:rsidP="00276F51">
      <w:pPr>
        <w:pStyle w:val="Kop2"/>
      </w:pPr>
    </w:p>
    <w:p w14:paraId="2CA626AE" w14:textId="3EF0F3F7" w:rsidR="00276F51" w:rsidRDefault="00276F51" w:rsidP="00276F51">
      <w:pPr>
        <w:pStyle w:val="Kop2"/>
      </w:pPr>
      <w:bookmarkStart w:id="1" w:name="_Toc51849849"/>
      <w:proofErr w:type="spellStart"/>
      <w:r>
        <w:t>Use</w:t>
      </w:r>
      <w:proofErr w:type="spellEnd"/>
      <w:r>
        <w:t xml:space="preserve"> case diagram</w:t>
      </w:r>
      <w:bookmarkEnd w:id="1"/>
    </w:p>
    <w:p w14:paraId="40A07D93" w14:textId="7FEC7E30" w:rsidR="00276F51" w:rsidRDefault="00BB4CBF" w:rsidP="00276F51">
      <w:r w:rsidRPr="00BB4CBF">
        <w:drawing>
          <wp:inline distT="0" distB="0" distL="0" distR="0" wp14:anchorId="2EB1F698" wp14:editId="274300A1">
            <wp:extent cx="5760720" cy="4064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8396" w14:textId="1B49B1D4" w:rsidR="00276F51" w:rsidRDefault="00276F51" w:rsidP="00276F51">
      <w:pPr>
        <w:pStyle w:val="Kop2"/>
      </w:pPr>
      <w:bookmarkStart w:id="2" w:name="_Toc51849850"/>
      <w:proofErr w:type="spellStart"/>
      <w:r>
        <w:t>Use</w:t>
      </w:r>
      <w:proofErr w:type="spellEnd"/>
      <w:r>
        <w:t xml:space="preserve"> case beschrijvingen</w:t>
      </w:r>
      <w:bookmarkEnd w:id="2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597BF0" w14:paraId="676DDA57" w14:textId="77777777" w:rsidTr="00597BF0">
        <w:tc>
          <w:tcPr>
            <w:tcW w:w="4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0C696" w14:textId="7777777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Naam 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F9F257D" w14:textId="55270ED6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597BF0">
              <w:rPr>
                <w:rFonts w:eastAsia="Times New Roman" w:cstheme="minorHAnsi"/>
                <w:lang w:eastAsia="nl-NL"/>
              </w:rPr>
              <w:t>Quiz spelen</w:t>
            </w:r>
          </w:p>
        </w:tc>
      </w:tr>
      <w:tr w:rsidR="00597BF0" w14:paraId="6A45C41A" w14:textId="77777777" w:rsidTr="00597BF0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E22B4" w14:textId="7777777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NR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2665132" w14:textId="6446BA97" w:rsidR="00597BF0" w:rsidRPr="00597BF0" w:rsidRDefault="00597BF0" w:rsidP="00597BF0">
            <w:pPr>
              <w:tabs>
                <w:tab w:val="left" w:pos="1596"/>
              </w:tabs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597BF0">
              <w:rPr>
                <w:rFonts w:eastAsia="Times New Roman" w:cstheme="minorHAnsi"/>
                <w:lang w:eastAsia="nl-NL"/>
              </w:rPr>
              <w:t>1</w:t>
            </w:r>
          </w:p>
        </w:tc>
      </w:tr>
      <w:tr w:rsidR="00597BF0" w14:paraId="2FB21A30" w14:textId="77777777" w:rsidTr="00597BF0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810A97" w14:textId="7777777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Preconditie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8000F9" w14:textId="455F17B9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gebruiker</w:t>
            </w:r>
            <w:r w:rsidRPr="00597BF0">
              <w:rPr>
                <w:rFonts w:eastAsia="Times New Roman" w:cstheme="minorHAnsi"/>
                <w:lang w:eastAsia="nl-NL"/>
              </w:rPr>
              <w:t xml:space="preserve"> moet</w:t>
            </w:r>
            <w:r w:rsidRPr="00597BF0">
              <w:rPr>
                <w:rFonts w:eastAsia="Times New Roman" w:cstheme="minorHAnsi"/>
                <w:lang w:eastAsia="nl-NL"/>
              </w:rPr>
              <w:t xml:space="preserve"> in het categorieën scherm zitten</w:t>
            </w:r>
          </w:p>
        </w:tc>
      </w:tr>
      <w:tr w:rsidR="00597BF0" w14:paraId="1D40137E" w14:textId="77777777" w:rsidTr="00597BF0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37316" w14:textId="7777777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Beschrijving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F82F00E" w14:textId="5AD705FF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gebruiker</w:t>
            </w:r>
            <w:r w:rsidRPr="00597BF0">
              <w:rPr>
                <w:rFonts w:eastAsia="Times New Roman" w:cstheme="minorHAnsi"/>
                <w:lang w:eastAsia="nl-NL"/>
              </w:rPr>
              <w:t xml:space="preserve"> start de quiz van 1 van de mogelijke categorieën</w:t>
            </w:r>
          </w:p>
        </w:tc>
      </w:tr>
      <w:tr w:rsidR="00597BF0" w14:paraId="41A58876" w14:textId="77777777" w:rsidTr="00597BF0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88A69" w14:textId="7777777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Uitzonderingen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A22BC7B" w14:textId="30FEA61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Nvt</w:t>
            </w:r>
            <w:proofErr w:type="spellEnd"/>
          </w:p>
        </w:tc>
      </w:tr>
      <w:tr w:rsidR="00597BF0" w14:paraId="19E56193" w14:textId="77777777" w:rsidTr="00597BF0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0DF2D" w14:textId="77777777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Postconditie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32E7FB0" w14:textId="230B803F" w:rsidR="00597BF0" w:rsidRPr="00597BF0" w:rsidRDefault="00597BF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gebruiker speelt nu succesvol een quiz</w:t>
            </w:r>
          </w:p>
        </w:tc>
      </w:tr>
    </w:tbl>
    <w:p w14:paraId="7537DB08" w14:textId="387A1616" w:rsidR="00BB4CBF" w:rsidRDefault="00BB4CBF" w:rsidP="00BB4CBF">
      <w:pPr>
        <w:rPr>
          <w:lang w:val="en-N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597BF0" w14:paraId="488089C4" w14:textId="77777777" w:rsidTr="008D213E">
        <w:tc>
          <w:tcPr>
            <w:tcW w:w="4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6668C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Naam 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898C9BF" w14:textId="66CEF41E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Oefenen</w:t>
            </w:r>
          </w:p>
        </w:tc>
      </w:tr>
      <w:tr w:rsidR="00597BF0" w14:paraId="610341F5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1F4D4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lastRenderedPageBreak/>
              <w:t>NR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58A2D93" w14:textId="7277129D" w:rsidR="00597BF0" w:rsidRPr="00597BF0" w:rsidRDefault="00597BF0" w:rsidP="008D213E">
            <w:pPr>
              <w:tabs>
                <w:tab w:val="left" w:pos="1596"/>
              </w:tabs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2</w:t>
            </w:r>
          </w:p>
        </w:tc>
      </w:tr>
      <w:tr w:rsidR="00597BF0" w14:paraId="7D8C13B1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40E0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Preconditie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F3A84A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gebruiker</w:t>
            </w:r>
            <w:r w:rsidRPr="00597BF0">
              <w:rPr>
                <w:rFonts w:eastAsia="Times New Roman" w:cstheme="minorHAnsi"/>
                <w:lang w:eastAsia="nl-NL"/>
              </w:rPr>
              <w:t xml:space="preserve"> moet in het categorieën scherm zitten</w:t>
            </w:r>
          </w:p>
        </w:tc>
      </w:tr>
      <w:tr w:rsidR="00597BF0" w14:paraId="624EB1F9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C7467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Beschrijving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6A33B7" w14:textId="4D2E95BA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gebruiker</w:t>
            </w:r>
            <w:r w:rsidRPr="00597BF0">
              <w:rPr>
                <w:rFonts w:eastAsia="Times New Roman" w:cstheme="minorHAnsi"/>
                <w:lang w:eastAsia="nl-NL"/>
              </w:rPr>
              <w:t xml:space="preserve"> start de </w:t>
            </w:r>
            <w:r>
              <w:rPr>
                <w:rFonts w:eastAsia="Times New Roman" w:cstheme="minorHAnsi"/>
                <w:lang w:eastAsia="nl-NL"/>
              </w:rPr>
              <w:t>oefening</w:t>
            </w:r>
            <w:r w:rsidRPr="00597BF0">
              <w:rPr>
                <w:rFonts w:eastAsia="Times New Roman" w:cstheme="minorHAnsi"/>
                <w:lang w:eastAsia="nl-NL"/>
              </w:rPr>
              <w:t xml:space="preserve"> van 1 van de mogelijke categorieën</w:t>
            </w:r>
          </w:p>
        </w:tc>
      </w:tr>
      <w:tr w:rsidR="00597BF0" w14:paraId="66BB33D1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E7AAB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Uitzonderingen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68490FE" w14:textId="612D4DBF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Nvt</w:t>
            </w:r>
            <w:proofErr w:type="spellEnd"/>
          </w:p>
        </w:tc>
      </w:tr>
      <w:tr w:rsidR="00597BF0" w14:paraId="3027FD3C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FD4B5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Postconditie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850004A" w14:textId="37C6AC90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</w:t>
            </w:r>
            <w:r>
              <w:rPr>
                <w:rFonts w:eastAsia="Times New Roman" w:cstheme="minorHAnsi"/>
                <w:lang w:eastAsia="nl-NL"/>
              </w:rPr>
              <w:t>r oefent nu succesvol</w:t>
            </w:r>
          </w:p>
        </w:tc>
      </w:tr>
    </w:tbl>
    <w:p w14:paraId="3EAE191E" w14:textId="092AC56F" w:rsidR="00597BF0" w:rsidRDefault="00597BF0" w:rsidP="00BB4CBF">
      <w:pPr>
        <w:rPr>
          <w:lang w:val="en-N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597BF0" w14:paraId="0B63520D" w14:textId="77777777" w:rsidTr="008D213E">
        <w:tc>
          <w:tcPr>
            <w:tcW w:w="4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30064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Naam 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C2B9EC" w14:textId="7AA2791E" w:rsidR="00597BF0" w:rsidRPr="00597BF0" w:rsidRDefault="00597BF0" w:rsidP="00597BF0">
            <w:pPr>
              <w:tabs>
                <w:tab w:val="center" w:pos="2257"/>
              </w:tabs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Resultaten bekijken</w:t>
            </w:r>
          </w:p>
        </w:tc>
      </w:tr>
      <w:tr w:rsidR="00597BF0" w14:paraId="0D934AC5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F82DA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NR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15BE600" w14:textId="754D2572" w:rsidR="00597BF0" w:rsidRPr="00597BF0" w:rsidRDefault="00597BF0" w:rsidP="00597BF0">
            <w:pPr>
              <w:tabs>
                <w:tab w:val="left" w:pos="900"/>
              </w:tabs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3</w:t>
            </w:r>
          </w:p>
        </w:tc>
      </w:tr>
      <w:tr w:rsidR="00597BF0" w14:paraId="6DB9AC20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826F4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Preconditie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EB521B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De gebruiker</w:t>
            </w:r>
            <w:r w:rsidRPr="00597BF0">
              <w:rPr>
                <w:rFonts w:eastAsia="Times New Roman" w:cstheme="minorHAnsi"/>
                <w:lang w:eastAsia="nl-NL"/>
              </w:rPr>
              <w:t xml:space="preserve"> moet in het categorieën scherm zitten</w:t>
            </w:r>
          </w:p>
        </w:tc>
      </w:tr>
      <w:tr w:rsidR="00597BF0" w14:paraId="7ED9802E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D2B0F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Beschrijving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F39936D" w14:textId="70720424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De gebruiker kan onder de categorieën het resultaat zien. </w:t>
            </w:r>
          </w:p>
        </w:tc>
      </w:tr>
      <w:tr w:rsidR="00597BF0" w14:paraId="38BE7F83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75EC4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Uitzonderingen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09B815D" w14:textId="361B953F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Nvt</w:t>
            </w:r>
            <w:proofErr w:type="spellEnd"/>
          </w:p>
        </w:tc>
      </w:tr>
      <w:tr w:rsidR="00597BF0" w14:paraId="0057F2F6" w14:textId="77777777" w:rsidTr="008D213E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2E9D4D" w14:textId="77777777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l-NL"/>
              </w:rPr>
            </w:pPr>
            <w:r w:rsidRPr="00597BF0">
              <w:rPr>
                <w:rFonts w:eastAsia="Times New Roman" w:cstheme="minorHAnsi"/>
                <w:b/>
                <w:bCs/>
                <w:lang w:eastAsia="nl-NL"/>
              </w:rPr>
              <w:t>Postconditie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A559593" w14:textId="5971FA56" w:rsidR="00597BF0" w:rsidRPr="00597BF0" w:rsidRDefault="00597BF0" w:rsidP="008D21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 xml:space="preserve">De gebruiker </w:t>
            </w:r>
            <w:r>
              <w:rPr>
                <w:rFonts w:eastAsia="Times New Roman" w:cstheme="minorHAnsi"/>
                <w:lang w:eastAsia="nl-NL"/>
              </w:rPr>
              <w:t>heeft succesvol de behaalde resultaten bekeken</w:t>
            </w:r>
          </w:p>
        </w:tc>
      </w:tr>
    </w:tbl>
    <w:p w14:paraId="48E4F69C" w14:textId="77777777" w:rsidR="00597BF0" w:rsidRPr="00597BF0" w:rsidRDefault="00597BF0" w:rsidP="00BB4CBF">
      <w:pPr>
        <w:rPr>
          <w:lang w:val="en-NL"/>
        </w:rPr>
      </w:pPr>
    </w:p>
    <w:p w14:paraId="406E0B2F" w14:textId="6ACF2E70" w:rsidR="00276F51" w:rsidRDefault="00BB4CBF" w:rsidP="00BB4CBF">
      <w:pPr>
        <w:pStyle w:val="Kop2"/>
      </w:pPr>
      <w:bookmarkStart w:id="3" w:name="_Toc51849851"/>
      <w:r>
        <w:t>Navigatie Diagram</w:t>
      </w:r>
      <w:bookmarkEnd w:id="3"/>
    </w:p>
    <w:p w14:paraId="2935820A" w14:textId="6DCD1BEB" w:rsidR="00597BF0" w:rsidRPr="00597BF0" w:rsidRDefault="00597BF0" w:rsidP="00597BF0">
      <w:r w:rsidRPr="00597BF0">
        <w:drawing>
          <wp:inline distT="0" distB="0" distL="0" distR="0" wp14:anchorId="70B4E8E6" wp14:editId="0E6965AF">
            <wp:extent cx="5760720" cy="4645025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F304" w14:textId="77777777" w:rsidR="00BB4CBF" w:rsidRPr="00BB4CBF" w:rsidRDefault="00BB4CBF" w:rsidP="00BB4CBF"/>
    <w:p w14:paraId="6BCD9BF3" w14:textId="2CB0C3DB" w:rsidR="00276F51" w:rsidRDefault="00276F51" w:rsidP="00276F51">
      <w:pPr>
        <w:pStyle w:val="Kop2"/>
      </w:pPr>
      <w:bookmarkStart w:id="4" w:name="_Toc51849852"/>
      <w:r>
        <w:lastRenderedPageBreak/>
        <w:t>Schermen lijst</w:t>
      </w:r>
      <w:bookmarkEnd w:id="4"/>
    </w:p>
    <w:p w14:paraId="2172FE33" w14:textId="08482C75" w:rsidR="00276F51" w:rsidRDefault="00BB4CBF" w:rsidP="00276F51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C3D83" w14:paraId="7C89DEB5" w14:textId="77777777" w:rsidTr="00AC3D83">
        <w:tc>
          <w:tcPr>
            <w:tcW w:w="2265" w:type="dxa"/>
          </w:tcPr>
          <w:p w14:paraId="787FF36A" w14:textId="4AA796C4" w:rsidR="00AC3D83" w:rsidRDefault="00AC3D83" w:rsidP="00276F51">
            <w:r>
              <w:t>Pagina</w:t>
            </w:r>
          </w:p>
        </w:tc>
        <w:tc>
          <w:tcPr>
            <w:tcW w:w="2265" w:type="dxa"/>
          </w:tcPr>
          <w:p w14:paraId="5FAA1B2C" w14:textId="474B31D0" w:rsidR="00AC3D83" w:rsidRDefault="00AC3D83" w:rsidP="00276F51">
            <w:r>
              <w:t>Formulier</w:t>
            </w:r>
          </w:p>
        </w:tc>
        <w:tc>
          <w:tcPr>
            <w:tcW w:w="2266" w:type="dxa"/>
          </w:tcPr>
          <w:p w14:paraId="1BE155F5" w14:textId="70065640" w:rsidR="00AC3D83" w:rsidRDefault="00AC3D83" w:rsidP="00276F51">
            <w:r>
              <w:t>Functie</w:t>
            </w:r>
          </w:p>
        </w:tc>
        <w:tc>
          <w:tcPr>
            <w:tcW w:w="2266" w:type="dxa"/>
          </w:tcPr>
          <w:p w14:paraId="2EAB4BDB" w14:textId="55D2ED2E" w:rsidR="00AC3D83" w:rsidRDefault="00AC3D83" w:rsidP="00276F51">
            <w:r>
              <w:t>Afwijkend Ontwerp</w:t>
            </w:r>
          </w:p>
        </w:tc>
      </w:tr>
      <w:tr w:rsidR="00AC3D83" w14:paraId="10C8B883" w14:textId="77777777" w:rsidTr="00AC3D83">
        <w:tc>
          <w:tcPr>
            <w:tcW w:w="2265" w:type="dxa"/>
          </w:tcPr>
          <w:p w14:paraId="5031B0E7" w14:textId="5E6F0667" w:rsidR="00AC3D83" w:rsidRDefault="00AC3D83" w:rsidP="00276F51">
            <w:proofErr w:type="spellStart"/>
            <w:r>
              <w:t>Splash</w:t>
            </w:r>
            <w:proofErr w:type="spellEnd"/>
            <w:r>
              <w:t xml:space="preserve"> screen</w:t>
            </w:r>
          </w:p>
        </w:tc>
        <w:tc>
          <w:tcPr>
            <w:tcW w:w="2265" w:type="dxa"/>
          </w:tcPr>
          <w:p w14:paraId="1D5C5E2B" w14:textId="6860367A" w:rsidR="00AC3D83" w:rsidRDefault="00AC3D83" w:rsidP="00276F51">
            <w:r>
              <w:t>Nee</w:t>
            </w:r>
          </w:p>
        </w:tc>
        <w:tc>
          <w:tcPr>
            <w:tcW w:w="2266" w:type="dxa"/>
          </w:tcPr>
          <w:p w14:paraId="7B955FB3" w14:textId="7CC97266" w:rsidR="00AC3D83" w:rsidRDefault="00AC3D83" w:rsidP="00276F51">
            <w:r>
              <w:t>Je komt hier zodra je de app opstart</w:t>
            </w:r>
          </w:p>
        </w:tc>
        <w:tc>
          <w:tcPr>
            <w:tcW w:w="2266" w:type="dxa"/>
          </w:tcPr>
          <w:p w14:paraId="2C854C31" w14:textId="6A355305" w:rsidR="00AC3D83" w:rsidRDefault="00AC3D83" w:rsidP="00276F51">
            <w:r>
              <w:t>Nee</w:t>
            </w:r>
          </w:p>
        </w:tc>
      </w:tr>
      <w:tr w:rsidR="00AC3D83" w14:paraId="75625BFA" w14:textId="77777777" w:rsidTr="00AC3D83">
        <w:tc>
          <w:tcPr>
            <w:tcW w:w="2265" w:type="dxa"/>
          </w:tcPr>
          <w:p w14:paraId="7F5B42B7" w14:textId="0ED59226" w:rsidR="00AC3D83" w:rsidRDefault="00AC3D83" w:rsidP="00AC3D83">
            <w:r>
              <w:t>Hoofdscherm</w:t>
            </w:r>
          </w:p>
        </w:tc>
        <w:tc>
          <w:tcPr>
            <w:tcW w:w="2265" w:type="dxa"/>
          </w:tcPr>
          <w:p w14:paraId="6B1B7178" w14:textId="55B6637A" w:rsidR="00AC3D83" w:rsidRDefault="00AC3D83" w:rsidP="00AC3D83">
            <w:r>
              <w:t>Nee</w:t>
            </w:r>
          </w:p>
        </w:tc>
        <w:tc>
          <w:tcPr>
            <w:tcW w:w="2266" w:type="dxa"/>
          </w:tcPr>
          <w:p w14:paraId="16DD06B3" w14:textId="69E3B1FC" w:rsidR="00AC3D83" w:rsidRDefault="00AC3D83" w:rsidP="00AC3D83">
            <w:r w:rsidRPr="00276F51">
              <w:rPr>
                <w:rFonts w:ascii="Arial" w:eastAsia="Times New Roman" w:hAnsi="Arial" w:cs="Arial"/>
                <w:lang w:eastAsia="nl-NL"/>
              </w:rPr>
              <w:t xml:space="preserve">Na het </w:t>
            </w:r>
            <w:proofErr w:type="spellStart"/>
            <w:r w:rsidRPr="00276F51">
              <w:rPr>
                <w:rFonts w:ascii="Arial" w:eastAsia="Times New Roman" w:hAnsi="Arial" w:cs="Arial"/>
                <w:lang w:eastAsia="nl-NL"/>
              </w:rPr>
              <w:t>splash</w:t>
            </w:r>
            <w:proofErr w:type="spellEnd"/>
            <w:r w:rsidRPr="00276F51">
              <w:rPr>
                <w:rFonts w:ascii="Arial" w:eastAsia="Times New Roman" w:hAnsi="Arial" w:cs="Arial"/>
                <w:lang w:eastAsia="nl-NL"/>
              </w:rPr>
              <w:t xml:space="preserve"> screen </w:t>
            </w:r>
            <w:r>
              <w:rPr>
                <w:rFonts w:ascii="Arial" w:eastAsia="Times New Roman" w:hAnsi="Arial" w:cs="Arial"/>
                <w:lang w:eastAsia="nl-NL"/>
              </w:rPr>
              <w:t>kom je op het hoofdscherm. Hier staat wat informatie weergegeven en opties om te oefenen of te spelen</w:t>
            </w:r>
          </w:p>
        </w:tc>
        <w:tc>
          <w:tcPr>
            <w:tcW w:w="2266" w:type="dxa"/>
          </w:tcPr>
          <w:p w14:paraId="3856CF7A" w14:textId="0BE2F79F" w:rsidR="00AC3D83" w:rsidRDefault="00AC3D83" w:rsidP="00AC3D83">
            <w:r>
              <w:t>Nee</w:t>
            </w:r>
          </w:p>
        </w:tc>
      </w:tr>
      <w:tr w:rsidR="00AC3D83" w14:paraId="4A7300A6" w14:textId="77777777" w:rsidTr="00AC3D83">
        <w:tc>
          <w:tcPr>
            <w:tcW w:w="2265" w:type="dxa"/>
          </w:tcPr>
          <w:p w14:paraId="596F6BCC" w14:textId="29F7B64E" w:rsidR="00AC3D83" w:rsidRDefault="00AC3D83" w:rsidP="00AC3D83">
            <w:r>
              <w:t>Categorieën selectie pagina</w:t>
            </w:r>
          </w:p>
        </w:tc>
        <w:tc>
          <w:tcPr>
            <w:tcW w:w="2265" w:type="dxa"/>
          </w:tcPr>
          <w:p w14:paraId="22875331" w14:textId="51C02F23" w:rsidR="00AC3D83" w:rsidRDefault="00AC3D83" w:rsidP="00AC3D83">
            <w:r>
              <w:t>Nee</w:t>
            </w:r>
          </w:p>
        </w:tc>
        <w:tc>
          <w:tcPr>
            <w:tcW w:w="2266" w:type="dxa"/>
          </w:tcPr>
          <w:p w14:paraId="3C8F4FB9" w14:textId="65BDD90A" w:rsidR="00AC3D83" w:rsidRDefault="00AC3D83" w:rsidP="00AC3D83">
            <w:r>
              <w:t>Na het kiezen van een spelmode kom je altijd op dezelfde pagina uit, de categorieën pagina. Hier kun je kiezen wat voor categorie je in wilt oefenen of spelen.</w:t>
            </w:r>
            <w:r>
              <w:br/>
              <w:t>Hier staan ook je behaalde scores per categorie.</w:t>
            </w:r>
          </w:p>
        </w:tc>
        <w:tc>
          <w:tcPr>
            <w:tcW w:w="2266" w:type="dxa"/>
          </w:tcPr>
          <w:p w14:paraId="60F24CA3" w14:textId="580F1CBB" w:rsidR="00AC3D83" w:rsidRDefault="00BB4CBF" w:rsidP="00AC3D83">
            <w:r>
              <w:t>Nee</w:t>
            </w:r>
          </w:p>
        </w:tc>
      </w:tr>
      <w:tr w:rsidR="00AC3D83" w14:paraId="3FC68CF5" w14:textId="77777777" w:rsidTr="00AC3D83">
        <w:tc>
          <w:tcPr>
            <w:tcW w:w="2265" w:type="dxa"/>
          </w:tcPr>
          <w:p w14:paraId="38ECCEAD" w14:textId="074E7C2C" w:rsidR="00AC3D83" w:rsidRDefault="00AC3D83" w:rsidP="00AC3D83">
            <w:r>
              <w:t>Spelen</w:t>
            </w:r>
          </w:p>
        </w:tc>
        <w:tc>
          <w:tcPr>
            <w:tcW w:w="2265" w:type="dxa"/>
          </w:tcPr>
          <w:p w14:paraId="6FC18BAD" w14:textId="7915DB8B" w:rsidR="00AC3D83" w:rsidRDefault="00AC3D83" w:rsidP="00AC3D83">
            <w:r>
              <w:t>Ja</w:t>
            </w:r>
          </w:p>
        </w:tc>
        <w:tc>
          <w:tcPr>
            <w:tcW w:w="2266" w:type="dxa"/>
          </w:tcPr>
          <w:p w14:paraId="6F185AF7" w14:textId="1C6E6B94" w:rsidR="00AC3D83" w:rsidRDefault="00AC3D83" w:rsidP="00AC3D83">
            <w:r>
              <w:t>Na het selecteren van een categorie bij de speel optie kom je bij de speel quiz terecht. Hier kun je de quiz zelf spelen.</w:t>
            </w:r>
          </w:p>
        </w:tc>
        <w:tc>
          <w:tcPr>
            <w:tcW w:w="2266" w:type="dxa"/>
          </w:tcPr>
          <w:p w14:paraId="14669DF5" w14:textId="25295C34" w:rsidR="00AC3D83" w:rsidRDefault="00BB4CBF" w:rsidP="00AC3D83">
            <w:r>
              <w:t>Nee</w:t>
            </w:r>
          </w:p>
        </w:tc>
      </w:tr>
      <w:tr w:rsidR="00AC3D83" w14:paraId="054E0E25" w14:textId="77777777" w:rsidTr="00AC3D83">
        <w:tc>
          <w:tcPr>
            <w:tcW w:w="2265" w:type="dxa"/>
          </w:tcPr>
          <w:p w14:paraId="3F1A5B63" w14:textId="18092398" w:rsidR="00AC3D83" w:rsidRDefault="00AC3D83" w:rsidP="00AC3D83">
            <w:r>
              <w:t>Oefenen</w:t>
            </w:r>
          </w:p>
        </w:tc>
        <w:tc>
          <w:tcPr>
            <w:tcW w:w="2265" w:type="dxa"/>
          </w:tcPr>
          <w:p w14:paraId="7130AA45" w14:textId="58FBCEEB" w:rsidR="00AC3D83" w:rsidRDefault="00BB4CBF" w:rsidP="00AC3D83">
            <w:r>
              <w:t>Ja</w:t>
            </w:r>
          </w:p>
        </w:tc>
        <w:tc>
          <w:tcPr>
            <w:tcW w:w="2266" w:type="dxa"/>
          </w:tcPr>
          <w:p w14:paraId="730119F1" w14:textId="295EC9F7" w:rsidR="00AC3D83" w:rsidRDefault="00AC3D83" w:rsidP="00AC3D83">
            <w:r>
              <w:t xml:space="preserve">Na het selecteren van een categorie bij de </w:t>
            </w:r>
            <w:r>
              <w:t>oefen</w:t>
            </w:r>
            <w:r>
              <w:t xml:space="preserve"> optie kom je bij de </w:t>
            </w:r>
            <w:r>
              <w:t>oefeningen</w:t>
            </w:r>
            <w:r>
              <w:t xml:space="preserve"> terecht. Hier kun je de </w:t>
            </w:r>
            <w:r>
              <w:t>oefenen voor de quiz.</w:t>
            </w:r>
          </w:p>
        </w:tc>
        <w:tc>
          <w:tcPr>
            <w:tcW w:w="2266" w:type="dxa"/>
          </w:tcPr>
          <w:p w14:paraId="0C4D1C94" w14:textId="77307430" w:rsidR="00AC3D83" w:rsidRDefault="00BB4CBF" w:rsidP="00AC3D83">
            <w:r>
              <w:t>Nee</w:t>
            </w:r>
          </w:p>
        </w:tc>
      </w:tr>
    </w:tbl>
    <w:p w14:paraId="41411237" w14:textId="77777777" w:rsidR="00AC3D83" w:rsidRDefault="00AC3D83" w:rsidP="00276F51"/>
    <w:p w14:paraId="3551E935" w14:textId="6308573F" w:rsidR="00276F51" w:rsidRDefault="00276F51" w:rsidP="00276F51">
      <w:pPr>
        <w:pStyle w:val="Kop2"/>
      </w:pPr>
      <w:bookmarkStart w:id="5" w:name="_Toc51849853"/>
      <w:r>
        <w:t>Scherm Ontwerp</w:t>
      </w:r>
      <w:bookmarkEnd w:id="5"/>
    </w:p>
    <w:p w14:paraId="520805CB" w14:textId="2184B30A" w:rsidR="00BB4CBF" w:rsidRPr="00BB4CBF" w:rsidRDefault="00BB4CBF" w:rsidP="00BB4CBF">
      <w:proofErr w:type="spellStart"/>
      <w:r>
        <w:t>Splash</w:t>
      </w:r>
      <w:proofErr w:type="spellEnd"/>
      <w:r>
        <w:t xml:space="preserve"> screen</w:t>
      </w:r>
    </w:p>
    <w:p w14:paraId="14C8ADA4" w14:textId="0FCEF2B4" w:rsidR="0042556D" w:rsidRDefault="00BB4CBF" w:rsidP="0042556D">
      <w:r w:rsidRPr="00BB4CBF">
        <w:lastRenderedPageBreak/>
        <w:drawing>
          <wp:inline distT="0" distB="0" distL="0" distR="0" wp14:anchorId="5CF9000A" wp14:editId="6C004FF5">
            <wp:extent cx="5760720" cy="347281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944" w14:textId="1CA1902F" w:rsidR="00BB4CBF" w:rsidRDefault="00BB4CBF" w:rsidP="0042556D"/>
    <w:p w14:paraId="7D2523AD" w14:textId="14D6A46D" w:rsidR="00BB4CBF" w:rsidRDefault="00BB4CBF" w:rsidP="0042556D"/>
    <w:p w14:paraId="096EB7C0" w14:textId="778C0588" w:rsidR="00BB4CBF" w:rsidRDefault="00BB4CBF" w:rsidP="0042556D"/>
    <w:p w14:paraId="51BD28DE" w14:textId="60D5AD3B" w:rsidR="00BB4CBF" w:rsidRDefault="00BB4CBF" w:rsidP="0042556D"/>
    <w:p w14:paraId="71BA2958" w14:textId="51956535" w:rsidR="0042556D" w:rsidRDefault="00BB4CBF" w:rsidP="0042556D">
      <w:r>
        <w:t>Hoofdscherm</w:t>
      </w:r>
      <w:r w:rsidRPr="00BB4CBF">
        <w:drawing>
          <wp:inline distT="0" distB="0" distL="0" distR="0" wp14:anchorId="5380A51E" wp14:editId="58AD6A2C">
            <wp:extent cx="5760720" cy="350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FABA" w14:textId="00E0B8B0" w:rsidR="0042556D" w:rsidRDefault="00BB4CBF" w:rsidP="0042556D">
      <w:r>
        <w:t>Categorieën selectie</w:t>
      </w:r>
    </w:p>
    <w:p w14:paraId="4819EC9D" w14:textId="6808767C" w:rsidR="00BB4CBF" w:rsidRDefault="00BB4CBF" w:rsidP="0042556D">
      <w:r w:rsidRPr="00BB4CBF">
        <w:lastRenderedPageBreak/>
        <w:drawing>
          <wp:inline distT="0" distB="0" distL="0" distR="0" wp14:anchorId="27B65847" wp14:editId="2A78491C">
            <wp:extent cx="5760720" cy="34512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5876" w14:textId="2814BF88" w:rsidR="0042556D" w:rsidRDefault="00BB4CBF" w:rsidP="0042556D">
      <w:r>
        <w:t>Speel scherm</w:t>
      </w:r>
    </w:p>
    <w:p w14:paraId="3F0488AB" w14:textId="1F932A49" w:rsidR="00BB4CBF" w:rsidRDefault="00BB4CBF" w:rsidP="0042556D">
      <w:r w:rsidRPr="00BB4CBF">
        <w:drawing>
          <wp:inline distT="0" distB="0" distL="0" distR="0" wp14:anchorId="5D03F885" wp14:editId="793C764C">
            <wp:extent cx="5760720" cy="35458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2EA" w14:textId="45CF041C" w:rsidR="00BB4CBF" w:rsidRDefault="00BB4CBF" w:rsidP="0042556D">
      <w:r>
        <w:t>Oefen scherm</w:t>
      </w:r>
    </w:p>
    <w:p w14:paraId="31DD7885" w14:textId="29AF04E2" w:rsidR="00BB4CBF" w:rsidRDefault="00BB4CBF" w:rsidP="0042556D">
      <w:r w:rsidRPr="00BB4CBF">
        <w:lastRenderedPageBreak/>
        <w:drawing>
          <wp:inline distT="0" distB="0" distL="0" distR="0" wp14:anchorId="3A5B1CCE" wp14:editId="47273510">
            <wp:extent cx="5760720" cy="3420745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64C3" w14:textId="77777777" w:rsidR="0042556D" w:rsidRDefault="0042556D" w:rsidP="0042556D"/>
    <w:p w14:paraId="476341AA" w14:textId="77777777" w:rsidR="0042556D" w:rsidRDefault="0042556D" w:rsidP="0042556D"/>
    <w:p w14:paraId="45DAF2C5" w14:textId="77777777" w:rsidR="0042556D" w:rsidRDefault="0042556D" w:rsidP="0042556D"/>
    <w:p w14:paraId="7BA04B80" w14:textId="77777777" w:rsidR="0042556D" w:rsidRDefault="0042556D" w:rsidP="0042556D"/>
    <w:p w14:paraId="4F7D68D5" w14:textId="77777777" w:rsidR="0042556D" w:rsidRDefault="0042556D" w:rsidP="0042556D"/>
    <w:p w14:paraId="192B8C9F" w14:textId="77777777" w:rsidR="0042556D" w:rsidRDefault="0042556D" w:rsidP="0042556D"/>
    <w:p w14:paraId="36BE700D" w14:textId="77777777" w:rsidR="0042556D" w:rsidRDefault="0042556D" w:rsidP="0042556D"/>
    <w:p w14:paraId="42DD76B8" w14:textId="77777777" w:rsidR="0042556D" w:rsidRDefault="0042556D" w:rsidP="0042556D"/>
    <w:p w14:paraId="45203C12" w14:textId="77777777" w:rsidR="0042556D" w:rsidRDefault="0042556D" w:rsidP="0042556D"/>
    <w:p w14:paraId="00AD6678" w14:textId="77777777" w:rsidR="0042556D" w:rsidRDefault="0042556D" w:rsidP="0042556D"/>
    <w:p w14:paraId="1740BA9A" w14:textId="77777777" w:rsidR="0042556D" w:rsidRDefault="0042556D" w:rsidP="0042556D"/>
    <w:p w14:paraId="2943517B" w14:textId="77777777" w:rsidR="0042556D" w:rsidRDefault="0042556D" w:rsidP="0042556D"/>
    <w:p w14:paraId="1699AF1E" w14:textId="77777777" w:rsidR="0042556D" w:rsidRDefault="0042556D" w:rsidP="0042556D"/>
    <w:p w14:paraId="20DFE269" w14:textId="77777777" w:rsidR="0042556D" w:rsidRDefault="0042556D" w:rsidP="0042556D"/>
    <w:p w14:paraId="47FDA36F" w14:textId="77777777" w:rsidR="0042556D" w:rsidRDefault="0042556D" w:rsidP="0042556D"/>
    <w:p w14:paraId="6873ADE1" w14:textId="77777777" w:rsidR="0042556D" w:rsidRDefault="0042556D" w:rsidP="0042556D"/>
    <w:p w14:paraId="38E27D16" w14:textId="77777777" w:rsidR="0042556D" w:rsidRDefault="0042556D" w:rsidP="0042556D"/>
    <w:p w14:paraId="63E5817E" w14:textId="77777777" w:rsidR="0042556D" w:rsidRDefault="0042556D" w:rsidP="0042556D"/>
    <w:p w14:paraId="76A5AA11" w14:textId="77777777" w:rsidR="0042556D" w:rsidRDefault="0042556D" w:rsidP="0042556D"/>
    <w:p w14:paraId="4C7A5293" w14:textId="77777777" w:rsidR="0042556D" w:rsidRDefault="0042556D" w:rsidP="0042556D"/>
    <w:p w14:paraId="0BBEA9BF" w14:textId="77777777" w:rsidR="0042556D" w:rsidRDefault="0042556D" w:rsidP="0042556D"/>
    <w:p w14:paraId="2C82BDC9" w14:textId="77777777" w:rsidR="0042556D" w:rsidRDefault="0042556D" w:rsidP="0042556D"/>
    <w:p w14:paraId="2EB780BE" w14:textId="77777777" w:rsidR="0042556D" w:rsidRDefault="0042556D" w:rsidP="0042556D"/>
    <w:p w14:paraId="50D2BFC1" w14:textId="77777777" w:rsidR="0042556D" w:rsidRDefault="0042556D" w:rsidP="0042556D"/>
    <w:p w14:paraId="40133AEF" w14:textId="77777777" w:rsidR="0042556D" w:rsidRDefault="0042556D" w:rsidP="0042556D"/>
    <w:p w14:paraId="3CC8CB46" w14:textId="77777777" w:rsidR="0042556D" w:rsidRDefault="0042556D" w:rsidP="0042556D"/>
    <w:p w14:paraId="7E2B1E35" w14:textId="77777777" w:rsidR="0042556D" w:rsidRPr="0042556D" w:rsidRDefault="0042556D" w:rsidP="0042556D">
      <w:pPr>
        <w:pStyle w:val="Kop1"/>
      </w:pPr>
      <w:bookmarkStart w:id="6" w:name="_Toc51849854"/>
      <w:r>
        <w:t>Hoofdstuk 2</w:t>
      </w:r>
      <w:bookmarkEnd w:id="6"/>
    </w:p>
    <w:sectPr w:rsidR="0042556D" w:rsidRPr="0042556D" w:rsidSect="00F753B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C4FCF" w14:textId="77777777" w:rsidR="00276F51" w:rsidRDefault="00276F51" w:rsidP="0042556D">
      <w:pPr>
        <w:spacing w:after="0" w:line="240" w:lineRule="auto"/>
      </w:pPr>
      <w:r>
        <w:separator/>
      </w:r>
    </w:p>
  </w:endnote>
  <w:endnote w:type="continuationSeparator" w:id="0">
    <w:p w14:paraId="43BBAE21" w14:textId="77777777" w:rsidR="00276F51" w:rsidRDefault="00276F51" w:rsidP="0042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E6E86" w14:textId="77777777" w:rsidR="00F753B7" w:rsidRDefault="00F753B7">
    <w:pPr>
      <w:pStyle w:val="Voettekst"/>
    </w:pPr>
    <w:r>
      <w:t xml:space="preserve">[Nick de </w:t>
    </w:r>
    <w:proofErr w:type="spellStart"/>
    <w:r>
      <w:t>Goeij</w:t>
    </w:r>
    <w:proofErr w:type="spellEnd"/>
    <w:r>
      <w:t>, Quinten Leeflang, Dylan van Leeuwen]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2C870" w14:textId="77777777" w:rsidR="00276F51" w:rsidRDefault="00276F51" w:rsidP="0042556D">
      <w:pPr>
        <w:spacing w:after="0" w:line="240" w:lineRule="auto"/>
      </w:pPr>
      <w:r>
        <w:separator/>
      </w:r>
    </w:p>
  </w:footnote>
  <w:footnote w:type="continuationSeparator" w:id="0">
    <w:p w14:paraId="71D7F30A" w14:textId="77777777" w:rsidR="00276F51" w:rsidRDefault="00276F51" w:rsidP="0042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4C61C" w14:textId="77777777" w:rsidR="0042556D" w:rsidRDefault="0042556D">
    <w:pPr>
      <w:pStyle w:val="Koptekst"/>
    </w:pPr>
    <w:r>
      <w:t>[</w:t>
    </w:r>
    <w:proofErr w:type="spellStart"/>
    <w:r>
      <w:t>Amazigh</w:t>
    </w:r>
    <w:proofErr w:type="spellEnd"/>
    <w:r>
      <w:t xml:space="preserve"> App]</w:t>
    </w:r>
  </w:p>
  <w:p w14:paraId="08F0EEDA" w14:textId="77777777" w:rsidR="0042556D" w:rsidRDefault="0042556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51"/>
    <w:rsid w:val="002672D3"/>
    <w:rsid w:val="00276F51"/>
    <w:rsid w:val="0042556D"/>
    <w:rsid w:val="00575813"/>
    <w:rsid w:val="00597BF0"/>
    <w:rsid w:val="00AC3D83"/>
    <w:rsid w:val="00BB4CBF"/>
    <w:rsid w:val="00EE5B6B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F90B85"/>
  <w15:chartTrackingRefBased/>
  <w15:docId w15:val="{50B429BA-DC1D-4540-90FE-56FDDC04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7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56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5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56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56D"/>
  </w:style>
  <w:style w:type="paragraph" w:styleId="Voettekst">
    <w:name w:val="footer"/>
    <w:basedOn w:val="Standaard"/>
    <w:link w:val="Voet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56D"/>
  </w:style>
  <w:style w:type="character" w:customStyle="1" w:styleId="Kop2Char">
    <w:name w:val="Kop 2 Char"/>
    <w:basedOn w:val="Standaardalinea-lettertype"/>
    <w:link w:val="Kop2"/>
    <w:uiPriority w:val="9"/>
    <w:rsid w:val="00276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76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A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BB4C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nt\AppData\Local\Temp\Wordsjabloon_Gezamel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4B18D-54F8-4EDF-8552-528C51D6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Wordsjabloon_Gezamelijk_v1.0.dotx</Template>
  <TotalTime>62</TotalTime>
  <Pages>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Leeflang</dc:creator>
  <cp:keywords/>
  <dc:description/>
  <cp:lastModifiedBy>Quinten Leeflang</cp:lastModifiedBy>
  <cp:revision>1</cp:revision>
  <dcterms:created xsi:type="dcterms:W3CDTF">2020-09-24T11:34:00Z</dcterms:created>
  <dcterms:modified xsi:type="dcterms:W3CDTF">2020-09-24T12:38:00Z</dcterms:modified>
</cp:coreProperties>
</file>