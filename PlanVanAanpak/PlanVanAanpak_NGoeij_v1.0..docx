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3BF8E" w14:textId="3F4151DA" w:rsidR="00AC3D2C" w:rsidRDefault="000610AE" w:rsidP="00AC3D2C">
      <w:pPr>
        <w:jc w:val="center"/>
        <w:rPr>
          <w:sz w:val="36"/>
          <w:szCs w:val="36"/>
        </w:rPr>
      </w:pPr>
      <w:r>
        <w:rPr>
          <w:sz w:val="36"/>
          <w:szCs w:val="36"/>
        </w:rPr>
        <w:t xml:space="preserve">Plan van Aanpak </w:t>
      </w:r>
      <w:r w:rsidR="00AC3D2C">
        <w:rPr>
          <w:sz w:val="36"/>
          <w:szCs w:val="36"/>
        </w:rPr>
        <w:t xml:space="preserve">Nick de Goeij </w:t>
      </w:r>
    </w:p>
    <w:p w14:paraId="7C086986" w14:textId="77777777" w:rsidR="00AC3D2C" w:rsidRDefault="00AC3D2C" w:rsidP="00AC3D2C">
      <w:pPr>
        <w:jc w:val="center"/>
        <w:rPr>
          <w:sz w:val="36"/>
          <w:szCs w:val="36"/>
        </w:rPr>
      </w:pPr>
      <w:r>
        <w:rPr>
          <w:sz w:val="36"/>
          <w:szCs w:val="36"/>
        </w:rPr>
        <w:t>Lo8e-Amo1</w:t>
      </w:r>
    </w:p>
    <w:p w14:paraId="69C529B2" w14:textId="77777777" w:rsidR="00AC3D2C" w:rsidRDefault="00AC3D2C" w:rsidP="00AC3D2C">
      <w:pPr>
        <w:jc w:val="center"/>
        <w:rPr>
          <w:sz w:val="36"/>
          <w:szCs w:val="36"/>
        </w:rPr>
      </w:pPr>
      <w:r>
        <w:rPr>
          <w:sz w:val="36"/>
          <w:szCs w:val="36"/>
        </w:rPr>
        <w:t>Nick-Dylan-Quinten</w:t>
      </w:r>
    </w:p>
    <w:p w14:paraId="4BDD80C8" w14:textId="58588F2A" w:rsidR="00AC3D2C" w:rsidRDefault="000610AE" w:rsidP="00AC3D2C">
      <w:pPr>
        <w:jc w:val="center"/>
        <w:rPr>
          <w:sz w:val="36"/>
          <w:szCs w:val="36"/>
        </w:rPr>
      </w:pPr>
      <w:r>
        <w:rPr>
          <w:sz w:val="36"/>
          <w:szCs w:val="36"/>
        </w:rPr>
        <w:t>10</w:t>
      </w:r>
      <w:r w:rsidR="00AC3D2C">
        <w:rPr>
          <w:sz w:val="36"/>
          <w:szCs w:val="36"/>
        </w:rPr>
        <w:t>-</w:t>
      </w:r>
      <w:r>
        <w:rPr>
          <w:sz w:val="36"/>
          <w:szCs w:val="36"/>
        </w:rPr>
        <w:t>9</w:t>
      </w:r>
      <w:r w:rsidR="00AC3D2C">
        <w:rPr>
          <w:sz w:val="36"/>
          <w:szCs w:val="36"/>
        </w:rPr>
        <w:t xml:space="preserve">-2020 </w:t>
      </w:r>
    </w:p>
    <w:p w14:paraId="0BA260CF" w14:textId="77777777" w:rsidR="00AC3D2C" w:rsidRDefault="00AC3D2C" w:rsidP="00AC3D2C">
      <w:pPr>
        <w:jc w:val="center"/>
        <w:rPr>
          <w:sz w:val="36"/>
          <w:szCs w:val="36"/>
        </w:rPr>
      </w:pPr>
    </w:p>
    <w:p w14:paraId="6F68AB1B" w14:textId="77777777" w:rsidR="00AC3D2C" w:rsidRDefault="00AC3D2C" w:rsidP="00AC3D2C">
      <w:pPr>
        <w:jc w:val="center"/>
        <w:rPr>
          <w:sz w:val="24"/>
          <w:szCs w:val="24"/>
        </w:rPr>
      </w:pPr>
      <w:r>
        <w:rPr>
          <w:noProof/>
        </w:rPr>
        <w:drawing>
          <wp:inline distT="0" distB="0" distL="0" distR="0" wp14:anchorId="4AC326F9" wp14:editId="3BBB0DCD">
            <wp:extent cx="2141220" cy="21412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D7916B5" w14:textId="77777777" w:rsidR="00AC3D2C" w:rsidRDefault="00AC3D2C" w:rsidP="00AC3D2C">
      <w:pPr>
        <w:rPr>
          <w:sz w:val="24"/>
          <w:szCs w:val="24"/>
        </w:rPr>
      </w:pPr>
    </w:p>
    <w:p w14:paraId="4968E6CF" w14:textId="77777777" w:rsidR="00AC3D2C" w:rsidRDefault="00AC3D2C" w:rsidP="00AC3D2C">
      <w:pPr>
        <w:rPr>
          <w:sz w:val="24"/>
          <w:szCs w:val="24"/>
        </w:rPr>
      </w:pPr>
    </w:p>
    <w:p w14:paraId="586B70DC" w14:textId="77777777" w:rsidR="00AC3D2C" w:rsidRDefault="00AC3D2C" w:rsidP="00AC3D2C">
      <w:pPr>
        <w:rPr>
          <w:sz w:val="24"/>
          <w:szCs w:val="24"/>
        </w:rPr>
      </w:pPr>
    </w:p>
    <w:p w14:paraId="2CD583B6" w14:textId="77777777" w:rsidR="00AC3D2C" w:rsidRDefault="00AC3D2C" w:rsidP="00AC3D2C">
      <w:pPr>
        <w:rPr>
          <w:sz w:val="24"/>
          <w:szCs w:val="24"/>
        </w:rPr>
      </w:pPr>
    </w:p>
    <w:p w14:paraId="162AA427" w14:textId="77777777" w:rsidR="00AC3D2C" w:rsidRDefault="00AC3D2C" w:rsidP="00AC3D2C">
      <w:pPr>
        <w:rPr>
          <w:sz w:val="24"/>
          <w:szCs w:val="24"/>
        </w:rPr>
      </w:pPr>
    </w:p>
    <w:p w14:paraId="7CE82722" w14:textId="77777777" w:rsidR="00AC3D2C" w:rsidRDefault="00AC3D2C" w:rsidP="00AC3D2C">
      <w:pPr>
        <w:rPr>
          <w:sz w:val="24"/>
          <w:szCs w:val="24"/>
        </w:rPr>
      </w:pPr>
    </w:p>
    <w:p w14:paraId="713241AE" w14:textId="77777777" w:rsidR="00AC3D2C" w:rsidRDefault="00AC3D2C" w:rsidP="00AC3D2C">
      <w:pPr>
        <w:rPr>
          <w:sz w:val="24"/>
          <w:szCs w:val="24"/>
        </w:rPr>
      </w:pPr>
    </w:p>
    <w:p w14:paraId="300E93A4" w14:textId="77777777" w:rsidR="00AC3D2C" w:rsidRDefault="00AC3D2C" w:rsidP="00AC3D2C">
      <w:pPr>
        <w:rPr>
          <w:sz w:val="24"/>
          <w:szCs w:val="24"/>
        </w:rPr>
      </w:pPr>
    </w:p>
    <w:p w14:paraId="3A42D5EB" w14:textId="77777777" w:rsidR="00AC3D2C" w:rsidRDefault="00AC3D2C" w:rsidP="00AC3D2C">
      <w:pPr>
        <w:rPr>
          <w:sz w:val="24"/>
          <w:szCs w:val="24"/>
        </w:rPr>
      </w:pPr>
    </w:p>
    <w:p w14:paraId="31155BF5" w14:textId="77777777" w:rsidR="00AC3D2C" w:rsidRDefault="00AC3D2C" w:rsidP="00AC3D2C">
      <w:pPr>
        <w:rPr>
          <w:sz w:val="24"/>
          <w:szCs w:val="24"/>
        </w:rPr>
      </w:pPr>
    </w:p>
    <w:p w14:paraId="1B7599B4" w14:textId="77777777" w:rsidR="00AC3D2C" w:rsidRDefault="00AC3D2C" w:rsidP="00AC3D2C">
      <w:pPr>
        <w:rPr>
          <w:sz w:val="24"/>
          <w:szCs w:val="24"/>
        </w:rPr>
      </w:pPr>
    </w:p>
    <w:p w14:paraId="09963DC0" w14:textId="77777777" w:rsidR="00AC3D2C" w:rsidRDefault="00AC3D2C" w:rsidP="00AC3D2C">
      <w:pPr>
        <w:rPr>
          <w:sz w:val="24"/>
          <w:szCs w:val="24"/>
        </w:rPr>
      </w:pPr>
    </w:p>
    <w:p w14:paraId="63CB9A6E" w14:textId="77777777" w:rsidR="00AC3D2C" w:rsidRDefault="00AC3D2C" w:rsidP="00AC3D2C">
      <w:pPr>
        <w:rPr>
          <w:sz w:val="24"/>
          <w:szCs w:val="24"/>
        </w:rPr>
      </w:pPr>
    </w:p>
    <w:p w14:paraId="14F06A32" w14:textId="77777777" w:rsidR="00AC3D2C" w:rsidRDefault="00AC3D2C" w:rsidP="00AC3D2C">
      <w:pPr>
        <w:rPr>
          <w:sz w:val="24"/>
          <w:szCs w:val="24"/>
        </w:rPr>
      </w:pPr>
    </w:p>
    <w:p w14:paraId="6626B9C8" w14:textId="77777777" w:rsidR="00AC3D2C" w:rsidRDefault="00AC3D2C" w:rsidP="00AC3D2C">
      <w:pPr>
        <w:rPr>
          <w:sz w:val="24"/>
          <w:szCs w:val="24"/>
        </w:rPr>
      </w:pPr>
    </w:p>
    <w:sdt>
      <w:sdtPr>
        <w:rPr>
          <w:rFonts w:asciiTheme="minorHAnsi" w:eastAsiaTheme="minorHAnsi" w:hAnsiTheme="minorHAnsi" w:cstheme="minorBidi"/>
          <w:color w:val="auto"/>
          <w:sz w:val="22"/>
          <w:szCs w:val="22"/>
          <w:lang w:eastAsia="en-US"/>
        </w:rPr>
        <w:id w:val="-1795595939"/>
        <w:docPartObj>
          <w:docPartGallery w:val="Table of Contents"/>
          <w:docPartUnique/>
        </w:docPartObj>
      </w:sdtPr>
      <w:sdtEndPr>
        <w:rPr>
          <w:b/>
          <w:bCs/>
        </w:rPr>
      </w:sdtEndPr>
      <w:sdtContent>
        <w:p w14:paraId="76B221A4" w14:textId="77777777" w:rsidR="00F471C0" w:rsidRDefault="00F471C0">
          <w:pPr>
            <w:pStyle w:val="Kopvaninhoudsopgave"/>
          </w:pPr>
          <w:r>
            <w:t>Inhoud</w:t>
          </w:r>
        </w:p>
        <w:p w14:paraId="7E2858EF" w14:textId="0C93FBA5" w:rsidR="000610AE" w:rsidRDefault="00F471C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50621174" w:history="1">
            <w:r w:rsidR="000610AE" w:rsidRPr="006468D4">
              <w:rPr>
                <w:rStyle w:val="Hyperlink"/>
                <w:rFonts w:eastAsia="Times New Roman"/>
                <w:noProof/>
                <w:lang w:eastAsia="nl-NL"/>
              </w:rPr>
              <w:t>Plan van Aanpak</w:t>
            </w:r>
            <w:r w:rsidR="000610AE">
              <w:rPr>
                <w:noProof/>
                <w:webHidden/>
              </w:rPr>
              <w:tab/>
            </w:r>
            <w:r w:rsidR="000610AE">
              <w:rPr>
                <w:noProof/>
                <w:webHidden/>
              </w:rPr>
              <w:fldChar w:fldCharType="begin"/>
            </w:r>
            <w:r w:rsidR="000610AE">
              <w:rPr>
                <w:noProof/>
                <w:webHidden/>
              </w:rPr>
              <w:instrText xml:space="preserve"> PAGEREF _Toc50621174 \h </w:instrText>
            </w:r>
            <w:r w:rsidR="000610AE">
              <w:rPr>
                <w:noProof/>
                <w:webHidden/>
              </w:rPr>
            </w:r>
            <w:r w:rsidR="000610AE">
              <w:rPr>
                <w:noProof/>
                <w:webHidden/>
              </w:rPr>
              <w:fldChar w:fldCharType="separate"/>
            </w:r>
            <w:r w:rsidR="000610AE">
              <w:rPr>
                <w:noProof/>
                <w:webHidden/>
              </w:rPr>
              <w:t>3</w:t>
            </w:r>
            <w:r w:rsidR="000610AE">
              <w:rPr>
                <w:noProof/>
                <w:webHidden/>
              </w:rPr>
              <w:fldChar w:fldCharType="end"/>
            </w:r>
          </w:hyperlink>
        </w:p>
        <w:p w14:paraId="6CE8B8D7" w14:textId="1D02764C" w:rsidR="000610AE" w:rsidRDefault="000610AE">
          <w:pPr>
            <w:pStyle w:val="Inhopg2"/>
            <w:tabs>
              <w:tab w:val="right" w:leader="dot" w:pos="9062"/>
            </w:tabs>
            <w:rPr>
              <w:noProof/>
            </w:rPr>
          </w:pPr>
          <w:hyperlink w:anchor="_Toc50621175" w:history="1">
            <w:r w:rsidRPr="006468D4">
              <w:rPr>
                <w:rStyle w:val="Hyperlink"/>
                <w:noProof/>
                <w:lang w:eastAsia="nl-NL"/>
              </w:rPr>
              <w:t>Inleiding</w:t>
            </w:r>
            <w:r>
              <w:rPr>
                <w:noProof/>
                <w:webHidden/>
              </w:rPr>
              <w:tab/>
            </w:r>
            <w:r>
              <w:rPr>
                <w:noProof/>
                <w:webHidden/>
              </w:rPr>
              <w:fldChar w:fldCharType="begin"/>
            </w:r>
            <w:r>
              <w:rPr>
                <w:noProof/>
                <w:webHidden/>
              </w:rPr>
              <w:instrText xml:space="preserve"> PAGEREF _Toc50621175 \h </w:instrText>
            </w:r>
            <w:r>
              <w:rPr>
                <w:noProof/>
                <w:webHidden/>
              </w:rPr>
            </w:r>
            <w:r>
              <w:rPr>
                <w:noProof/>
                <w:webHidden/>
              </w:rPr>
              <w:fldChar w:fldCharType="separate"/>
            </w:r>
            <w:r>
              <w:rPr>
                <w:noProof/>
                <w:webHidden/>
              </w:rPr>
              <w:t>3</w:t>
            </w:r>
            <w:r>
              <w:rPr>
                <w:noProof/>
                <w:webHidden/>
              </w:rPr>
              <w:fldChar w:fldCharType="end"/>
            </w:r>
          </w:hyperlink>
        </w:p>
        <w:p w14:paraId="3707FF3A" w14:textId="01A3CD24" w:rsidR="000610AE" w:rsidRDefault="000610AE">
          <w:pPr>
            <w:pStyle w:val="Inhopg2"/>
            <w:tabs>
              <w:tab w:val="right" w:leader="dot" w:pos="9062"/>
            </w:tabs>
            <w:rPr>
              <w:noProof/>
            </w:rPr>
          </w:pPr>
          <w:hyperlink w:anchor="_Toc50621176" w:history="1">
            <w:r w:rsidRPr="006468D4">
              <w:rPr>
                <w:rStyle w:val="Hyperlink"/>
                <w:noProof/>
                <w:lang w:eastAsia="nl-NL"/>
              </w:rPr>
              <w:t>Doelstelling</w:t>
            </w:r>
            <w:r>
              <w:rPr>
                <w:noProof/>
                <w:webHidden/>
              </w:rPr>
              <w:tab/>
            </w:r>
            <w:r>
              <w:rPr>
                <w:noProof/>
                <w:webHidden/>
              </w:rPr>
              <w:fldChar w:fldCharType="begin"/>
            </w:r>
            <w:r>
              <w:rPr>
                <w:noProof/>
                <w:webHidden/>
              </w:rPr>
              <w:instrText xml:space="preserve"> PAGEREF _Toc50621176 \h </w:instrText>
            </w:r>
            <w:r>
              <w:rPr>
                <w:noProof/>
                <w:webHidden/>
              </w:rPr>
            </w:r>
            <w:r>
              <w:rPr>
                <w:noProof/>
                <w:webHidden/>
              </w:rPr>
              <w:fldChar w:fldCharType="separate"/>
            </w:r>
            <w:r>
              <w:rPr>
                <w:noProof/>
                <w:webHidden/>
              </w:rPr>
              <w:t>3</w:t>
            </w:r>
            <w:r>
              <w:rPr>
                <w:noProof/>
                <w:webHidden/>
              </w:rPr>
              <w:fldChar w:fldCharType="end"/>
            </w:r>
          </w:hyperlink>
        </w:p>
        <w:p w14:paraId="48D715EF" w14:textId="2B6CC45F" w:rsidR="000610AE" w:rsidRDefault="000610AE">
          <w:pPr>
            <w:pStyle w:val="Inhopg2"/>
            <w:tabs>
              <w:tab w:val="right" w:leader="dot" w:pos="9062"/>
            </w:tabs>
            <w:rPr>
              <w:noProof/>
            </w:rPr>
          </w:pPr>
          <w:hyperlink w:anchor="_Toc50621177" w:history="1">
            <w:r w:rsidRPr="006468D4">
              <w:rPr>
                <w:rStyle w:val="Hyperlink"/>
                <w:noProof/>
              </w:rPr>
              <w:t>Omschrijving</w:t>
            </w:r>
            <w:r>
              <w:rPr>
                <w:noProof/>
                <w:webHidden/>
              </w:rPr>
              <w:tab/>
            </w:r>
            <w:r>
              <w:rPr>
                <w:noProof/>
                <w:webHidden/>
              </w:rPr>
              <w:fldChar w:fldCharType="begin"/>
            </w:r>
            <w:r>
              <w:rPr>
                <w:noProof/>
                <w:webHidden/>
              </w:rPr>
              <w:instrText xml:space="preserve"> PAGEREF _Toc50621177 \h </w:instrText>
            </w:r>
            <w:r>
              <w:rPr>
                <w:noProof/>
                <w:webHidden/>
              </w:rPr>
            </w:r>
            <w:r>
              <w:rPr>
                <w:noProof/>
                <w:webHidden/>
              </w:rPr>
              <w:fldChar w:fldCharType="separate"/>
            </w:r>
            <w:r>
              <w:rPr>
                <w:noProof/>
                <w:webHidden/>
              </w:rPr>
              <w:t>3</w:t>
            </w:r>
            <w:r>
              <w:rPr>
                <w:noProof/>
                <w:webHidden/>
              </w:rPr>
              <w:fldChar w:fldCharType="end"/>
            </w:r>
          </w:hyperlink>
        </w:p>
        <w:p w14:paraId="7E713EB2" w14:textId="394B6C87" w:rsidR="000610AE" w:rsidRDefault="000610AE">
          <w:pPr>
            <w:pStyle w:val="Inhopg2"/>
            <w:tabs>
              <w:tab w:val="right" w:leader="dot" w:pos="9062"/>
            </w:tabs>
            <w:rPr>
              <w:noProof/>
            </w:rPr>
          </w:pPr>
          <w:hyperlink w:anchor="_Toc50621178" w:history="1">
            <w:r w:rsidRPr="006468D4">
              <w:rPr>
                <w:rStyle w:val="Hyperlink"/>
                <w:noProof/>
              </w:rPr>
              <w:t>Projectgroep</w:t>
            </w:r>
            <w:r>
              <w:rPr>
                <w:noProof/>
                <w:webHidden/>
              </w:rPr>
              <w:tab/>
            </w:r>
            <w:r>
              <w:rPr>
                <w:noProof/>
                <w:webHidden/>
              </w:rPr>
              <w:fldChar w:fldCharType="begin"/>
            </w:r>
            <w:r>
              <w:rPr>
                <w:noProof/>
                <w:webHidden/>
              </w:rPr>
              <w:instrText xml:space="preserve"> PAGEREF _Toc50621178 \h </w:instrText>
            </w:r>
            <w:r>
              <w:rPr>
                <w:noProof/>
                <w:webHidden/>
              </w:rPr>
            </w:r>
            <w:r>
              <w:rPr>
                <w:noProof/>
                <w:webHidden/>
              </w:rPr>
              <w:fldChar w:fldCharType="separate"/>
            </w:r>
            <w:r>
              <w:rPr>
                <w:noProof/>
                <w:webHidden/>
              </w:rPr>
              <w:t>3</w:t>
            </w:r>
            <w:r>
              <w:rPr>
                <w:noProof/>
                <w:webHidden/>
              </w:rPr>
              <w:fldChar w:fldCharType="end"/>
            </w:r>
          </w:hyperlink>
        </w:p>
        <w:p w14:paraId="597F40CD" w14:textId="3DC06D19" w:rsidR="000610AE" w:rsidRDefault="000610AE">
          <w:pPr>
            <w:pStyle w:val="Inhopg2"/>
            <w:tabs>
              <w:tab w:val="right" w:leader="dot" w:pos="9062"/>
            </w:tabs>
            <w:rPr>
              <w:noProof/>
            </w:rPr>
          </w:pPr>
          <w:hyperlink w:anchor="_Toc50621179" w:history="1">
            <w:r w:rsidRPr="006468D4">
              <w:rPr>
                <w:rStyle w:val="Hyperlink"/>
                <w:noProof/>
              </w:rPr>
              <w:t>Benodigheden</w:t>
            </w:r>
            <w:r>
              <w:rPr>
                <w:noProof/>
                <w:webHidden/>
              </w:rPr>
              <w:tab/>
            </w:r>
            <w:r>
              <w:rPr>
                <w:noProof/>
                <w:webHidden/>
              </w:rPr>
              <w:fldChar w:fldCharType="begin"/>
            </w:r>
            <w:r>
              <w:rPr>
                <w:noProof/>
                <w:webHidden/>
              </w:rPr>
              <w:instrText xml:space="preserve"> PAGEREF _Toc50621179 \h </w:instrText>
            </w:r>
            <w:r>
              <w:rPr>
                <w:noProof/>
                <w:webHidden/>
              </w:rPr>
            </w:r>
            <w:r>
              <w:rPr>
                <w:noProof/>
                <w:webHidden/>
              </w:rPr>
              <w:fldChar w:fldCharType="separate"/>
            </w:r>
            <w:r>
              <w:rPr>
                <w:noProof/>
                <w:webHidden/>
              </w:rPr>
              <w:t>4</w:t>
            </w:r>
            <w:r>
              <w:rPr>
                <w:noProof/>
                <w:webHidden/>
              </w:rPr>
              <w:fldChar w:fldCharType="end"/>
            </w:r>
          </w:hyperlink>
        </w:p>
        <w:p w14:paraId="01E5E858" w14:textId="0D3340C7" w:rsidR="000610AE" w:rsidRDefault="000610AE">
          <w:pPr>
            <w:pStyle w:val="Inhopg2"/>
            <w:tabs>
              <w:tab w:val="right" w:leader="dot" w:pos="9062"/>
            </w:tabs>
            <w:rPr>
              <w:noProof/>
            </w:rPr>
          </w:pPr>
          <w:hyperlink w:anchor="_Toc50621180" w:history="1">
            <w:r w:rsidRPr="006468D4">
              <w:rPr>
                <w:rStyle w:val="Hyperlink"/>
                <w:noProof/>
              </w:rPr>
              <w:t>Planning</w:t>
            </w:r>
            <w:r>
              <w:rPr>
                <w:noProof/>
                <w:webHidden/>
              </w:rPr>
              <w:tab/>
            </w:r>
            <w:r>
              <w:rPr>
                <w:noProof/>
                <w:webHidden/>
              </w:rPr>
              <w:fldChar w:fldCharType="begin"/>
            </w:r>
            <w:r>
              <w:rPr>
                <w:noProof/>
                <w:webHidden/>
              </w:rPr>
              <w:instrText xml:space="preserve"> PAGEREF _Toc50621180 \h </w:instrText>
            </w:r>
            <w:r>
              <w:rPr>
                <w:noProof/>
                <w:webHidden/>
              </w:rPr>
            </w:r>
            <w:r>
              <w:rPr>
                <w:noProof/>
                <w:webHidden/>
              </w:rPr>
              <w:fldChar w:fldCharType="separate"/>
            </w:r>
            <w:r>
              <w:rPr>
                <w:noProof/>
                <w:webHidden/>
              </w:rPr>
              <w:t>4</w:t>
            </w:r>
            <w:r>
              <w:rPr>
                <w:noProof/>
                <w:webHidden/>
              </w:rPr>
              <w:fldChar w:fldCharType="end"/>
            </w:r>
          </w:hyperlink>
        </w:p>
        <w:p w14:paraId="6C0F32B6" w14:textId="48E19086" w:rsidR="000610AE" w:rsidRDefault="000610AE">
          <w:pPr>
            <w:pStyle w:val="Inhopg3"/>
            <w:tabs>
              <w:tab w:val="right" w:leader="dot" w:pos="9062"/>
            </w:tabs>
            <w:rPr>
              <w:noProof/>
            </w:rPr>
          </w:pPr>
          <w:hyperlink w:anchor="_Toc50621181" w:history="1">
            <w:r w:rsidRPr="006468D4">
              <w:rPr>
                <w:rStyle w:val="Hyperlink"/>
                <w:noProof/>
              </w:rPr>
              <w:t>Subtaken</w:t>
            </w:r>
            <w:r>
              <w:rPr>
                <w:noProof/>
                <w:webHidden/>
              </w:rPr>
              <w:tab/>
            </w:r>
            <w:r>
              <w:rPr>
                <w:noProof/>
                <w:webHidden/>
              </w:rPr>
              <w:fldChar w:fldCharType="begin"/>
            </w:r>
            <w:r>
              <w:rPr>
                <w:noProof/>
                <w:webHidden/>
              </w:rPr>
              <w:instrText xml:space="preserve"> PAGEREF _Toc50621181 \h </w:instrText>
            </w:r>
            <w:r>
              <w:rPr>
                <w:noProof/>
                <w:webHidden/>
              </w:rPr>
            </w:r>
            <w:r>
              <w:rPr>
                <w:noProof/>
                <w:webHidden/>
              </w:rPr>
              <w:fldChar w:fldCharType="separate"/>
            </w:r>
            <w:r>
              <w:rPr>
                <w:noProof/>
                <w:webHidden/>
              </w:rPr>
              <w:t>4</w:t>
            </w:r>
            <w:r>
              <w:rPr>
                <w:noProof/>
                <w:webHidden/>
              </w:rPr>
              <w:fldChar w:fldCharType="end"/>
            </w:r>
          </w:hyperlink>
        </w:p>
        <w:p w14:paraId="5FE48E81" w14:textId="1E19598C" w:rsidR="00F471C0" w:rsidRDefault="00F471C0">
          <w:r>
            <w:rPr>
              <w:b/>
              <w:bCs/>
            </w:rPr>
            <w:fldChar w:fldCharType="end"/>
          </w:r>
        </w:p>
      </w:sdtContent>
    </w:sdt>
    <w:p w14:paraId="5E3BCFB7" w14:textId="77777777" w:rsidR="00AC3D2C" w:rsidRDefault="00AC3D2C" w:rsidP="00AC3D2C">
      <w:pPr>
        <w:rPr>
          <w:sz w:val="24"/>
          <w:szCs w:val="24"/>
        </w:rPr>
      </w:pPr>
    </w:p>
    <w:p w14:paraId="379C8C0D" w14:textId="77777777" w:rsidR="00F471C0" w:rsidRDefault="00F471C0" w:rsidP="00AC3D2C">
      <w:pPr>
        <w:rPr>
          <w:sz w:val="24"/>
          <w:szCs w:val="24"/>
        </w:rPr>
      </w:pPr>
    </w:p>
    <w:p w14:paraId="0BB5B022" w14:textId="77777777" w:rsidR="00F471C0" w:rsidRDefault="00F471C0" w:rsidP="00AC3D2C">
      <w:pPr>
        <w:rPr>
          <w:sz w:val="24"/>
          <w:szCs w:val="24"/>
        </w:rPr>
      </w:pPr>
    </w:p>
    <w:p w14:paraId="5432C0EC" w14:textId="77777777" w:rsidR="00F471C0" w:rsidRDefault="00F471C0" w:rsidP="00AC3D2C">
      <w:pPr>
        <w:rPr>
          <w:sz w:val="24"/>
          <w:szCs w:val="24"/>
        </w:rPr>
      </w:pPr>
    </w:p>
    <w:p w14:paraId="3A1FFCE5" w14:textId="77777777" w:rsidR="00F471C0" w:rsidRDefault="00F471C0" w:rsidP="00AC3D2C">
      <w:pPr>
        <w:rPr>
          <w:sz w:val="24"/>
          <w:szCs w:val="24"/>
        </w:rPr>
      </w:pPr>
    </w:p>
    <w:p w14:paraId="7835AAE4" w14:textId="77777777" w:rsidR="00F471C0" w:rsidRDefault="00F471C0" w:rsidP="00AC3D2C">
      <w:pPr>
        <w:rPr>
          <w:sz w:val="24"/>
          <w:szCs w:val="24"/>
        </w:rPr>
      </w:pPr>
    </w:p>
    <w:p w14:paraId="3DE9D488" w14:textId="77777777" w:rsidR="00F471C0" w:rsidRDefault="00F471C0" w:rsidP="00AC3D2C">
      <w:pPr>
        <w:rPr>
          <w:sz w:val="24"/>
          <w:szCs w:val="24"/>
        </w:rPr>
      </w:pPr>
    </w:p>
    <w:p w14:paraId="4E8B27DE" w14:textId="77777777" w:rsidR="00F471C0" w:rsidRDefault="00F471C0" w:rsidP="00AC3D2C">
      <w:pPr>
        <w:rPr>
          <w:sz w:val="24"/>
          <w:szCs w:val="24"/>
        </w:rPr>
      </w:pPr>
    </w:p>
    <w:p w14:paraId="4B854DE8" w14:textId="77777777" w:rsidR="00F471C0" w:rsidRDefault="00F471C0" w:rsidP="00AC3D2C">
      <w:pPr>
        <w:rPr>
          <w:sz w:val="24"/>
          <w:szCs w:val="24"/>
        </w:rPr>
      </w:pPr>
    </w:p>
    <w:p w14:paraId="540AAA73" w14:textId="77777777" w:rsidR="00F471C0" w:rsidRDefault="00F471C0" w:rsidP="00AC3D2C">
      <w:pPr>
        <w:rPr>
          <w:sz w:val="24"/>
          <w:szCs w:val="24"/>
        </w:rPr>
      </w:pPr>
    </w:p>
    <w:p w14:paraId="3839F091" w14:textId="77777777" w:rsidR="00F471C0" w:rsidRDefault="00F471C0" w:rsidP="00AC3D2C">
      <w:pPr>
        <w:rPr>
          <w:sz w:val="24"/>
          <w:szCs w:val="24"/>
        </w:rPr>
      </w:pPr>
    </w:p>
    <w:p w14:paraId="21CECF02" w14:textId="77777777" w:rsidR="00F471C0" w:rsidRDefault="00F471C0" w:rsidP="00AC3D2C">
      <w:pPr>
        <w:rPr>
          <w:sz w:val="24"/>
          <w:szCs w:val="24"/>
        </w:rPr>
      </w:pPr>
    </w:p>
    <w:p w14:paraId="15E83B86" w14:textId="77777777" w:rsidR="00F471C0" w:rsidRDefault="00F471C0" w:rsidP="00AC3D2C">
      <w:pPr>
        <w:rPr>
          <w:sz w:val="24"/>
          <w:szCs w:val="24"/>
        </w:rPr>
      </w:pPr>
    </w:p>
    <w:p w14:paraId="09403536" w14:textId="77777777" w:rsidR="00F471C0" w:rsidRDefault="00F471C0" w:rsidP="00AC3D2C">
      <w:pPr>
        <w:rPr>
          <w:sz w:val="24"/>
          <w:szCs w:val="24"/>
        </w:rPr>
      </w:pPr>
    </w:p>
    <w:p w14:paraId="7F460E90" w14:textId="77777777" w:rsidR="00F471C0" w:rsidRDefault="00F471C0" w:rsidP="00AC3D2C">
      <w:pPr>
        <w:rPr>
          <w:sz w:val="24"/>
          <w:szCs w:val="24"/>
        </w:rPr>
      </w:pPr>
    </w:p>
    <w:p w14:paraId="1FA391D2" w14:textId="58792FD9" w:rsidR="00F471C0" w:rsidRDefault="00F471C0" w:rsidP="00F471C0">
      <w:pPr>
        <w:rPr>
          <w:sz w:val="24"/>
          <w:szCs w:val="24"/>
        </w:rPr>
      </w:pPr>
    </w:p>
    <w:p w14:paraId="3C2D7FC2" w14:textId="388B0CD8" w:rsidR="000610AE" w:rsidRDefault="000610AE" w:rsidP="00F471C0">
      <w:pPr>
        <w:rPr>
          <w:sz w:val="24"/>
          <w:szCs w:val="24"/>
        </w:rPr>
      </w:pPr>
    </w:p>
    <w:p w14:paraId="49788C5D" w14:textId="30ADBA15" w:rsidR="000610AE" w:rsidRDefault="000610AE" w:rsidP="00F471C0">
      <w:pPr>
        <w:rPr>
          <w:sz w:val="24"/>
          <w:szCs w:val="24"/>
        </w:rPr>
      </w:pPr>
    </w:p>
    <w:p w14:paraId="13C8797E" w14:textId="0CE9A3A7" w:rsidR="000610AE" w:rsidRDefault="000610AE" w:rsidP="00F471C0">
      <w:pPr>
        <w:rPr>
          <w:sz w:val="24"/>
          <w:szCs w:val="24"/>
        </w:rPr>
      </w:pPr>
    </w:p>
    <w:p w14:paraId="7A37FF14" w14:textId="5141920F" w:rsidR="000610AE" w:rsidRDefault="000610AE" w:rsidP="00F471C0">
      <w:pPr>
        <w:rPr>
          <w:sz w:val="24"/>
          <w:szCs w:val="24"/>
        </w:rPr>
      </w:pPr>
    </w:p>
    <w:p w14:paraId="638FA983" w14:textId="19670539" w:rsidR="000610AE" w:rsidRDefault="000610AE" w:rsidP="00F471C0">
      <w:pPr>
        <w:rPr>
          <w:sz w:val="24"/>
          <w:szCs w:val="24"/>
        </w:rPr>
      </w:pPr>
    </w:p>
    <w:p w14:paraId="21036E11" w14:textId="77777777" w:rsidR="000610AE" w:rsidRDefault="000610AE" w:rsidP="000610AE">
      <w:pPr>
        <w:pStyle w:val="Kop1"/>
        <w:rPr>
          <w:rFonts w:eastAsia="Times New Roman"/>
          <w:lang w:eastAsia="nl-NL"/>
        </w:rPr>
      </w:pPr>
      <w:bookmarkStart w:id="0" w:name="_Toc50621174"/>
      <w:r>
        <w:rPr>
          <w:rFonts w:eastAsia="Times New Roman"/>
          <w:lang w:eastAsia="nl-NL"/>
        </w:rPr>
        <w:lastRenderedPageBreak/>
        <w:t>Plan van Aanpak</w:t>
      </w:r>
      <w:bookmarkEnd w:id="0"/>
    </w:p>
    <w:p w14:paraId="1BA24BAF" w14:textId="77777777" w:rsidR="000610AE" w:rsidRDefault="000610AE" w:rsidP="000610AE">
      <w:pPr>
        <w:rPr>
          <w:lang w:eastAsia="nl-NL"/>
        </w:rPr>
      </w:pPr>
    </w:p>
    <w:p w14:paraId="3C3E3352" w14:textId="77777777" w:rsidR="000610AE" w:rsidRDefault="000610AE" w:rsidP="000610AE">
      <w:pPr>
        <w:pStyle w:val="Kop2"/>
        <w:rPr>
          <w:lang w:eastAsia="nl-NL"/>
        </w:rPr>
      </w:pPr>
      <w:bookmarkStart w:id="1" w:name="_Toc33000110"/>
      <w:bookmarkStart w:id="2" w:name="_Toc50621175"/>
      <w:r>
        <w:rPr>
          <w:lang w:eastAsia="nl-NL"/>
        </w:rPr>
        <w:t>Inleiding</w:t>
      </w:r>
      <w:bookmarkEnd w:id="1"/>
      <w:bookmarkEnd w:id="2"/>
    </w:p>
    <w:p w14:paraId="394393DA" w14:textId="77777777" w:rsidR="000610AE" w:rsidRDefault="000610AE" w:rsidP="000610AE">
      <w:pPr>
        <w:rPr>
          <w:lang w:eastAsia="nl-NL"/>
        </w:rPr>
      </w:pPr>
    </w:p>
    <w:p w14:paraId="708BDB79" w14:textId="77777777" w:rsidR="000610AE" w:rsidRDefault="000610AE" w:rsidP="000610AE">
      <w:pPr>
        <w:rPr>
          <w:lang w:eastAsia="nl-NL"/>
        </w:rPr>
      </w:pPr>
      <w:r>
        <w:rPr>
          <w:lang w:eastAsia="nl-NL"/>
        </w:rPr>
        <w:t>In dit document beschrijven wij hoe we het project gaan uitvoeren, de methodes, software, benodigdheden en natuurlijk de planning. Via dit bestand krijgt het project vorm en verloopt het soepel.</w:t>
      </w:r>
    </w:p>
    <w:p w14:paraId="406FA386" w14:textId="77777777" w:rsidR="000610AE" w:rsidRDefault="000610AE" w:rsidP="000610AE">
      <w:pPr>
        <w:rPr>
          <w:lang w:eastAsia="nl-NL"/>
        </w:rPr>
      </w:pPr>
    </w:p>
    <w:p w14:paraId="15E11B2E" w14:textId="25D36661" w:rsidR="000610AE" w:rsidRDefault="000610AE" w:rsidP="000610AE">
      <w:pPr>
        <w:pStyle w:val="Kop2"/>
        <w:rPr>
          <w:lang w:eastAsia="nl-NL"/>
        </w:rPr>
      </w:pPr>
      <w:bookmarkStart w:id="3" w:name="_Toc50621176"/>
      <w:r>
        <w:rPr>
          <w:lang w:eastAsia="nl-NL"/>
        </w:rPr>
        <w:t>Doelstelling</w:t>
      </w:r>
      <w:bookmarkEnd w:id="3"/>
    </w:p>
    <w:p w14:paraId="77DC82D5" w14:textId="57063845" w:rsidR="000610AE" w:rsidRDefault="000610AE" w:rsidP="000610AE">
      <w:pPr>
        <w:rPr>
          <w:lang w:eastAsia="nl-NL"/>
        </w:rPr>
      </w:pPr>
      <w:r>
        <w:rPr>
          <w:lang w:eastAsia="nl-NL"/>
        </w:rPr>
        <w:t xml:space="preserve">Het doel van de app is om het leren van </w:t>
      </w:r>
      <w:proofErr w:type="spellStart"/>
      <w:r>
        <w:rPr>
          <w:lang w:eastAsia="nl-NL"/>
        </w:rPr>
        <w:t>amazigh</w:t>
      </w:r>
      <w:proofErr w:type="spellEnd"/>
      <w:r>
        <w:rPr>
          <w:lang w:eastAsia="nl-NL"/>
        </w:rPr>
        <w:t xml:space="preserve"> voor kleine kinderen toegankelijk te maken, op dit moment is hier nog geen app voor. Deze zeldzame taal is in het algemeen al moeilijk te leren. </w:t>
      </w:r>
      <w:proofErr w:type="spellStart"/>
      <w:r>
        <w:rPr>
          <w:lang w:eastAsia="nl-NL"/>
        </w:rPr>
        <w:t>Dhr</w:t>
      </w:r>
      <w:proofErr w:type="spellEnd"/>
      <w:r>
        <w:rPr>
          <w:lang w:eastAsia="nl-NL"/>
        </w:rPr>
        <w:t xml:space="preserve"> Hannibal heeft ons daarom gevraagd om hier een app voor te kunnen maken.</w:t>
      </w:r>
    </w:p>
    <w:p w14:paraId="24A9A2C2" w14:textId="56053455" w:rsidR="000610AE" w:rsidRDefault="000610AE" w:rsidP="000610AE">
      <w:pPr>
        <w:rPr>
          <w:lang w:eastAsia="nl-NL"/>
        </w:rPr>
      </w:pPr>
      <w:r>
        <w:rPr>
          <w:lang w:eastAsia="nl-NL"/>
        </w:rPr>
        <w:t xml:space="preserve">Door middel van </w:t>
      </w:r>
      <w:r w:rsidR="00EC5992">
        <w:rPr>
          <w:lang w:eastAsia="nl-NL"/>
        </w:rPr>
        <w:t>quizzen</w:t>
      </w:r>
      <w:r>
        <w:rPr>
          <w:lang w:eastAsia="nl-NL"/>
        </w:rPr>
        <w:t xml:space="preserve"> kunnen de kinderen (Ook volwassene) </w:t>
      </w:r>
      <w:proofErr w:type="spellStart"/>
      <w:r>
        <w:rPr>
          <w:lang w:eastAsia="nl-NL"/>
        </w:rPr>
        <w:t>Amazigh</w:t>
      </w:r>
      <w:proofErr w:type="spellEnd"/>
      <w:r>
        <w:rPr>
          <w:lang w:eastAsia="nl-NL"/>
        </w:rPr>
        <w:t xml:space="preserve"> gaan leren.</w:t>
      </w:r>
    </w:p>
    <w:p w14:paraId="0A5EA34B" w14:textId="77777777" w:rsidR="000610AE" w:rsidRDefault="000610AE" w:rsidP="000610AE">
      <w:pPr>
        <w:pStyle w:val="Kop2"/>
      </w:pPr>
      <w:bookmarkStart w:id="4" w:name="_Toc50621177"/>
      <w:r>
        <w:t>Omschrijving</w:t>
      </w:r>
      <w:bookmarkEnd w:id="4"/>
      <w:r>
        <w:t xml:space="preserve"> </w:t>
      </w:r>
    </w:p>
    <w:p w14:paraId="22E5B5F0" w14:textId="6FACF9EF" w:rsidR="000610AE" w:rsidRDefault="000610AE" w:rsidP="000610AE">
      <w:r>
        <w:t xml:space="preserve">Voor de home pagina willen wij een blije uitstraling geven zodat de kinderen zich fijn gaan voelen bij het scherm en graag de quiz willen beginnen. Daarna kom je op een </w:t>
      </w:r>
      <w:r w:rsidR="00EC5992">
        <w:t>categorieën</w:t>
      </w:r>
      <w:r>
        <w:t xml:space="preserve"> scherm met daarop de keuze welke categorie je wilt starten en daarna kom je op de pagina waar je je </w:t>
      </w:r>
      <w:r w:rsidR="00EC5992">
        <w:t>moeilijkheidsgraad</w:t>
      </w:r>
      <w:r>
        <w:t xml:space="preserve"> kunt aanpassen.</w:t>
      </w:r>
    </w:p>
    <w:p w14:paraId="63C78A15" w14:textId="5F1B4BD2" w:rsidR="000610AE" w:rsidRDefault="000610AE" w:rsidP="000610AE">
      <w:r>
        <w:t>Als je daar eenmaal doorheen bent dan begin je met de quiz, dit is een pagina met aan de bovenkant een plaatje en dan moet je het bijbehorende woord er bij linken. Terwijl je bezig bent met de quiz loopt je live score mee boven aan het scherm. (In procenten).</w:t>
      </w:r>
    </w:p>
    <w:p w14:paraId="61817D32" w14:textId="77777777" w:rsidR="000610AE" w:rsidRDefault="000610AE" w:rsidP="000610AE">
      <w:pPr>
        <w:pStyle w:val="Kop2"/>
      </w:pPr>
      <w:bookmarkStart w:id="5" w:name="_Toc50621178"/>
      <w:r>
        <w:t>Projectgroep</w:t>
      </w:r>
      <w:bookmarkEnd w:id="5"/>
    </w:p>
    <w:tbl>
      <w:tblPr>
        <w:tblStyle w:val="Tabelraster"/>
        <w:tblW w:w="9176" w:type="dxa"/>
        <w:tblLook w:val="04A0" w:firstRow="1" w:lastRow="0" w:firstColumn="1" w:lastColumn="0" w:noHBand="0" w:noVBand="1"/>
      </w:tblPr>
      <w:tblGrid>
        <w:gridCol w:w="3058"/>
        <w:gridCol w:w="3059"/>
        <w:gridCol w:w="3059"/>
      </w:tblGrid>
      <w:tr w:rsidR="000610AE" w14:paraId="169376D6" w14:textId="77777777" w:rsidTr="006501AF">
        <w:trPr>
          <w:trHeight w:val="337"/>
        </w:trPr>
        <w:tc>
          <w:tcPr>
            <w:tcW w:w="3058" w:type="dxa"/>
          </w:tcPr>
          <w:p w14:paraId="3FACCC2B" w14:textId="77777777" w:rsidR="000610AE" w:rsidRDefault="000610AE" w:rsidP="006501AF">
            <w:r>
              <w:t>Naam</w:t>
            </w:r>
          </w:p>
        </w:tc>
        <w:tc>
          <w:tcPr>
            <w:tcW w:w="3059" w:type="dxa"/>
          </w:tcPr>
          <w:p w14:paraId="632161C4" w14:textId="77777777" w:rsidR="000610AE" w:rsidRDefault="000610AE" w:rsidP="006501AF">
            <w:r>
              <w:t xml:space="preserve">E-mailadres </w:t>
            </w:r>
          </w:p>
        </w:tc>
        <w:tc>
          <w:tcPr>
            <w:tcW w:w="3059" w:type="dxa"/>
          </w:tcPr>
          <w:p w14:paraId="12B0755F" w14:textId="77777777" w:rsidR="000610AE" w:rsidRDefault="000610AE" w:rsidP="006501AF">
            <w:r>
              <w:t>Functie</w:t>
            </w:r>
          </w:p>
        </w:tc>
      </w:tr>
      <w:tr w:rsidR="000610AE" w14:paraId="3C4AF708" w14:textId="77777777" w:rsidTr="006501AF">
        <w:trPr>
          <w:trHeight w:val="337"/>
        </w:trPr>
        <w:tc>
          <w:tcPr>
            <w:tcW w:w="3058" w:type="dxa"/>
          </w:tcPr>
          <w:p w14:paraId="3242A17F" w14:textId="77777777" w:rsidR="000610AE" w:rsidRDefault="000610AE" w:rsidP="006501AF">
            <w:r>
              <w:t>Nick de Goeij</w:t>
            </w:r>
          </w:p>
        </w:tc>
        <w:tc>
          <w:tcPr>
            <w:tcW w:w="3059" w:type="dxa"/>
          </w:tcPr>
          <w:p w14:paraId="413A4FFE" w14:textId="77777777" w:rsidR="000610AE" w:rsidRDefault="000610AE" w:rsidP="006501AF">
            <w:r>
              <w:t>1039962@gmail.com</w:t>
            </w:r>
          </w:p>
        </w:tc>
        <w:tc>
          <w:tcPr>
            <w:tcW w:w="3059" w:type="dxa"/>
          </w:tcPr>
          <w:p w14:paraId="751B885B" w14:textId="77777777" w:rsidR="000610AE" w:rsidRDefault="000610AE" w:rsidP="006501AF">
            <w:r>
              <w:t>Developer</w:t>
            </w:r>
          </w:p>
        </w:tc>
      </w:tr>
      <w:tr w:rsidR="000610AE" w14:paraId="62A9A00B" w14:textId="77777777" w:rsidTr="006501AF">
        <w:trPr>
          <w:trHeight w:val="337"/>
        </w:trPr>
        <w:tc>
          <w:tcPr>
            <w:tcW w:w="3058" w:type="dxa"/>
          </w:tcPr>
          <w:p w14:paraId="22F3BE02" w14:textId="16EBC993" w:rsidR="000610AE" w:rsidRDefault="000610AE" w:rsidP="006501AF">
            <w:r>
              <w:t>Dylan v leeuwen</w:t>
            </w:r>
          </w:p>
        </w:tc>
        <w:tc>
          <w:tcPr>
            <w:tcW w:w="3059" w:type="dxa"/>
          </w:tcPr>
          <w:p w14:paraId="7BCD0CDE" w14:textId="77777777" w:rsidR="000610AE" w:rsidRDefault="000610AE" w:rsidP="006501AF">
            <w:r>
              <w:t>1039963@gmail.com</w:t>
            </w:r>
          </w:p>
        </w:tc>
        <w:tc>
          <w:tcPr>
            <w:tcW w:w="3059" w:type="dxa"/>
          </w:tcPr>
          <w:p w14:paraId="04739F0E" w14:textId="77777777" w:rsidR="000610AE" w:rsidRDefault="000610AE" w:rsidP="006501AF">
            <w:r>
              <w:t>Developer</w:t>
            </w:r>
          </w:p>
        </w:tc>
      </w:tr>
      <w:tr w:rsidR="000610AE" w14:paraId="51BE8870" w14:textId="77777777" w:rsidTr="006501AF">
        <w:trPr>
          <w:trHeight w:val="353"/>
        </w:trPr>
        <w:tc>
          <w:tcPr>
            <w:tcW w:w="3058" w:type="dxa"/>
          </w:tcPr>
          <w:p w14:paraId="206DBC89" w14:textId="2A1BF7E1" w:rsidR="000610AE" w:rsidRDefault="000610AE" w:rsidP="006501AF">
            <w:r>
              <w:t xml:space="preserve">Quinten </w:t>
            </w:r>
            <w:proofErr w:type="spellStart"/>
            <w:r>
              <w:t>leeflang</w:t>
            </w:r>
            <w:proofErr w:type="spellEnd"/>
          </w:p>
        </w:tc>
        <w:tc>
          <w:tcPr>
            <w:tcW w:w="3059" w:type="dxa"/>
          </w:tcPr>
          <w:p w14:paraId="2CE694E2" w14:textId="7E1C052D" w:rsidR="000610AE" w:rsidRPr="000F5CB7" w:rsidRDefault="000F5CB7" w:rsidP="006501AF">
            <w:pPr>
              <w:rPr>
                <w:rFonts w:ascii="Segoe UI" w:eastAsia="Times New Roman" w:hAnsi="Segoe UI" w:cs="Segoe UI"/>
                <w:sz w:val="21"/>
                <w:szCs w:val="21"/>
                <w:lang w:eastAsia="nl-NL"/>
              </w:rPr>
            </w:pPr>
            <w:r w:rsidRPr="000F5CB7">
              <w:rPr>
                <w:rFonts w:ascii="Segoe UI" w:eastAsia="Times New Roman" w:hAnsi="Segoe UI" w:cs="Segoe UI"/>
                <w:sz w:val="21"/>
                <w:szCs w:val="21"/>
                <w:lang w:eastAsia="nl-NL"/>
              </w:rPr>
              <w:t>1046761</w:t>
            </w:r>
            <w:r w:rsidR="000610AE">
              <w:t>@gmail.com</w:t>
            </w:r>
          </w:p>
        </w:tc>
        <w:tc>
          <w:tcPr>
            <w:tcW w:w="3059" w:type="dxa"/>
          </w:tcPr>
          <w:p w14:paraId="24EA7606" w14:textId="77777777" w:rsidR="000610AE" w:rsidRDefault="000610AE" w:rsidP="006501AF">
            <w:r>
              <w:t>Developer</w:t>
            </w:r>
          </w:p>
        </w:tc>
      </w:tr>
      <w:tr w:rsidR="000610AE" w14:paraId="54B50982" w14:textId="77777777" w:rsidTr="006501AF">
        <w:trPr>
          <w:trHeight w:val="337"/>
        </w:trPr>
        <w:tc>
          <w:tcPr>
            <w:tcW w:w="3058" w:type="dxa"/>
          </w:tcPr>
          <w:p w14:paraId="15851CBD" w14:textId="77777777" w:rsidR="000610AE" w:rsidRDefault="000610AE" w:rsidP="006501AF">
            <w:r>
              <w:t>Dhr. Hannibal</w:t>
            </w:r>
          </w:p>
        </w:tc>
        <w:tc>
          <w:tcPr>
            <w:tcW w:w="3059" w:type="dxa"/>
          </w:tcPr>
          <w:p w14:paraId="2EAC2F4A" w14:textId="46BE66FE" w:rsidR="000610AE" w:rsidRDefault="000610AE" w:rsidP="006501AF">
            <w:r>
              <w:t>heerhannibal</w:t>
            </w:r>
            <w:r>
              <w:t>@gmail.com</w:t>
            </w:r>
          </w:p>
        </w:tc>
        <w:tc>
          <w:tcPr>
            <w:tcW w:w="3059" w:type="dxa"/>
          </w:tcPr>
          <w:p w14:paraId="1E9EFF4E" w14:textId="77777777" w:rsidR="000610AE" w:rsidRDefault="000610AE" w:rsidP="006501AF">
            <w:r>
              <w:t xml:space="preserve">Product </w:t>
            </w:r>
            <w:proofErr w:type="spellStart"/>
            <w:r>
              <w:t>owner</w:t>
            </w:r>
            <w:proofErr w:type="spellEnd"/>
          </w:p>
        </w:tc>
      </w:tr>
    </w:tbl>
    <w:p w14:paraId="403AA694" w14:textId="77777777" w:rsidR="000610AE" w:rsidRDefault="000610AE" w:rsidP="000610AE"/>
    <w:p w14:paraId="25155A41" w14:textId="77777777" w:rsidR="000610AE" w:rsidRDefault="000610AE" w:rsidP="000610AE">
      <w:pPr>
        <w:pStyle w:val="Kop2"/>
      </w:pPr>
    </w:p>
    <w:p w14:paraId="3F3424F6" w14:textId="77777777" w:rsidR="000610AE" w:rsidRDefault="000610AE" w:rsidP="000610AE">
      <w:pPr>
        <w:pStyle w:val="Kop2"/>
      </w:pPr>
    </w:p>
    <w:p w14:paraId="4E7AD7CB" w14:textId="77777777" w:rsidR="000610AE" w:rsidRDefault="000610AE" w:rsidP="000610AE">
      <w:pPr>
        <w:pStyle w:val="Kop2"/>
      </w:pPr>
    </w:p>
    <w:p w14:paraId="59B56C33" w14:textId="77777777" w:rsidR="000610AE" w:rsidRPr="00AA0ADA" w:rsidRDefault="000610AE" w:rsidP="000610AE"/>
    <w:p w14:paraId="2004B81F" w14:textId="77777777" w:rsidR="000610AE" w:rsidRDefault="000610AE" w:rsidP="000610AE">
      <w:pPr>
        <w:pStyle w:val="Kop2"/>
      </w:pPr>
      <w:bookmarkStart w:id="6" w:name="_Toc50621179"/>
      <w:proofErr w:type="spellStart"/>
      <w:r>
        <w:t>Benodigheden</w:t>
      </w:r>
      <w:bookmarkEnd w:id="6"/>
      <w:proofErr w:type="spellEnd"/>
    </w:p>
    <w:p w14:paraId="70183DB3" w14:textId="77777777" w:rsidR="000610AE" w:rsidRDefault="000610AE" w:rsidP="000610AE"/>
    <w:p w14:paraId="565125C3" w14:textId="7E6BB2F8" w:rsidR="000F5CB7" w:rsidRDefault="000610AE" w:rsidP="000610AE">
      <w:r>
        <w:t xml:space="preserve">Wij hebben alle 3 </w:t>
      </w:r>
      <w:proofErr w:type="spellStart"/>
      <w:r>
        <w:t>invidueel</w:t>
      </w:r>
      <w:proofErr w:type="spellEnd"/>
      <w:r>
        <w:t xml:space="preserve"> een laptop nodig</w:t>
      </w:r>
      <w:r w:rsidR="000F5CB7">
        <w:t xml:space="preserve"> met de minimale </w:t>
      </w:r>
      <w:proofErr w:type="spellStart"/>
      <w:r w:rsidR="000F5CB7">
        <w:t>specs</w:t>
      </w:r>
      <w:proofErr w:type="spellEnd"/>
      <w:r w:rsidR="000F5CB7">
        <w:t>:</w:t>
      </w:r>
    </w:p>
    <w:p w14:paraId="02674D46" w14:textId="6FBECE7F" w:rsidR="000F5CB7" w:rsidRDefault="000F5CB7" w:rsidP="000610AE">
      <w:r>
        <w:t xml:space="preserve">Intel® </w:t>
      </w:r>
      <w:proofErr w:type="spellStart"/>
      <w:r>
        <w:t>Core</w:t>
      </w:r>
      <w:proofErr w:type="spellEnd"/>
      <w:r>
        <w:t>™ i7 -8750H CPU @2.20 GHz  2.21 GHz,  16 GB RAM 64 bits. WINDOWS 10</w:t>
      </w:r>
    </w:p>
    <w:p w14:paraId="6D03DDF5" w14:textId="02228C26" w:rsidR="000610AE" w:rsidRDefault="000610AE" w:rsidP="000610AE">
      <w:r>
        <w:t>, met daarop de volgende software:</w:t>
      </w:r>
    </w:p>
    <w:p w14:paraId="4866E96E" w14:textId="19DEE33B" w:rsidR="000610AE" w:rsidRDefault="000610AE" w:rsidP="000610AE">
      <w:pPr>
        <w:pStyle w:val="Lijstalinea"/>
        <w:numPr>
          <w:ilvl w:val="0"/>
          <w:numId w:val="2"/>
        </w:numPr>
      </w:pPr>
      <w:proofErr w:type="spellStart"/>
      <w:r>
        <w:lastRenderedPageBreak/>
        <w:t>Xampp</w:t>
      </w:r>
      <w:proofErr w:type="spellEnd"/>
    </w:p>
    <w:p w14:paraId="704EAA70" w14:textId="77777777" w:rsidR="002C19E5" w:rsidRPr="002C19E5" w:rsidRDefault="002C19E5" w:rsidP="002C19E5">
      <w:pPr>
        <w:pStyle w:val="Lijstalinea"/>
        <w:numPr>
          <w:ilvl w:val="0"/>
          <w:numId w:val="2"/>
        </w:numPr>
        <w:spacing w:after="0" w:line="240" w:lineRule="auto"/>
        <w:rPr>
          <w:rFonts w:ascii="Calibri" w:eastAsia="Times New Roman" w:hAnsi="Calibri" w:cs="Calibri"/>
          <w:lang w:eastAsia="nl-NL"/>
        </w:rPr>
      </w:pPr>
      <w:r w:rsidRPr="002C19E5">
        <w:rPr>
          <w:rFonts w:ascii="Calibri" w:eastAsia="Times New Roman" w:hAnsi="Calibri" w:cs="Calibri"/>
          <w:lang w:eastAsia="nl-NL"/>
        </w:rPr>
        <w:t>Android studio 4.0.1</w:t>
      </w:r>
      <w:r w:rsidRPr="002C19E5">
        <w:rPr>
          <w:rFonts w:ascii="Calibri" w:eastAsia="Times New Roman" w:hAnsi="Calibri" w:cs="Calibri"/>
          <w:lang w:eastAsia="nl-NL"/>
        </w:rPr>
        <w:br/>
        <w:t>Office 365</w:t>
      </w:r>
      <w:r w:rsidRPr="002C19E5">
        <w:rPr>
          <w:rFonts w:ascii="Calibri" w:eastAsia="Times New Roman" w:hAnsi="Calibri" w:cs="Calibri"/>
          <w:lang w:eastAsia="nl-NL"/>
        </w:rPr>
        <w:br/>
        <w:t>Microsoft Teams-versie 1.3.00.21759 (64-bits).</w:t>
      </w:r>
      <w:r w:rsidRPr="002C19E5">
        <w:rPr>
          <w:rFonts w:ascii="Calibri" w:eastAsia="Times New Roman" w:hAnsi="Calibri" w:cs="Calibri"/>
          <w:lang w:eastAsia="nl-NL"/>
        </w:rPr>
        <w:br/>
        <w:t xml:space="preserve">Visual </w:t>
      </w:r>
      <w:proofErr w:type="spellStart"/>
      <w:r w:rsidRPr="002C19E5">
        <w:rPr>
          <w:rFonts w:ascii="Calibri" w:eastAsia="Times New Roman" w:hAnsi="Calibri" w:cs="Calibri"/>
          <w:lang w:eastAsia="nl-NL"/>
        </w:rPr>
        <w:t>Paradigm</w:t>
      </w:r>
      <w:proofErr w:type="spellEnd"/>
      <w:r w:rsidRPr="002C19E5">
        <w:rPr>
          <w:rFonts w:ascii="Calibri" w:eastAsia="Times New Roman" w:hAnsi="Calibri" w:cs="Calibri"/>
          <w:lang w:eastAsia="nl-NL"/>
        </w:rPr>
        <w:t xml:space="preserve"> 16.1</w:t>
      </w:r>
      <w:r w:rsidRPr="002C19E5">
        <w:rPr>
          <w:rFonts w:ascii="Calibri" w:eastAsia="Times New Roman" w:hAnsi="Calibri" w:cs="Calibri"/>
          <w:lang w:eastAsia="nl-NL"/>
        </w:rPr>
        <w:br/>
        <w:t>Windows 10</w:t>
      </w:r>
    </w:p>
    <w:p w14:paraId="16C0010D" w14:textId="77777777" w:rsidR="002C19E5" w:rsidRDefault="002C19E5" w:rsidP="000610AE">
      <w:pPr>
        <w:pStyle w:val="Lijstalinea"/>
        <w:numPr>
          <w:ilvl w:val="0"/>
          <w:numId w:val="2"/>
        </w:numPr>
      </w:pPr>
    </w:p>
    <w:p w14:paraId="63AFD0E2" w14:textId="7D5476F1" w:rsidR="000610AE" w:rsidRDefault="000610AE" w:rsidP="000610AE">
      <w:pPr>
        <w:pStyle w:val="Lijstalinea"/>
        <w:numPr>
          <w:ilvl w:val="0"/>
          <w:numId w:val="2"/>
        </w:numPr>
      </w:pPr>
      <w:r>
        <w:t>Inclusief een muis en  een oplader wat vanzelfsprekend is.</w:t>
      </w:r>
    </w:p>
    <w:p w14:paraId="2C63F011" w14:textId="73933D71" w:rsidR="00412EA2" w:rsidRDefault="00412EA2" w:rsidP="000610AE">
      <w:pPr>
        <w:pStyle w:val="Lijstalinea"/>
        <w:numPr>
          <w:ilvl w:val="0"/>
          <w:numId w:val="2"/>
        </w:numPr>
      </w:pPr>
      <w:r>
        <w:t xml:space="preserve">Een werkende </w:t>
      </w:r>
      <w:proofErr w:type="spellStart"/>
      <w:r>
        <w:t>phpmyadmin</w:t>
      </w:r>
      <w:proofErr w:type="spellEnd"/>
    </w:p>
    <w:p w14:paraId="6AED5D11" w14:textId="77777777" w:rsidR="000610AE" w:rsidRDefault="000610AE" w:rsidP="000610AE"/>
    <w:p w14:paraId="2F1855C1" w14:textId="77777777" w:rsidR="000610AE" w:rsidRDefault="000610AE" w:rsidP="000610AE">
      <w:pPr>
        <w:pStyle w:val="Kop2"/>
      </w:pPr>
      <w:bookmarkStart w:id="7" w:name="_Toc50621180"/>
      <w:r>
        <w:t>Planning</w:t>
      </w:r>
      <w:bookmarkEnd w:id="7"/>
    </w:p>
    <w:tbl>
      <w:tblPr>
        <w:tblStyle w:val="Tabelraster"/>
        <w:tblW w:w="0" w:type="auto"/>
        <w:tblLook w:val="04A0" w:firstRow="1" w:lastRow="0" w:firstColumn="1" w:lastColumn="0" w:noHBand="0" w:noVBand="1"/>
      </w:tblPr>
      <w:tblGrid>
        <w:gridCol w:w="2265"/>
        <w:gridCol w:w="2265"/>
        <w:gridCol w:w="2266"/>
        <w:gridCol w:w="2266"/>
      </w:tblGrid>
      <w:tr w:rsidR="000610AE" w14:paraId="68838A56" w14:textId="77777777" w:rsidTr="006501AF">
        <w:tc>
          <w:tcPr>
            <w:tcW w:w="2265" w:type="dxa"/>
          </w:tcPr>
          <w:p w14:paraId="539E9B43" w14:textId="77777777" w:rsidR="000610AE" w:rsidRDefault="000610AE" w:rsidP="006501AF">
            <w:r>
              <w:t>Taak</w:t>
            </w:r>
          </w:p>
        </w:tc>
        <w:tc>
          <w:tcPr>
            <w:tcW w:w="2265" w:type="dxa"/>
          </w:tcPr>
          <w:p w14:paraId="06B7447E" w14:textId="77777777" w:rsidR="000610AE" w:rsidRDefault="000610AE" w:rsidP="006501AF">
            <w:r>
              <w:t>Begindatum</w:t>
            </w:r>
          </w:p>
        </w:tc>
        <w:tc>
          <w:tcPr>
            <w:tcW w:w="2266" w:type="dxa"/>
          </w:tcPr>
          <w:p w14:paraId="3FCB3F82" w14:textId="77777777" w:rsidR="000610AE" w:rsidRDefault="000610AE" w:rsidP="006501AF">
            <w:r>
              <w:t>Einddatum</w:t>
            </w:r>
          </w:p>
        </w:tc>
        <w:tc>
          <w:tcPr>
            <w:tcW w:w="2266" w:type="dxa"/>
          </w:tcPr>
          <w:p w14:paraId="73503EBB" w14:textId="77777777" w:rsidR="000610AE" w:rsidRDefault="000610AE" w:rsidP="006501AF">
            <w:r>
              <w:t>Duur</w:t>
            </w:r>
          </w:p>
        </w:tc>
      </w:tr>
      <w:tr w:rsidR="000610AE" w14:paraId="19E2F706" w14:textId="77777777" w:rsidTr="006501AF">
        <w:tc>
          <w:tcPr>
            <w:tcW w:w="2265" w:type="dxa"/>
          </w:tcPr>
          <w:p w14:paraId="195EEF91" w14:textId="77777777" w:rsidR="000610AE" w:rsidRDefault="000610AE" w:rsidP="006501AF">
            <w:r>
              <w:t>Ontwerpen</w:t>
            </w:r>
          </w:p>
        </w:tc>
        <w:tc>
          <w:tcPr>
            <w:tcW w:w="2265" w:type="dxa"/>
          </w:tcPr>
          <w:p w14:paraId="6A195DD9" w14:textId="4188F2A1" w:rsidR="000610AE" w:rsidRDefault="00412EA2" w:rsidP="006501AF">
            <w:r>
              <w:t>31</w:t>
            </w:r>
            <w:r w:rsidR="000610AE">
              <w:t>-</w:t>
            </w:r>
            <w:r>
              <w:t>8</w:t>
            </w:r>
            <w:r w:rsidR="000610AE">
              <w:t>-2020</w:t>
            </w:r>
          </w:p>
        </w:tc>
        <w:tc>
          <w:tcPr>
            <w:tcW w:w="2266" w:type="dxa"/>
          </w:tcPr>
          <w:p w14:paraId="6A32354E" w14:textId="7794B38C" w:rsidR="000610AE" w:rsidRDefault="00412EA2" w:rsidP="006501AF">
            <w:r>
              <w:t>28</w:t>
            </w:r>
            <w:r w:rsidR="000610AE">
              <w:t>-</w:t>
            </w:r>
            <w:r>
              <w:t>10</w:t>
            </w:r>
            <w:r w:rsidR="000610AE">
              <w:t>-2020</w:t>
            </w:r>
          </w:p>
        </w:tc>
        <w:tc>
          <w:tcPr>
            <w:tcW w:w="2266" w:type="dxa"/>
          </w:tcPr>
          <w:p w14:paraId="2333EB9F" w14:textId="298A348D" w:rsidR="000610AE" w:rsidRDefault="00412EA2" w:rsidP="006501AF">
            <w:r>
              <w:t>2</w:t>
            </w:r>
            <w:r w:rsidR="000610AE">
              <w:t xml:space="preserve"> weken</w:t>
            </w:r>
          </w:p>
        </w:tc>
      </w:tr>
      <w:tr w:rsidR="000610AE" w14:paraId="49707285" w14:textId="77777777" w:rsidTr="006501AF">
        <w:tc>
          <w:tcPr>
            <w:tcW w:w="2265" w:type="dxa"/>
          </w:tcPr>
          <w:p w14:paraId="332B66DD" w14:textId="77777777" w:rsidR="000610AE" w:rsidRDefault="000610AE" w:rsidP="006501AF">
            <w:r>
              <w:t>Realiseren</w:t>
            </w:r>
          </w:p>
        </w:tc>
        <w:tc>
          <w:tcPr>
            <w:tcW w:w="2265" w:type="dxa"/>
          </w:tcPr>
          <w:p w14:paraId="23160347" w14:textId="4DF1B21B" w:rsidR="000610AE" w:rsidRDefault="00412EA2" w:rsidP="006501AF">
            <w:r>
              <w:t>30</w:t>
            </w:r>
            <w:r w:rsidR="000610AE">
              <w:t>-</w:t>
            </w:r>
            <w:r>
              <w:t>10</w:t>
            </w:r>
            <w:r w:rsidR="000610AE">
              <w:t>-2020</w:t>
            </w:r>
          </w:p>
        </w:tc>
        <w:tc>
          <w:tcPr>
            <w:tcW w:w="2266" w:type="dxa"/>
          </w:tcPr>
          <w:p w14:paraId="1E889037" w14:textId="721DFF67" w:rsidR="000610AE" w:rsidRDefault="00412EA2" w:rsidP="006501AF">
            <w:r>
              <w:t>13</w:t>
            </w:r>
            <w:r w:rsidR="000610AE">
              <w:t>-</w:t>
            </w:r>
            <w:r>
              <w:t>1</w:t>
            </w:r>
            <w:r w:rsidR="000610AE">
              <w:t>-202</w:t>
            </w:r>
            <w:r>
              <w:t>1</w:t>
            </w:r>
          </w:p>
        </w:tc>
        <w:tc>
          <w:tcPr>
            <w:tcW w:w="2266" w:type="dxa"/>
          </w:tcPr>
          <w:p w14:paraId="78114427" w14:textId="7284E682" w:rsidR="000610AE" w:rsidRDefault="00412EA2" w:rsidP="006501AF">
            <w:r>
              <w:t>7</w:t>
            </w:r>
            <w:r w:rsidR="000610AE">
              <w:t xml:space="preserve"> weken</w:t>
            </w:r>
          </w:p>
        </w:tc>
      </w:tr>
      <w:tr w:rsidR="000610AE" w14:paraId="613404C0" w14:textId="77777777" w:rsidTr="006501AF">
        <w:tc>
          <w:tcPr>
            <w:tcW w:w="2265" w:type="dxa"/>
          </w:tcPr>
          <w:p w14:paraId="79E636F3" w14:textId="77777777" w:rsidR="000610AE" w:rsidRDefault="000610AE" w:rsidP="006501AF">
            <w:r>
              <w:t>Testen</w:t>
            </w:r>
          </w:p>
        </w:tc>
        <w:tc>
          <w:tcPr>
            <w:tcW w:w="2265" w:type="dxa"/>
          </w:tcPr>
          <w:p w14:paraId="0FD6F1EE" w14:textId="77D9F514" w:rsidR="000610AE" w:rsidRDefault="00412EA2" w:rsidP="006501AF">
            <w:r>
              <w:t>02</w:t>
            </w:r>
            <w:r w:rsidR="000610AE">
              <w:t>-</w:t>
            </w:r>
            <w:r>
              <w:t>1</w:t>
            </w:r>
            <w:r w:rsidR="000610AE">
              <w:t>-202</w:t>
            </w:r>
            <w:r>
              <w:t>1</w:t>
            </w:r>
          </w:p>
        </w:tc>
        <w:tc>
          <w:tcPr>
            <w:tcW w:w="2266" w:type="dxa"/>
          </w:tcPr>
          <w:p w14:paraId="440BEF6F" w14:textId="768FE6D0" w:rsidR="000610AE" w:rsidRDefault="000610AE" w:rsidP="006501AF">
            <w:r>
              <w:t xml:space="preserve"> </w:t>
            </w:r>
            <w:r w:rsidR="00412EA2">
              <w:t>10</w:t>
            </w:r>
            <w:r>
              <w:t>-</w:t>
            </w:r>
            <w:r w:rsidR="00412EA2">
              <w:t>1</w:t>
            </w:r>
            <w:r>
              <w:t>-202</w:t>
            </w:r>
            <w:r w:rsidR="00412EA2">
              <w:t>1</w:t>
            </w:r>
          </w:p>
        </w:tc>
        <w:tc>
          <w:tcPr>
            <w:tcW w:w="2266" w:type="dxa"/>
          </w:tcPr>
          <w:p w14:paraId="18ED431A" w14:textId="77777777" w:rsidR="000610AE" w:rsidRDefault="000610AE" w:rsidP="006501AF">
            <w:r>
              <w:t>2 weken</w:t>
            </w:r>
          </w:p>
        </w:tc>
      </w:tr>
      <w:tr w:rsidR="000610AE" w14:paraId="1C170A7B" w14:textId="77777777" w:rsidTr="006501AF">
        <w:tc>
          <w:tcPr>
            <w:tcW w:w="2265" w:type="dxa"/>
          </w:tcPr>
          <w:p w14:paraId="23A71E75" w14:textId="77777777" w:rsidR="000610AE" w:rsidRDefault="000610AE" w:rsidP="006501AF">
            <w:r>
              <w:t>Implementeren</w:t>
            </w:r>
          </w:p>
        </w:tc>
        <w:tc>
          <w:tcPr>
            <w:tcW w:w="2265" w:type="dxa"/>
          </w:tcPr>
          <w:p w14:paraId="5D4826C6" w14:textId="2065DAED" w:rsidR="000610AE" w:rsidRDefault="00412EA2" w:rsidP="006501AF">
            <w:r>
              <w:t>10</w:t>
            </w:r>
            <w:r w:rsidR="000610AE">
              <w:t>-</w:t>
            </w:r>
            <w:r>
              <w:t>1</w:t>
            </w:r>
            <w:r w:rsidR="000610AE">
              <w:t>-202</w:t>
            </w:r>
            <w:r>
              <w:t>1</w:t>
            </w:r>
          </w:p>
        </w:tc>
        <w:tc>
          <w:tcPr>
            <w:tcW w:w="2266" w:type="dxa"/>
          </w:tcPr>
          <w:p w14:paraId="34046394" w14:textId="6829B900" w:rsidR="000610AE" w:rsidRDefault="000610AE" w:rsidP="006501AF">
            <w:r>
              <w:t>13-</w:t>
            </w:r>
            <w:r w:rsidR="00412EA2">
              <w:t>1</w:t>
            </w:r>
            <w:r>
              <w:t>-202</w:t>
            </w:r>
            <w:r w:rsidR="00412EA2">
              <w:t>1</w:t>
            </w:r>
          </w:p>
        </w:tc>
        <w:tc>
          <w:tcPr>
            <w:tcW w:w="2266" w:type="dxa"/>
          </w:tcPr>
          <w:p w14:paraId="276D02F4" w14:textId="77777777" w:rsidR="000610AE" w:rsidRDefault="000610AE" w:rsidP="006501AF">
            <w:r>
              <w:t>1 week</w:t>
            </w:r>
          </w:p>
        </w:tc>
      </w:tr>
    </w:tbl>
    <w:p w14:paraId="3AF9E13B" w14:textId="77777777" w:rsidR="000610AE" w:rsidRDefault="000610AE" w:rsidP="000610AE"/>
    <w:p w14:paraId="1F427864" w14:textId="77777777" w:rsidR="000610AE" w:rsidRDefault="000610AE" w:rsidP="000610AE">
      <w:pPr>
        <w:pStyle w:val="Kop3"/>
      </w:pPr>
      <w:bookmarkStart w:id="8" w:name="_Toc50621181"/>
      <w:proofErr w:type="spellStart"/>
      <w:r>
        <w:t>Subtaken</w:t>
      </w:r>
      <w:bookmarkEnd w:id="8"/>
      <w:proofErr w:type="spellEnd"/>
    </w:p>
    <w:p w14:paraId="541153A4" w14:textId="77777777" w:rsidR="000610AE" w:rsidRDefault="000610AE" w:rsidP="000610AE"/>
    <w:tbl>
      <w:tblPr>
        <w:tblStyle w:val="Tabelraster"/>
        <w:tblW w:w="0" w:type="auto"/>
        <w:tblLook w:val="04A0" w:firstRow="1" w:lastRow="0" w:firstColumn="1" w:lastColumn="0" w:noHBand="0" w:noVBand="1"/>
      </w:tblPr>
      <w:tblGrid>
        <w:gridCol w:w="1994"/>
        <w:gridCol w:w="1774"/>
        <w:gridCol w:w="1766"/>
        <w:gridCol w:w="1739"/>
        <w:gridCol w:w="1789"/>
      </w:tblGrid>
      <w:tr w:rsidR="000610AE" w14:paraId="58AF03C4" w14:textId="77777777" w:rsidTr="006501AF">
        <w:trPr>
          <w:trHeight w:val="526"/>
        </w:trPr>
        <w:tc>
          <w:tcPr>
            <w:tcW w:w="1994" w:type="dxa"/>
          </w:tcPr>
          <w:p w14:paraId="37C2A713" w14:textId="77777777" w:rsidR="000610AE" w:rsidRDefault="000610AE" w:rsidP="006501AF">
            <w:proofErr w:type="spellStart"/>
            <w:r>
              <w:t>Subtaak</w:t>
            </w:r>
            <w:proofErr w:type="spellEnd"/>
          </w:p>
        </w:tc>
        <w:tc>
          <w:tcPr>
            <w:tcW w:w="1774" w:type="dxa"/>
          </w:tcPr>
          <w:p w14:paraId="41905E57" w14:textId="77777777" w:rsidR="000610AE" w:rsidRDefault="000610AE" w:rsidP="006501AF">
            <w:r>
              <w:t>Begindatum</w:t>
            </w:r>
          </w:p>
        </w:tc>
        <w:tc>
          <w:tcPr>
            <w:tcW w:w="1766" w:type="dxa"/>
          </w:tcPr>
          <w:p w14:paraId="5A8012A9" w14:textId="77777777" w:rsidR="000610AE" w:rsidRDefault="000610AE" w:rsidP="006501AF">
            <w:r>
              <w:t>Einddatum</w:t>
            </w:r>
          </w:p>
        </w:tc>
        <w:tc>
          <w:tcPr>
            <w:tcW w:w="1739" w:type="dxa"/>
          </w:tcPr>
          <w:p w14:paraId="7E58BC2D" w14:textId="77777777" w:rsidR="000610AE" w:rsidRDefault="000610AE" w:rsidP="006501AF">
            <w:r>
              <w:t>Duur</w:t>
            </w:r>
          </w:p>
        </w:tc>
        <w:tc>
          <w:tcPr>
            <w:tcW w:w="1789" w:type="dxa"/>
          </w:tcPr>
          <w:p w14:paraId="2D3801EF" w14:textId="77777777" w:rsidR="000610AE" w:rsidRDefault="000610AE" w:rsidP="006501AF">
            <w:r>
              <w:t>Betrokkenen</w:t>
            </w:r>
          </w:p>
        </w:tc>
      </w:tr>
      <w:tr w:rsidR="000610AE" w14:paraId="7E42BFAF" w14:textId="77777777" w:rsidTr="006501AF">
        <w:tc>
          <w:tcPr>
            <w:tcW w:w="1994" w:type="dxa"/>
          </w:tcPr>
          <w:p w14:paraId="4D305D27" w14:textId="77777777" w:rsidR="000610AE" w:rsidRDefault="000610AE" w:rsidP="006501AF">
            <w:r>
              <w:t xml:space="preserve">Functioneel ontwerp: </w:t>
            </w:r>
            <w:proofErr w:type="spellStart"/>
            <w:r>
              <w:t>Use</w:t>
            </w:r>
            <w:proofErr w:type="spellEnd"/>
            <w:r>
              <w:t xml:space="preserve"> case diagram</w:t>
            </w:r>
          </w:p>
        </w:tc>
        <w:tc>
          <w:tcPr>
            <w:tcW w:w="1774" w:type="dxa"/>
          </w:tcPr>
          <w:p w14:paraId="53729109" w14:textId="321C3B1E" w:rsidR="000610AE" w:rsidRDefault="00412EA2" w:rsidP="006501AF">
            <w:r>
              <w:t>10</w:t>
            </w:r>
            <w:r w:rsidR="000610AE">
              <w:t>-</w:t>
            </w:r>
            <w:r>
              <w:t>09</w:t>
            </w:r>
            <w:r w:rsidR="000610AE">
              <w:t>-2020</w:t>
            </w:r>
          </w:p>
        </w:tc>
        <w:tc>
          <w:tcPr>
            <w:tcW w:w="1766" w:type="dxa"/>
          </w:tcPr>
          <w:p w14:paraId="6D32E760" w14:textId="36560CFE" w:rsidR="000610AE" w:rsidRDefault="000610AE" w:rsidP="006501AF">
            <w:r>
              <w:t>2</w:t>
            </w:r>
            <w:r w:rsidR="00412EA2">
              <w:t>2</w:t>
            </w:r>
            <w:r>
              <w:t>-0</w:t>
            </w:r>
            <w:r w:rsidR="00412EA2">
              <w:t>9</w:t>
            </w:r>
            <w:r>
              <w:t>-2020</w:t>
            </w:r>
          </w:p>
        </w:tc>
        <w:tc>
          <w:tcPr>
            <w:tcW w:w="1739" w:type="dxa"/>
          </w:tcPr>
          <w:p w14:paraId="54E3374C" w14:textId="325D506E" w:rsidR="000610AE" w:rsidRDefault="00412EA2" w:rsidP="006501AF">
            <w:r>
              <w:t>12</w:t>
            </w:r>
            <w:r w:rsidR="000610AE">
              <w:t xml:space="preserve"> dagen</w:t>
            </w:r>
          </w:p>
        </w:tc>
        <w:tc>
          <w:tcPr>
            <w:tcW w:w="1789" w:type="dxa"/>
          </w:tcPr>
          <w:p w14:paraId="3867AD86" w14:textId="77777777" w:rsidR="000610AE" w:rsidRDefault="000610AE" w:rsidP="006501AF">
            <w:r>
              <w:t xml:space="preserve">Nick de Goeij, </w:t>
            </w:r>
          </w:p>
          <w:p w14:paraId="0C04536D" w14:textId="77777777" w:rsidR="00412EA2" w:rsidRDefault="00412EA2" w:rsidP="006501AF">
            <w:r>
              <w:t>Dylan van leeuwen</w:t>
            </w:r>
          </w:p>
          <w:p w14:paraId="2BCD4E54" w14:textId="78D77EE9" w:rsidR="00412EA2" w:rsidRDefault="00412EA2" w:rsidP="006501AF">
            <w:r>
              <w:t xml:space="preserve">Quinten </w:t>
            </w:r>
            <w:proofErr w:type="spellStart"/>
            <w:r>
              <w:t>leeflang</w:t>
            </w:r>
            <w:proofErr w:type="spellEnd"/>
          </w:p>
        </w:tc>
      </w:tr>
      <w:tr w:rsidR="000610AE" w14:paraId="0F3360C2" w14:textId="77777777" w:rsidTr="006501AF">
        <w:tc>
          <w:tcPr>
            <w:tcW w:w="1994" w:type="dxa"/>
          </w:tcPr>
          <w:p w14:paraId="61C08E3D" w14:textId="77777777" w:rsidR="000610AE" w:rsidRDefault="000610AE" w:rsidP="006501AF">
            <w:r>
              <w:t>Functioneel ontwerp: Navigatiediagram</w:t>
            </w:r>
          </w:p>
        </w:tc>
        <w:tc>
          <w:tcPr>
            <w:tcW w:w="1774" w:type="dxa"/>
          </w:tcPr>
          <w:p w14:paraId="331DA921" w14:textId="7C7596F7" w:rsidR="000610AE" w:rsidRDefault="00412EA2" w:rsidP="006501AF">
            <w:r>
              <w:t>10</w:t>
            </w:r>
            <w:r w:rsidR="000610AE">
              <w:t>-</w:t>
            </w:r>
            <w:r>
              <w:t>09</w:t>
            </w:r>
            <w:r w:rsidR="000610AE">
              <w:t>-2020</w:t>
            </w:r>
          </w:p>
        </w:tc>
        <w:tc>
          <w:tcPr>
            <w:tcW w:w="1766" w:type="dxa"/>
          </w:tcPr>
          <w:p w14:paraId="13EE3134" w14:textId="23B35272" w:rsidR="000610AE" w:rsidRDefault="00412EA2" w:rsidP="006501AF">
            <w:r>
              <w:t>22</w:t>
            </w:r>
            <w:r w:rsidR="000610AE">
              <w:t>-0</w:t>
            </w:r>
            <w:r>
              <w:t>9</w:t>
            </w:r>
            <w:r w:rsidR="000610AE">
              <w:t>-2020</w:t>
            </w:r>
          </w:p>
        </w:tc>
        <w:tc>
          <w:tcPr>
            <w:tcW w:w="1739" w:type="dxa"/>
          </w:tcPr>
          <w:p w14:paraId="33E2660B" w14:textId="75A160EF" w:rsidR="000610AE" w:rsidRDefault="00412EA2" w:rsidP="006501AF">
            <w:r>
              <w:t>12</w:t>
            </w:r>
            <w:r w:rsidR="000610AE">
              <w:t xml:space="preserve"> dagen</w:t>
            </w:r>
          </w:p>
        </w:tc>
        <w:tc>
          <w:tcPr>
            <w:tcW w:w="1789" w:type="dxa"/>
          </w:tcPr>
          <w:p w14:paraId="47B441D2" w14:textId="77777777" w:rsidR="000610AE" w:rsidRDefault="000610AE" w:rsidP="006501AF">
            <w:r>
              <w:t xml:space="preserve">Nick de Goeij, </w:t>
            </w:r>
          </w:p>
          <w:p w14:paraId="694DF98A" w14:textId="77777777" w:rsidR="00412EA2" w:rsidRDefault="00412EA2" w:rsidP="00412EA2">
            <w:r>
              <w:t>Dylan van leeuwen</w:t>
            </w:r>
          </w:p>
          <w:p w14:paraId="0F7178C9" w14:textId="6F6B24AE" w:rsidR="00412EA2" w:rsidRDefault="00412EA2" w:rsidP="00412EA2">
            <w:r>
              <w:t xml:space="preserve">Quinten </w:t>
            </w:r>
            <w:proofErr w:type="spellStart"/>
            <w:r>
              <w:t>leeflang</w:t>
            </w:r>
            <w:proofErr w:type="spellEnd"/>
          </w:p>
        </w:tc>
      </w:tr>
      <w:tr w:rsidR="000610AE" w14:paraId="75D10A91" w14:textId="77777777" w:rsidTr="006501AF">
        <w:tc>
          <w:tcPr>
            <w:tcW w:w="1994" w:type="dxa"/>
          </w:tcPr>
          <w:p w14:paraId="4113AC9F" w14:textId="77777777" w:rsidR="000610AE" w:rsidRDefault="000610AE" w:rsidP="006501AF">
            <w:r>
              <w:t>Functioneel ontwerp: Lijst van pagina’s</w:t>
            </w:r>
          </w:p>
        </w:tc>
        <w:tc>
          <w:tcPr>
            <w:tcW w:w="1774" w:type="dxa"/>
          </w:tcPr>
          <w:p w14:paraId="2AD227CE" w14:textId="4C5C9D72" w:rsidR="000610AE" w:rsidRDefault="00412EA2" w:rsidP="006501AF">
            <w:r>
              <w:t>10</w:t>
            </w:r>
            <w:r w:rsidR="000610AE">
              <w:t>-</w:t>
            </w:r>
            <w:r>
              <w:t>09</w:t>
            </w:r>
            <w:r w:rsidR="000610AE">
              <w:t>-2020</w:t>
            </w:r>
          </w:p>
        </w:tc>
        <w:tc>
          <w:tcPr>
            <w:tcW w:w="1766" w:type="dxa"/>
          </w:tcPr>
          <w:p w14:paraId="5B4DCDB8" w14:textId="535B5986" w:rsidR="000610AE" w:rsidRDefault="00412EA2" w:rsidP="006501AF">
            <w:r>
              <w:t>22</w:t>
            </w:r>
            <w:r w:rsidR="000610AE">
              <w:t>-0</w:t>
            </w:r>
            <w:r>
              <w:t>9</w:t>
            </w:r>
            <w:r w:rsidR="000610AE">
              <w:t>-2020</w:t>
            </w:r>
          </w:p>
        </w:tc>
        <w:tc>
          <w:tcPr>
            <w:tcW w:w="1739" w:type="dxa"/>
          </w:tcPr>
          <w:p w14:paraId="52D9FB69" w14:textId="3A5105F7" w:rsidR="000610AE" w:rsidRDefault="00412EA2" w:rsidP="006501AF">
            <w:r>
              <w:t>12</w:t>
            </w:r>
            <w:r w:rsidR="000610AE">
              <w:t xml:space="preserve"> dagen</w:t>
            </w:r>
          </w:p>
        </w:tc>
        <w:tc>
          <w:tcPr>
            <w:tcW w:w="1789" w:type="dxa"/>
          </w:tcPr>
          <w:p w14:paraId="3584A96E" w14:textId="77777777" w:rsidR="000610AE" w:rsidRDefault="000610AE" w:rsidP="006501AF">
            <w:r>
              <w:t xml:space="preserve">Nick de Goeij, </w:t>
            </w:r>
          </w:p>
          <w:p w14:paraId="3D64C12B" w14:textId="77777777" w:rsidR="00412EA2" w:rsidRDefault="00412EA2" w:rsidP="00412EA2">
            <w:r>
              <w:t>Dylan van leeuwen</w:t>
            </w:r>
          </w:p>
          <w:p w14:paraId="0F8ED6BF" w14:textId="5D537126" w:rsidR="00412EA2" w:rsidRDefault="00412EA2" w:rsidP="00412EA2">
            <w:r>
              <w:t xml:space="preserve">Quinten </w:t>
            </w:r>
            <w:proofErr w:type="spellStart"/>
            <w:r>
              <w:t>leeflang</w:t>
            </w:r>
            <w:proofErr w:type="spellEnd"/>
          </w:p>
        </w:tc>
      </w:tr>
      <w:tr w:rsidR="000610AE" w14:paraId="17812FCC" w14:textId="77777777" w:rsidTr="006501AF">
        <w:tc>
          <w:tcPr>
            <w:tcW w:w="1994" w:type="dxa"/>
          </w:tcPr>
          <w:p w14:paraId="6F8F4AD1" w14:textId="77777777" w:rsidR="000610AE" w:rsidRDefault="000610AE" w:rsidP="006501AF">
            <w:r>
              <w:t>Functioneel ontwerp: Schermontwerp (Human computer interface)</w:t>
            </w:r>
          </w:p>
        </w:tc>
        <w:tc>
          <w:tcPr>
            <w:tcW w:w="1774" w:type="dxa"/>
          </w:tcPr>
          <w:p w14:paraId="673634BA" w14:textId="5164EE0E" w:rsidR="000610AE" w:rsidRDefault="00412EA2" w:rsidP="006501AF">
            <w:r>
              <w:t>10</w:t>
            </w:r>
            <w:r w:rsidR="000610AE">
              <w:t>-</w:t>
            </w:r>
            <w:r>
              <w:t>09</w:t>
            </w:r>
            <w:r w:rsidR="000610AE">
              <w:t>-2020</w:t>
            </w:r>
          </w:p>
        </w:tc>
        <w:tc>
          <w:tcPr>
            <w:tcW w:w="1766" w:type="dxa"/>
          </w:tcPr>
          <w:p w14:paraId="2591A6B4" w14:textId="5E02955B" w:rsidR="000610AE" w:rsidRDefault="00412EA2" w:rsidP="006501AF">
            <w:r>
              <w:t>22</w:t>
            </w:r>
            <w:r w:rsidR="000610AE">
              <w:t>-0</w:t>
            </w:r>
            <w:r>
              <w:t>9</w:t>
            </w:r>
            <w:r w:rsidR="000610AE">
              <w:t>-2020</w:t>
            </w:r>
          </w:p>
        </w:tc>
        <w:tc>
          <w:tcPr>
            <w:tcW w:w="1739" w:type="dxa"/>
          </w:tcPr>
          <w:p w14:paraId="5FB506C7" w14:textId="7A6FF874" w:rsidR="000610AE" w:rsidRDefault="00412EA2" w:rsidP="006501AF">
            <w:r>
              <w:t>12</w:t>
            </w:r>
            <w:r w:rsidR="000610AE">
              <w:t xml:space="preserve"> dagen</w:t>
            </w:r>
          </w:p>
        </w:tc>
        <w:tc>
          <w:tcPr>
            <w:tcW w:w="1789" w:type="dxa"/>
          </w:tcPr>
          <w:p w14:paraId="4A2A654E" w14:textId="77777777" w:rsidR="000610AE" w:rsidRDefault="000610AE" w:rsidP="006501AF">
            <w:r>
              <w:t xml:space="preserve">Nick de Goeij, </w:t>
            </w:r>
          </w:p>
          <w:p w14:paraId="577D32B5" w14:textId="77777777" w:rsidR="00412EA2" w:rsidRDefault="00412EA2" w:rsidP="00412EA2">
            <w:r>
              <w:t>Dylan van leeuwen</w:t>
            </w:r>
          </w:p>
          <w:p w14:paraId="3ED1F3C2" w14:textId="790F2DA1" w:rsidR="00412EA2" w:rsidRDefault="00412EA2" w:rsidP="00412EA2">
            <w:r>
              <w:t xml:space="preserve">Quinten </w:t>
            </w:r>
            <w:proofErr w:type="spellStart"/>
            <w:r>
              <w:t>leeflang</w:t>
            </w:r>
            <w:proofErr w:type="spellEnd"/>
          </w:p>
        </w:tc>
      </w:tr>
      <w:tr w:rsidR="000610AE" w14:paraId="0D6893E6" w14:textId="77777777" w:rsidTr="006501AF">
        <w:tc>
          <w:tcPr>
            <w:tcW w:w="1994" w:type="dxa"/>
          </w:tcPr>
          <w:p w14:paraId="5213622D" w14:textId="77777777" w:rsidR="000610AE" w:rsidRDefault="000610AE" w:rsidP="006501AF">
            <w:r>
              <w:t xml:space="preserve">Technisch Ontwerp: Klassen diagram </w:t>
            </w:r>
          </w:p>
        </w:tc>
        <w:tc>
          <w:tcPr>
            <w:tcW w:w="1774" w:type="dxa"/>
          </w:tcPr>
          <w:p w14:paraId="4CAA339C" w14:textId="6201F084" w:rsidR="000610AE" w:rsidRDefault="00EC5992" w:rsidP="006501AF">
            <w:r>
              <w:t>22</w:t>
            </w:r>
            <w:r w:rsidR="000610AE">
              <w:t>-0</w:t>
            </w:r>
            <w:r w:rsidR="00412EA2">
              <w:t>9</w:t>
            </w:r>
            <w:r w:rsidR="000610AE">
              <w:t>-2020</w:t>
            </w:r>
          </w:p>
        </w:tc>
        <w:tc>
          <w:tcPr>
            <w:tcW w:w="1766" w:type="dxa"/>
          </w:tcPr>
          <w:p w14:paraId="388ACAA7" w14:textId="7E28E3D1" w:rsidR="000610AE" w:rsidRDefault="00EC5992" w:rsidP="006501AF">
            <w:r>
              <w:t>01</w:t>
            </w:r>
            <w:r w:rsidR="000610AE">
              <w:t>-</w:t>
            </w:r>
            <w:r>
              <w:t>10</w:t>
            </w:r>
            <w:r w:rsidR="000610AE">
              <w:t>-2020</w:t>
            </w:r>
          </w:p>
        </w:tc>
        <w:tc>
          <w:tcPr>
            <w:tcW w:w="1739" w:type="dxa"/>
          </w:tcPr>
          <w:p w14:paraId="3F8D407C" w14:textId="60DAFD43" w:rsidR="000610AE" w:rsidRDefault="00EC5992" w:rsidP="006501AF">
            <w:r>
              <w:t>9</w:t>
            </w:r>
            <w:r w:rsidR="000610AE">
              <w:t xml:space="preserve"> dagen</w:t>
            </w:r>
          </w:p>
        </w:tc>
        <w:tc>
          <w:tcPr>
            <w:tcW w:w="1789" w:type="dxa"/>
          </w:tcPr>
          <w:p w14:paraId="3C897F32" w14:textId="77777777" w:rsidR="000610AE" w:rsidRDefault="000610AE" w:rsidP="006501AF">
            <w:r>
              <w:t xml:space="preserve">Nick de Goeij, </w:t>
            </w:r>
          </w:p>
          <w:p w14:paraId="01E17636" w14:textId="77777777" w:rsidR="00412EA2" w:rsidRDefault="00412EA2" w:rsidP="00412EA2">
            <w:r>
              <w:t>Dylan van leeuwen</w:t>
            </w:r>
          </w:p>
          <w:p w14:paraId="28EFAA64" w14:textId="4180AF50" w:rsidR="00412EA2" w:rsidRDefault="00412EA2" w:rsidP="00412EA2">
            <w:r>
              <w:t xml:space="preserve">Quinten </w:t>
            </w:r>
            <w:proofErr w:type="spellStart"/>
            <w:r>
              <w:t>leeflang</w:t>
            </w:r>
            <w:proofErr w:type="spellEnd"/>
          </w:p>
        </w:tc>
      </w:tr>
      <w:tr w:rsidR="000610AE" w14:paraId="61650BA4" w14:textId="77777777" w:rsidTr="006501AF">
        <w:tc>
          <w:tcPr>
            <w:tcW w:w="1994" w:type="dxa"/>
          </w:tcPr>
          <w:p w14:paraId="7FFEA2A9" w14:textId="77777777" w:rsidR="000610AE" w:rsidRDefault="000610AE" w:rsidP="006501AF">
            <w:r>
              <w:t>Technisch ontwerp: Entiteit Relatie Diagram (ERD)</w:t>
            </w:r>
          </w:p>
        </w:tc>
        <w:tc>
          <w:tcPr>
            <w:tcW w:w="1774" w:type="dxa"/>
          </w:tcPr>
          <w:p w14:paraId="66B331DE" w14:textId="73293AE7" w:rsidR="000610AE" w:rsidRDefault="00EC5992" w:rsidP="006501AF">
            <w:r>
              <w:t>22</w:t>
            </w:r>
            <w:r w:rsidR="000610AE">
              <w:t>-0</w:t>
            </w:r>
            <w:r w:rsidR="00412EA2">
              <w:t>9</w:t>
            </w:r>
            <w:r w:rsidR="000610AE">
              <w:t>-2020</w:t>
            </w:r>
          </w:p>
        </w:tc>
        <w:tc>
          <w:tcPr>
            <w:tcW w:w="1766" w:type="dxa"/>
          </w:tcPr>
          <w:p w14:paraId="038CF0E3" w14:textId="6F67CE95" w:rsidR="000610AE" w:rsidRDefault="00EC5992" w:rsidP="006501AF">
            <w:r>
              <w:t>01</w:t>
            </w:r>
            <w:r w:rsidR="000610AE">
              <w:t>-</w:t>
            </w:r>
            <w:r>
              <w:t>10</w:t>
            </w:r>
            <w:r w:rsidR="000610AE">
              <w:t>-2020</w:t>
            </w:r>
          </w:p>
        </w:tc>
        <w:tc>
          <w:tcPr>
            <w:tcW w:w="1739" w:type="dxa"/>
          </w:tcPr>
          <w:p w14:paraId="5101E2C5" w14:textId="6F139E47" w:rsidR="000610AE" w:rsidRDefault="00EC5992" w:rsidP="006501AF">
            <w:r>
              <w:t>9</w:t>
            </w:r>
            <w:r w:rsidR="000610AE">
              <w:t xml:space="preserve"> dagen</w:t>
            </w:r>
          </w:p>
        </w:tc>
        <w:tc>
          <w:tcPr>
            <w:tcW w:w="1789" w:type="dxa"/>
          </w:tcPr>
          <w:p w14:paraId="425AA845" w14:textId="77777777" w:rsidR="000610AE" w:rsidRDefault="000610AE" w:rsidP="006501AF">
            <w:r>
              <w:t xml:space="preserve">Nick de Goeij, </w:t>
            </w:r>
          </w:p>
          <w:p w14:paraId="2AF63A2E" w14:textId="77777777" w:rsidR="00412EA2" w:rsidRDefault="00412EA2" w:rsidP="00412EA2">
            <w:r>
              <w:t>Dylan van leeuwen</w:t>
            </w:r>
          </w:p>
          <w:p w14:paraId="50658325" w14:textId="4322CBC1" w:rsidR="00412EA2" w:rsidRDefault="00412EA2" w:rsidP="00412EA2">
            <w:r>
              <w:t xml:space="preserve">Quinten </w:t>
            </w:r>
            <w:proofErr w:type="spellStart"/>
            <w:r>
              <w:t>leeflang</w:t>
            </w:r>
            <w:proofErr w:type="spellEnd"/>
          </w:p>
        </w:tc>
      </w:tr>
      <w:tr w:rsidR="000610AE" w14:paraId="4348AB59" w14:textId="77777777" w:rsidTr="006501AF">
        <w:tc>
          <w:tcPr>
            <w:tcW w:w="1994" w:type="dxa"/>
          </w:tcPr>
          <w:p w14:paraId="7C7C6D50" w14:textId="77777777" w:rsidR="000610AE" w:rsidRDefault="000610AE" w:rsidP="006501AF">
            <w:r>
              <w:t>Ontwikkelomgeving</w:t>
            </w:r>
          </w:p>
        </w:tc>
        <w:tc>
          <w:tcPr>
            <w:tcW w:w="1774" w:type="dxa"/>
          </w:tcPr>
          <w:p w14:paraId="4C7A94FE" w14:textId="5033F002" w:rsidR="000610AE" w:rsidRDefault="00EC5992" w:rsidP="006501AF">
            <w:r>
              <w:t>01</w:t>
            </w:r>
            <w:r w:rsidR="000610AE">
              <w:t>-</w:t>
            </w:r>
            <w:r>
              <w:t>10</w:t>
            </w:r>
            <w:r w:rsidR="000610AE">
              <w:t>-2020</w:t>
            </w:r>
          </w:p>
        </w:tc>
        <w:tc>
          <w:tcPr>
            <w:tcW w:w="1766" w:type="dxa"/>
          </w:tcPr>
          <w:p w14:paraId="15B2A2BA" w14:textId="0DADF900" w:rsidR="000610AE" w:rsidRDefault="00EC5992" w:rsidP="006501AF">
            <w:r>
              <w:t>12</w:t>
            </w:r>
            <w:r w:rsidR="000610AE">
              <w:t>-</w:t>
            </w:r>
            <w:r>
              <w:t>10</w:t>
            </w:r>
            <w:r w:rsidR="000610AE">
              <w:t>-2020</w:t>
            </w:r>
          </w:p>
        </w:tc>
        <w:tc>
          <w:tcPr>
            <w:tcW w:w="1739" w:type="dxa"/>
          </w:tcPr>
          <w:p w14:paraId="011973DE" w14:textId="77777777" w:rsidR="000610AE" w:rsidRDefault="000610AE" w:rsidP="006501AF">
            <w:r>
              <w:t xml:space="preserve"> 11 dagen</w:t>
            </w:r>
          </w:p>
        </w:tc>
        <w:tc>
          <w:tcPr>
            <w:tcW w:w="1789" w:type="dxa"/>
          </w:tcPr>
          <w:p w14:paraId="53B60D2E" w14:textId="77777777" w:rsidR="000610AE" w:rsidRDefault="00EC5992" w:rsidP="006501AF">
            <w:r>
              <w:t>Nick de Goeij,</w:t>
            </w:r>
          </w:p>
          <w:p w14:paraId="0A246F76" w14:textId="77777777" w:rsidR="00EC5992" w:rsidRDefault="00EC5992" w:rsidP="00EC5992">
            <w:r>
              <w:lastRenderedPageBreak/>
              <w:t>Dylan van leeuwen</w:t>
            </w:r>
          </w:p>
          <w:p w14:paraId="487ECB43" w14:textId="32D4BBDD" w:rsidR="00EC5992" w:rsidRDefault="00EC5992" w:rsidP="00EC5992">
            <w:r>
              <w:t xml:space="preserve">Quinten </w:t>
            </w:r>
            <w:proofErr w:type="spellStart"/>
            <w:r>
              <w:t>leeflang</w:t>
            </w:r>
            <w:proofErr w:type="spellEnd"/>
          </w:p>
        </w:tc>
      </w:tr>
    </w:tbl>
    <w:p w14:paraId="2A8D614F" w14:textId="77777777" w:rsidR="000610AE" w:rsidRDefault="000610AE" w:rsidP="00F471C0"/>
    <w:p w14:paraId="611DF1CA" w14:textId="77777777" w:rsidR="00F471C0" w:rsidRDefault="00F471C0" w:rsidP="00F471C0"/>
    <w:p w14:paraId="54D1BDAE" w14:textId="77777777" w:rsidR="00F471C0" w:rsidRDefault="00F471C0" w:rsidP="00F471C0"/>
    <w:p w14:paraId="0D669A40" w14:textId="77777777" w:rsidR="00F471C0" w:rsidRDefault="00F471C0" w:rsidP="00F471C0"/>
    <w:p w14:paraId="34383B27" w14:textId="77777777" w:rsidR="00F471C0" w:rsidRDefault="00F471C0" w:rsidP="00F471C0"/>
    <w:p w14:paraId="6C421FF5" w14:textId="77777777" w:rsidR="00F471C0" w:rsidRPr="00F471C0" w:rsidRDefault="00F471C0" w:rsidP="00F471C0"/>
    <w:p w14:paraId="3FD0DD36" w14:textId="77777777" w:rsidR="00AC3D2C" w:rsidRPr="00AC3D2C" w:rsidRDefault="00AC3D2C" w:rsidP="00AC3D2C">
      <w:pPr>
        <w:rPr>
          <w:sz w:val="24"/>
          <w:szCs w:val="24"/>
        </w:rPr>
      </w:pPr>
    </w:p>
    <w:sectPr w:rsidR="00AC3D2C" w:rsidRPr="00AC3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2C6976"/>
    <w:multiLevelType w:val="hybridMultilevel"/>
    <w:tmpl w:val="605867B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DC03E5C"/>
    <w:multiLevelType w:val="hybridMultilevel"/>
    <w:tmpl w:val="73946BD0"/>
    <w:lvl w:ilvl="0" w:tplc="30F6DC3C">
      <w:start w:val="5"/>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29"/>
    <w:rsid w:val="000610AE"/>
    <w:rsid w:val="000F5CB7"/>
    <w:rsid w:val="002C19E5"/>
    <w:rsid w:val="002D26FC"/>
    <w:rsid w:val="003E1606"/>
    <w:rsid w:val="00412EA2"/>
    <w:rsid w:val="0076352F"/>
    <w:rsid w:val="007F5CB1"/>
    <w:rsid w:val="00AC3D2C"/>
    <w:rsid w:val="00B9755E"/>
    <w:rsid w:val="00CE4829"/>
    <w:rsid w:val="00EC5992"/>
    <w:rsid w:val="00F15364"/>
    <w:rsid w:val="00F471C0"/>
    <w:rsid w:val="00FF54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532B"/>
  <w15:chartTrackingRefBased/>
  <w15:docId w15:val="{2CC93460-0B73-447D-BB4C-EECA3F73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471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610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610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471C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471C0"/>
    <w:pPr>
      <w:outlineLvl w:val="9"/>
    </w:pPr>
    <w:rPr>
      <w:lang w:eastAsia="nl-NL"/>
    </w:rPr>
  </w:style>
  <w:style w:type="paragraph" w:styleId="Inhopg1">
    <w:name w:val="toc 1"/>
    <w:basedOn w:val="Standaard"/>
    <w:next w:val="Standaard"/>
    <w:autoRedefine/>
    <w:uiPriority w:val="39"/>
    <w:unhideWhenUsed/>
    <w:rsid w:val="00F471C0"/>
    <w:pPr>
      <w:spacing w:after="100"/>
    </w:pPr>
  </w:style>
  <w:style w:type="character" w:styleId="Hyperlink">
    <w:name w:val="Hyperlink"/>
    <w:basedOn w:val="Standaardalinea-lettertype"/>
    <w:uiPriority w:val="99"/>
    <w:unhideWhenUsed/>
    <w:rsid w:val="00F471C0"/>
    <w:rPr>
      <w:color w:val="0563C1" w:themeColor="hyperlink"/>
      <w:u w:val="single"/>
    </w:rPr>
  </w:style>
  <w:style w:type="paragraph" w:styleId="Lijstalinea">
    <w:name w:val="List Paragraph"/>
    <w:basedOn w:val="Standaard"/>
    <w:uiPriority w:val="34"/>
    <w:qFormat/>
    <w:rsid w:val="00F471C0"/>
    <w:pPr>
      <w:ind w:left="720"/>
      <w:contextualSpacing/>
    </w:pPr>
  </w:style>
  <w:style w:type="paragraph" w:styleId="Geenafstand">
    <w:name w:val="No Spacing"/>
    <w:uiPriority w:val="1"/>
    <w:qFormat/>
    <w:rsid w:val="00F471C0"/>
    <w:pPr>
      <w:spacing w:after="0" w:line="240" w:lineRule="auto"/>
    </w:pPr>
  </w:style>
  <w:style w:type="character" w:customStyle="1" w:styleId="Kop2Char">
    <w:name w:val="Kop 2 Char"/>
    <w:basedOn w:val="Standaardalinea-lettertype"/>
    <w:link w:val="Kop2"/>
    <w:uiPriority w:val="9"/>
    <w:rsid w:val="000610AE"/>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610AE"/>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061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0610AE"/>
    <w:pPr>
      <w:spacing w:after="100"/>
      <w:ind w:left="220"/>
    </w:pPr>
  </w:style>
  <w:style w:type="paragraph" w:styleId="Inhopg3">
    <w:name w:val="toc 3"/>
    <w:basedOn w:val="Standaard"/>
    <w:next w:val="Standaard"/>
    <w:autoRedefine/>
    <w:uiPriority w:val="39"/>
    <w:unhideWhenUsed/>
    <w:rsid w:val="000610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8751245">
      <w:bodyDiv w:val="1"/>
      <w:marLeft w:val="0"/>
      <w:marRight w:val="0"/>
      <w:marTop w:val="0"/>
      <w:marBottom w:val="0"/>
      <w:divBdr>
        <w:top w:val="none" w:sz="0" w:space="0" w:color="auto"/>
        <w:left w:val="none" w:sz="0" w:space="0" w:color="auto"/>
        <w:bottom w:val="none" w:sz="0" w:space="0" w:color="auto"/>
        <w:right w:val="none" w:sz="0" w:space="0" w:color="auto"/>
      </w:divBdr>
    </w:div>
    <w:div w:id="1814832038">
      <w:bodyDiv w:val="1"/>
      <w:marLeft w:val="0"/>
      <w:marRight w:val="0"/>
      <w:marTop w:val="0"/>
      <w:marBottom w:val="0"/>
      <w:divBdr>
        <w:top w:val="none" w:sz="0" w:space="0" w:color="auto"/>
        <w:left w:val="none" w:sz="0" w:space="0" w:color="auto"/>
        <w:bottom w:val="none" w:sz="0" w:space="0" w:color="auto"/>
        <w:right w:val="none" w:sz="0" w:space="0" w:color="auto"/>
      </w:divBdr>
      <w:divsChild>
        <w:div w:id="1653027136">
          <w:marLeft w:val="0"/>
          <w:marRight w:val="0"/>
          <w:marTop w:val="0"/>
          <w:marBottom w:val="0"/>
          <w:divBdr>
            <w:top w:val="none" w:sz="0" w:space="0" w:color="auto"/>
            <w:left w:val="none" w:sz="0" w:space="0" w:color="auto"/>
            <w:bottom w:val="none" w:sz="0" w:space="0" w:color="auto"/>
            <w:right w:val="none" w:sz="0" w:space="0" w:color="auto"/>
          </w:divBdr>
        </w:div>
      </w:divsChild>
    </w:div>
    <w:div w:id="1987051903">
      <w:bodyDiv w:val="1"/>
      <w:marLeft w:val="0"/>
      <w:marRight w:val="0"/>
      <w:marTop w:val="0"/>
      <w:marBottom w:val="0"/>
      <w:divBdr>
        <w:top w:val="none" w:sz="0" w:space="0" w:color="auto"/>
        <w:left w:val="none" w:sz="0" w:space="0" w:color="auto"/>
        <w:bottom w:val="none" w:sz="0" w:space="0" w:color="auto"/>
        <w:right w:val="none" w:sz="0" w:space="0" w:color="auto"/>
      </w:divBdr>
      <w:divsChild>
        <w:div w:id="1473055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kd\Desktop\Leerjaar%203\Projectsjabloon_NickGv1.0%20-%20kopie.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56CE2-FC69-478C-B4CD-4DBCBE8FA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Projectsjabloon_NickGv1.0 - kopie.dotx</Template>
  <TotalTime>145</TotalTime>
  <Pages>5</Pages>
  <Words>567</Words>
  <Characters>3120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de goeij</dc:creator>
  <cp:keywords/>
  <dc:description/>
  <cp:lastModifiedBy>Nick Goeij, de</cp:lastModifiedBy>
  <cp:revision>4</cp:revision>
  <dcterms:created xsi:type="dcterms:W3CDTF">2020-09-10T07:02:00Z</dcterms:created>
  <dcterms:modified xsi:type="dcterms:W3CDTF">2020-09-10T12:31:00Z</dcterms:modified>
</cp:coreProperties>
</file>