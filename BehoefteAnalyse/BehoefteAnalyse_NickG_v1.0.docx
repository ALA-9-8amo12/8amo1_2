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91EE8" w14:textId="77777777" w:rsidR="0042556D" w:rsidRDefault="00EE5B6B">
      <w:pPr>
        <w:rPr>
          <w:rFonts w:asciiTheme="majorHAnsi" w:hAnsiTheme="majorHAnsi" w:cstheme="majorHAnsi"/>
          <w:sz w:val="40"/>
          <w:szCs w:val="40"/>
        </w:rPr>
      </w:pPr>
      <w:r w:rsidRPr="0042556D">
        <w:rPr>
          <w:rFonts w:asciiTheme="majorHAnsi" w:hAnsiTheme="majorHAnsi" w:cstheme="majorHAnsi"/>
          <w:sz w:val="40"/>
          <w:szCs w:val="40"/>
        </w:rPr>
        <w:t>[</w:t>
      </w:r>
      <w:r w:rsidR="0042556D" w:rsidRPr="0042556D">
        <w:rPr>
          <w:rFonts w:asciiTheme="majorHAnsi" w:hAnsiTheme="majorHAnsi" w:cstheme="majorHAnsi"/>
          <w:sz w:val="40"/>
          <w:szCs w:val="40"/>
        </w:rPr>
        <w:t>Project</w:t>
      </w:r>
      <w:r w:rsidRPr="0042556D">
        <w:rPr>
          <w:rFonts w:asciiTheme="majorHAnsi" w:hAnsiTheme="majorHAnsi" w:cstheme="majorHAnsi"/>
          <w:sz w:val="40"/>
          <w:szCs w:val="40"/>
        </w:rPr>
        <w:t>]</w:t>
      </w:r>
    </w:p>
    <w:p w14:paraId="02D39D4D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14:paraId="0B463F7C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14:paraId="20FE277B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14:paraId="513D6354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54623F59" wp14:editId="58252EAB">
            <wp:extent cx="5719445" cy="38131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6D50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14:paraId="3326657D" w14:textId="77777777" w:rsidR="0042556D" w:rsidRDefault="0042556D">
      <w:pPr>
        <w:rPr>
          <w:rFonts w:asciiTheme="majorHAnsi" w:hAnsiTheme="majorHAnsi" w:cstheme="majorHAnsi"/>
        </w:rPr>
      </w:pPr>
    </w:p>
    <w:p w14:paraId="63103490" w14:textId="77777777" w:rsidR="0042556D" w:rsidRDefault="0042556D">
      <w:pPr>
        <w:rPr>
          <w:rFonts w:asciiTheme="majorHAnsi" w:hAnsiTheme="majorHAnsi" w:cstheme="majorHAnsi"/>
        </w:rPr>
      </w:pPr>
    </w:p>
    <w:p w14:paraId="7FBD7570" w14:textId="77777777" w:rsidR="0042556D" w:rsidRDefault="0042556D">
      <w:pPr>
        <w:rPr>
          <w:rFonts w:asciiTheme="majorHAnsi" w:hAnsiTheme="majorHAnsi" w:cstheme="majorHAnsi"/>
        </w:rPr>
      </w:pPr>
    </w:p>
    <w:p w14:paraId="224F56EE" w14:textId="77777777" w:rsidR="0042556D" w:rsidRDefault="0042556D">
      <w:pPr>
        <w:rPr>
          <w:rFonts w:asciiTheme="majorHAnsi" w:hAnsiTheme="majorHAnsi" w:cstheme="majorHAnsi"/>
        </w:rPr>
      </w:pPr>
    </w:p>
    <w:p w14:paraId="58C6AB12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Namen: </w:t>
      </w:r>
      <w:r>
        <w:rPr>
          <w:rFonts w:asciiTheme="majorHAnsi" w:hAnsiTheme="majorHAnsi" w:cstheme="majorHAnsi"/>
        </w:rPr>
        <w:tab/>
        <w:t>[Nick de Goeij, Quinten Leeflang, Dylan van Leeuwen]</w:t>
      </w:r>
    </w:p>
    <w:p w14:paraId="589DBDBC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Studiejaar:</w:t>
      </w:r>
      <w:r>
        <w:rPr>
          <w:rFonts w:asciiTheme="majorHAnsi" w:hAnsiTheme="majorHAnsi" w:cstheme="majorHAnsi"/>
        </w:rPr>
        <w:tab/>
        <w:t>[2020-2021]</w:t>
      </w:r>
    </w:p>
    <w:p w14:paraId="3684BA3A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Werkgroep: </w:t>
      </w:r>
      <w:r>
        <w:rPr>
          <w:rFonts w:asciiTheme="majorHAnsi" w:hAnsiTheme="majorHAnsi" w:cstheme="majorHAnsi"/>
        </w:rPr>
        <w:tab/>
        <w:t>[LO8E-AMO1.2]</w:t>
      </w:r>
    </w:p>
    <w:p w14:paraId="1CE91040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Projectleider </w:t>
      </w:r>
      <w:r>
        <w:rPr>
          <w:rFonts w:asciiTheme="majorHAnsi" w:hAnsiTheme="majorHAnsi" w:cstheme="majorHAnsi"/>
        </w:rPr>
        <w:tab/>
        <w:t xml:space="preserve">[M. </w:t>
      </w:r>
      <w:proofErr w:type="spellStart"/>
      <w:r>
        <w:rPr>
          <w:rFonts w:asciiTheme="majorHAnsi" w:hAnsiTheme="majorHAnsi" w:cstheme="majorHAnsi"/>
        </w:rPr>
        <w:t>Boukiour</w:t>
      </w:r>
      <w:proofErr w:type="spellEnd"/>
      <w:r>
        <w:rPr>
          <w:rFonts w:asciiTheme="majorHAnsi" w:hAnsiTheme="majorHAnsi" w:cstheme="majorHAnsi"/>
        </w:rPr>
        <w:t>]</w:t>
      </w:r>
    </w:p>
    <w:p w14:paraId="34211E2C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Inleverdatum: </w:t>
      </w:r>
      <w:r>
        <w:rPr>
          <w:rFonts w:asciiTheme="majorHAnsi" w:hAnsiTheme="majorHAnsi" w:cstheme="majorHAnsi"/>
        </w:rPr>
        <w:tab/>
        <w:t>[]</w:t>
      </w:r>
    </w:p>
    <w:p w14:paraId="758F5D4A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Versie: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8619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AE1E3" w14:textId="77777777" w:rsidR="0042556D" w:rsidRDefault="0042556D">
          <w:pPr>
            <w:pStyle w:val="Kopvaninhoudsopgave"/>
          </w:pPr>
          <w:r>
            <w:t>Inhoud</w:t>
          </w:r>
        </w:p>
        <w:p w14:paraId="5A6FB8CC" w14:textId="58730BCC" w:rsidR="00831DA7" w:rsidRDefault="004255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51644" w:history="1">
            <w:r w:rsidR="00831DA7" w:rsidRPr="005B334A">
              <w:rPr>
                <w:rStyle w:val="Hyperlink"/>
                <w:noProof/>
              </w:rPr>
              <w:t>Behoefte Analyse</w:t>
            </w:r>
            <w:r w:rsidR="00831DA7">
              <w:rPr>
                <w:noProof/>
                <w:webHidden/>
              </w:rPr>
              <w:tab/>
            </w:r>
            <w:r w:rsidR="00831DA7">
              <w:rPr>
                <w:noProof/>
                <w:webHidden/>
              </w:rPr>
              <w:fldChar w:fldCharType="begin"/>
            </w:r>
            <w:r w:rsidR="00831DA7">
              <w:rPr>
                <w:noProof/>
                <w:webHidden/>
              </w:rPr>
              <w:instrText xml:space="preserve"> PAGEREF _Toc50451644 \h </w:instrText>
            </w:r>
            <w:r w:rsidR="00831DA7">
              <w:rPr>
                <w:noProof/>
                <w:webHidden/>
              </w:rPr>
            </w:r>
            <w:r w:rsidR="00831DA7">
              <w:rPr>
                <w:noProof/>
                <w:webHidden/>
              </w:rPr>
              <w:fldChar w:fldCharType="separate"/>
            </w:r>
            <w:r w:rsidR="00831DA7">
              <w:rPr>
                <w:noProof/>
                <w:webHidden/>
              </w:rPr>
              <w:t>3</w:t>
            </w:r>
            <w:r w:rsidR="00831DA7">
              <w:rPr>
                <w:noProof/>
                <w:webHidden/>
              </w:rPr>
              <w:fldChar w:fldCharType="end"/>
            </w:r>
          </w:hyperlink>
        </w:p>
        <w:p w14:paraId="0B1153D7" w14:textId="026EDD06" w:rsidR="00831DA7" w:rsidRDefault="00831DA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451645" w:history="1">
            <w:r w:rsidRPr="005B334A">
              <w:rPr>
                <w:rStyle w:val="Hyperlink"/>
                <w:noProof/>
              </w:rPr>
              <w:t>De kern van het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0565" w14:textId="3ACFA29F" w:rsidR="00831DA7" w:rsidRDefault="00831DA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451646" w:history="1">
            <w:r w:rsidRPr="005B334A">
              <w:rPr>
                <w:rStyle w:val="Hyperlink"/>
                <w:noProof/>
              </w:rPr>
              <w:t>Aanleiding: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C691" w14:textId="36F1EFF7" w:rsidR="00831DA7" w:rsidRDefault="00831DA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451647" w:history="1">
            <w:r w:rsidRPr="005B334A">
              <w:rPr>
                <w:rStyle w:val="Hyperlink"/>
                <w:noProof/>
              </w:rPr>
              <w:t>Algemene beschrijving van de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581B" w14:textId="5D85B2FE" w:rsidR="00831DA7" w:rsidRDefault="00831DA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451648" w:history="1">
            <w:r w:rsidRPr="005B334A">
              <w:rPr>
                <w:rStyle w:val="Hyperlink"/>
                <w:noProof/>
              </w:rPr>
              <w:t>Doelen van de applicatie: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DCD3" w14:textId="5911FEF9" w:rsidR="00831DA7" w:rsidRDefault="00831DA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451649" w:history="1">
            <w:r w:rsidRPr="005B334A">
              <w:rPr>
                <w:rStyle w:val="Hyperlink"/>
                <w:noProof/>
              </w:rPr>
              <w:t>Doelgroepen van de applicatie: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5C66" w14:textId="32F87493" w:rsidR="00831DA7" w:rsidRDefault="00831DA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451650" w:history="1">
            <w:r w:rsidRPr="005B334A">
              <w:rPr>
                <w:rStyle w:val="Hyperlink"/>
                <w:noProof/>
              </w:rPr>
              <w:t>Vormgeving applicatie: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9569" w14:textId="714C6F3F" w:rsidR="00831DA7" w:rsidRDefault="00831DA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451651" w:history="1">
            <w:r w:rsidRPr="005B334A">
              <w:rPr>
                <w:rStyle w:val="Hyperlink"/>
                <w:noProof/>
              </w:rPr>
              <w:t>Informatie in de applicatie: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CDC4" w14:textId="118EE30B" w:rsidR="00831DA7" w:rsidRDefault="00831DA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451652" w:history="1">
            <w:r w:rsidRPr="005B334A">
              <w:rPr>
                <w:rStyle w:val="Hyperlink"/>
                <w:noProof/>
              </w:rPr>
              <w:t>tot slot: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8BFA" w14:textId="43C8D73E" w:rsidR="00831DA7" w:rsidRDefault="00831DA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451653" w:history="1">
            <w:r w:rsidRPr="005B334A">
              <w:rPr>
                <w:rStyle w:val="Hyperlink"/>
                <w:noProof/>
              </w:rPr>
              <w:t>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BAC9" w14:textId="7C4CE35D" w:rsidR="0042556D" w:rsidRDefault="0042556D">
          <w:r>
            <w:rPr>
              <w:b/>
              <w:bCs/>
            </w:rPr>
            <w:fldChar w:fldCharType="end"/>
          </w:r>
        </w:p>
      </w:sdtContent>
    </w:sdt>
    <w:p w14:paraId="646E9BB7" w14:textId="77777777" w:rsidR="0042556D" w:rsidRDefault="0042556D">
      <w:pPr>
        <w:rPr>
          <w:rFonts w:asciiTheme="majorHAnsi" w:hAnsiTheme="majorHAnsi" w:cstheme="majorHAnsi"/>
        </w:rPr>
      </w:pPr>
    </w:p>
    <w:p w14:paraId="0258AE80" w14:textId="77777777" w:rsidR="0042556D" w:rsidRDefault="0042556D">
      <w:pPr>
        <w:rPr>
          <w:rFonts w:asciiTheme="majorHAnsi" w:hAnsiTheme="majorHAnsi" w:cstheme="majorHAnsi"/>
        </w:rPr>
      </w:pPr>
    </w:p>
    <w:p w14:paraId="1F2B1102" w14:textId="77777777" w:rsidR="0042556D" w:rsidRDefault="0042556D">
      <w:pPr>
        <w:rPr>
          <w:rFonts w:asciiTheme="majorHAnsi" w:hAnsiTheme="majorHAnsi" w:cstheme="majorHAnsi"/>
        </w:rPr>
      </w:pPr>
    </w:p>
    <w:p w14:paraId="52384F85" w14:textId="77777777" w:rsidR="0042556D" w:rsidRDefault="0042556D">
      <w:pPr>
        <w:rPr>
          <w:rFonts w:asciiTheme="majorHAnsi" w:hAnsiTheme="majorHAnsi" w:cstheme="majorHAnsi"/>
        </w:rPr>
      </w:pPr>
    </w:p>
    <w:p w14:paraId="554F9155" w14:textId="77777777" w:rsidR="0042556D" w:rsidRDefault="0042556D">
      <w:pPr>
        <w:rPr>
          <w:rFonts w:asciiTheme="majorHAnsi" w:hAnsiTheme="majorHAnsi" w:cstheme="majorHAnsi"/>
        </w:rPr>
      </w:pPr>
    </w:p>
    <w:p w14:paraId="688758EC" w14:textId="77777777" w:rsidR="0042556D" w:rsidRDefault="0042556D">
      <w:pPr>
        <w:rPr>
          <w:rFonts w:asciiTheme="majorHAnsi" w:hAnsiTheme="majorHAnsi" w:cstheme="majorHAnsi"/>
        </w:rPr>
      </w:pPr>
    </w:p>
    <w:p w14:paraId="2B6B36EB" w14:textId="77777777" w:rsidR="0042556D" w:rsidRDefault="0042556D">
      <w:pPr>
        <w:rPr>
          <w:rFonts w:asciiTheme="majorHAnsi" w:hAnsiTheme="majorHAnsi" w:cstheme="majorHAnsi"/>
        </w:rPr>
      </w:pPr>
    </w:p>
    <w:p w14:paraId="4B269F66" w14:textId="77777777" w:rsidR="0042556D" w:rsidRDefault="0042556D">
      <w:pPr>
        <w:rPr>
          <w:rFonts w:asciiTheme="majorHAnsi" w:hAnsiTheme="majorHAnsi" w:cstheme="majorHAnsi"/>
        </w:rPr>
      </w:pPr>
    </w:p>
    <w:p w14:paraId="23BDF794" w14:textId="77777777" w:rsidR="0042556D" w:rsidRDefault="0042556D">
      <w:pPr>
        <w:rPr>
          <w:rFonts w:asciiTheme="majorHAnsi" w:hAnsiTheme="majorHAnsi" w:cstheme="majorHAnsi"/>
        </w:rPr>
      </w:pPr>
    </w:p>
    <w:p w14:paraId="49CFB558" w14:textId="77777777" w:rsidR="0042556D" w:rsidRDefault="0042556D">
      <w:pPr>
        <w:rPr>
          <w:rFonts w:asciiTheme="majorHAnsi" w:hAnsiTheme="majorHAnsi" w:cstheme="majorHAnsi"/>
        </w:rPr>
      </w:pPr>
    </w:p>
    <w:p w14:paraId="406CBCDF" w14:textId="77777777" w:rsidR="0042556D" w:rsidRDefault="0042556D">
      <w:pPr>
        <w:rPr>
          <w:rFonts w:asciiTheme="majorHAnsi" w:hAnsiTheme="majorHAnsi" w:cstheme="majorHAnsi"/>
        </w:rPr>
      </w:pPr>
    </w:p>
    <w:p w14:paraId="269690ED" w14:textId="77777777" w:rsidR="0042556D" w:rsidRDefault="0042556D">
      <w:pPr>
        <w:rPr>
          <w:rFonts w:asciiTheme="majorHAnsi" w:hAnsiTheme="majorHAnsi" w:cstheme="majorHAnsi"/>
        </w:rPr>
      </w:pPr>
    </w:p>
    <w:p w14:paraId="7942ACBC" w14:textId="77777777" w:rsidR="0042556D" w:rsidRDefault="0042556D">
      <w:pPr>
        <w:rPr>
          <w:rFonts w:asciiTheme="majorHAnsi" w:hAnsiTheme="majorHAnsi" w:cstheme="majorHAnsi"/>
        </w:rPr>
      </w:pPr>
    </w:p>
    <w:p w14:paraId="0DE9A3EF" w14:textId="77777777" w:rsidR="0042556D" w:rsidRDefault="0042556D">
      <w:pPr>
        <w:rPr>
          <w:rFonts w:asciiTheme="majorHAnsi" w:hAnsiTheme="majorHAnsi" w:cstheme="majorHAnsi"/>
        </w:rPr>
      </w:pPr>
    </w:p>
    <w:p w14:paraId="5742B036" w14:textId="77777777" w:rsidR="0042556D" w:rsidRDefault="0042556D">
      <w:pPr>
        <w:rPr>
          <w:rFonts w:asciiTheme="majorHAnsi" w:hAnsiTheme="majorHAnsi" w:cstheme="majorHAnsi"/>
        </w:rPr>
      </w:pPr>
    </w:p>
    <w:p w14:paraId="346EDDC9" w14:textId="77777777" w:rsidR="0042556D" w:rsidRDefault="0042556D">
      <w:pPr>
        <w:rPr>
          <w:rFonts w:asciiTheme="majorHAnsi" w:hAnsiTheme="majorHAnsi" w:cstheme="majorHAnsi"/>
        </w:rPr>
      </w:pPr>
    </w:p>
    <w:p w14:paraId="1C3F3D84" w14:textId="77777777" w:rsidR="0042556D" w:rsidRDefault="0042556D">
      <w:pPr>
        <w:rPr>
          <w:rFonts w:asciiTheme="majorHAnsi" w:hAnsiTheme="majorHAnsi" w:cstheme="majorHAnsi"/>
        </w:rPr>
      </w:pPr>
    </w:p>
    <w:p w14:paraId="4127AE18" w14:textId="77777777" w:rsidR="0042556D" w:rsidRDefault="0042556D">
      <w:pPr>
        <w:rPr>
          <w:rFonts w:asciiTheme="majorHAnsi" w:hAnsiTheme="majorHAnsi" w:cstheme="majorHAnsi"/>
        </w:rPr>
      </w:pPr>
    </w:p>
    <w:p w14:paraId="2A4EB0F4" w14:textId="77777777" w:rsidR="0042556D" w:rsidRDefault="0042556D">
      <w:pPr>
        <w:rPr>
          <w:rFonts w:asciiTheme="majorHAnsi" w:hAnsiTheme="majorHAnsi" w:cstheme="majorHAnsi"/>
        </w:rPr>
      </w:pPr>
    </w:p>
    <w:p w14:paraId="27E73923" w14:textId="77777777" w:rsidR="0042556D" w:rsidRDefault="0042556D">
      <w:pPr>
        <w:rPr>
          <w:rFonts w:asciiTheme="majorHAnsi" w:hAnsiTheme="majorHAnsi" w:cstheme="majorHAnsi"/>
        </w:rPr>
      </w:pPr>
    </w:p>
    <w:p w14:paraId="6C87CBE7" w14:textId="77777777" w:rsidR="0042556D" w:rsidRDefault="0042556D">
      <w:pPr>
        <w:rPr>
          <w:rFonts w:asciiTheme="majorHAnsi" w:hAnsiTheme="majorHAnsi" w:cstheme="majorHAnsi"/>
        </w:rPr>
      </w:pPr>
    </w:p>
    <w:p w14:paraId="30A6551B" w14:textId="77777777" w:rsidR="0042556D" w:rsidRDefault="0042556D">
      <w:pPr>
        <w:rPr>
          <w:rFonts w:asciiTheme="majorHAnsi" w:hAnsiTheme="majorHAnsi" w:cstheme="majorHAnsi"/>
        </w:rPr>
      </w:pPr>
    </w:p>
    <w:p w14:paraId="781BADC5" w14:textId="77777777" w:rsidR="0042556D" w:rsidRDefault="0042556D">
      <w:pPr>
        <w:rPr>
          <w:rFonts w:asciiTheme="majorHAnsi" w:hAnsiTheme="majorHAnsi" w:cstheme="majorHAnsi"/>
        </w:rPr>
      </w:pPr>
    </w:p>
    <w:p w14:paraId="58E64AE9" w14:textId="77777777" w:rsidR="0042556D" w:rsidRDefault="0042556D">
      <w:pPr>
        <w:rPr>
          <w:rFonts w:asciiTheme="majorHAnsi" w:hAnsiTheme="majorHAnsi" w:cstheme="majorHAnsi"/>
        </w:rPr>
      </w:pPr>
    </w:p>
    <w:p w14:paraId="15D4BFAA" w14:textId="77777777" w:rsidR="0042556D" w:rsidRDefault="0042556D">
      <w:pPr>
        <w:rPr>
          <w:rFonts w:asciiTheme="majorHAnsi" w:hAnsiTheme="majorHAnsi" w:cstheme="majorHAnsi"/>
        </w:rPr>
      </w:pPr>
    </w:p>
    <w:p w14:paraId="1DC98945" w14:textId="77777777" w:rsidR="0042556D" w:rsidRDefault="0042556D">
      <w:pPr>
        <w:rPr>
          <w:rFonts w:asciiTheme="majorHAnsi" w:hAnsiTheme="majorHAnsi" w:cstheme="majorHAnsi"/>
        </w:rPr>
      </w:pPr>
    </w:p>
    <w:p w14:paraId="57A3CB7F" w14:textId="77777777" w:rsidR="0042556D" w:rsidRDefault="0042556D">
      <w:pPr>
        <w:rPr>
          <w:rFonts w:asciiTheme="majorHAnsi" w:hAnsiTheme="majorHAnsi" w:cstheme="majorHAnsi"/>
        </w:rPr>
      </w:pPr>
    </w:p>
    <w:p w14:paraId="41C2A027" w14:textId="77777777" w:rsidR="0042556D" w:rsidRDefault="0042556D">
      <w:pPr>
        <w:rPr>
          <w:rFonts w:asciiTheme="majorHAnsi" w:hAnsiTheme="majorHAnsi" w:cstheme="majorHAnsi"/>
        </w:rPr>
      </w:pPr>
    </w:p>
    <w:p w14:paraId="6286C9EA" w14:textId="77777777" w:rsidR="0042556D" w:rsidRDefault="0042556D">
      <w:pPr>
        <w:rPr>
          <w:rFonts w:asciiTheme="majorHAnsi" w:hAnsiTheme="majorHAnsi" w:cstheme="majorHAnsi"/>
        </w:rPr>
      </w:pPr>
    </w:p>
    <w:p w14:paraId="67FCF65D" w14:textId="68EB52FD" w:rsidR="0042556D" w:rsidRDefault="00831DA7" w:rsidP="0042556D">
      <w:pPr>
        <w:pStyle w:val="Kop1"/>
      </w:pPr>
      <w:bookmarkStart w:id="0" w:name="_Toc50451644"/>
      <w:r>
        <w:t>Behoefte Analyse</w:t>
      </w:r>
      <w:bookmarkEnd w:id="0"/>
    </w:p>
    <w:p w14:paraId="26DBAC8C" w14:textId="54773B45" w:rsidR="00831DA7" w:rsidRDefault="00831DA7" w:rsidP="00831DA7"/>
    <w:p w14:paraId="742A3468" w14:textId="77777777" w:rsidR="00831DA7" w:rsidRDefault="00831DA7" w:rsidP="00831DA7">
      <w:pPr>
        <w:pStyle w:val="Kop2"/>
      </w:pPr>
      <w:bookmarkStart w:id="1" w:name="_Toc50451645"/>
      <w:r>
        <w:t>De kern van het project:</w:t>
      </w:r>
      <w:bookmarkEnd w:id="1"/>
      <w:r>
        <w:t xml:space="preserve"> </w:t>
      </w:r>
    </w:p>
    <w:p w14:paraId="12295FB0" w14:textId="77777777" w:rsidR="00831DA7" w:rsidRDefault="00831DA7" w:rsidP="00831DA7"/>
    <w:p w14:paraId="5848979C" w14:textId="77777777" w:rsidR="00831DA7" w:rsidRDefault="00831DA7" w:rsidP="00831DA7">
      <w:r>
        <w:t xml:space="preserve">De bedoeling van de app is om </w:t>
      </w:r>
      <w:proofErr w:type="spellStart"/>
      <w:r>
        <w:t>nederlanders</w:t>
      </w:r>
      <w:proofErr w:type="spellEnd"/>
      <w:r>
        <w:t xml:space="preserve"> </w:t>
      </w:r>
      <w:proofErr w:type="spellStart"/>
      <w:r>
        <w:t>amazigh</w:t>
      </w:r>
      <w:proofErr w:type="spellEnd"/>
      <w:r>
        <w:t xml:space="preserve"> te leren, of andersom.</w:t>
      </w:r>
    </w:p>
    <w:p w14:paraId="73ED301C" w14:textId="77777777" w:rsidR="00831DA7" w:rsidRDefault="00831DA7" w:rsidP="00831DA7">
      <w:r>
        <w:t>Het is een zeer zeldzame taal die niet vaak voorkomt, en daarom is er ook nog geen app voor.</w:t>
      </w:r>
    </w:p>
    <w:p w14:paraId="6D5B8659" w14:textId="77777777" w:rsidR="00831DA7" w:rsidRDefault="00831DA7" w:rsidP="00831DA7"/>
    <w:p w14:paraId="6B3DFEFD" w14:textId="77777777" w:rsidR="00831DA7" w:rsidRDefault="00831DA7" w:rsidP="00831DA7">
      <w:r>
        <w:t>Door middel van quiz vragen is het de bedoeling om de gebruiker de kennis laten krijgen</w:t>
      </w:r>
    </w:p>
    <w:p w14:paraId="446C1716" w14:textId="77777777" w:rsidR="00831DA7" w:rsidRDefault="00831DA7" w:rsidP="00831DA7">
      <w:r>
        <w:t>over de taal.</w:t>
      </w:r>
    </w:p>
    <w:p w14:paraId="01BE857B" w14:textId="77777777" w:rsidR="00831DA7" w:rsidRDefault="00831DA7" w:rsidP="00831DA7"/>
    <w:p w14:paraId="05137509" w14:textId="77777777" w:rsidR="00831DA7" w:rsidRDefault="00831DA7" w:rsidP="00831DA7">
      <w:pPr>
        <w:pStyle w:val="Kop2"/>
      </w:pPr>
      <w:bookmarkStart w:id="2" w:name="_Toc50451646"/>
      <w:r>
        <w:t>Aanleiding:</w:t>
      </w:r>
      <w:bookmarkEnd w:id="2"/>
    </w:p>
    <w:p w14:paraId="567D9A56" w14:textId="77777777" w:rsidR="00831DA7" w:rsidRDefault="00831DA7" w:rsidP="00831DA7"/>
    <w:p w14:paraId="2B96AB54" w14:textId="77777777" w:rsidR="00831DA7" w:rsidRDefault="00831DA7" w:rsidP="00831DA7">
      <w:r>
        <w:t xml:space="preserve">De meneer </w:t>
      </w:r>
      <w:proofErr w:type="spellStart"/>
      <w:r>
        <w:t>hannibal</w:t>
      </w:r>
      <w:proofErr w:type="spellEnd"/>
      <w:r>
        <w:t xml:space="preserve"> heeft gemerkt dat er voor de taal </w:t>
      </w:r>
      <w:proofErr w:type="spellStart"/>
      <w:r>
        <w:t>amazigh</w:t>
      </w:r>
      <w:proofErr w:type="spellEnd"/>
      <w:r>
        <w:t xml:space="preserve"> helemaal geen app op de markt was,</w:t>
      </w:r>
    </w:p>
    <w:p w14:paraId="4E3774C1" w14:textId="77777777" w:rsidR="00831DA7" w:rsidRDefault="00831DA7" w:rsidP="00831DA7">
      <w:r>
        <w:t xml:space="preserve">daarop heeft de heer </w:t>
      </w:r>
      <w:proofErr w:type="spellStart"/>
      <w:r>
        <w:t>hannibal</w:t>
      </w:r>
      <w:proofErr w:type="spellEnd"/>
      <w:r>
        <w:t xml:space="preserve"> ons gevraagd om een (vooral) leuke app te maken die ook </w:t>
      </w:r>
    </w:p>
    <w:p w14:paraId="4086F5A4" w14:textId="77777777" w:rsidR="00831DA7" w:rsidRDefault="00831DA7" w:rsidP="00831DA7">
      <w:r>
        <w:t xml:space="preserve">nog je kennis kan vergroten met betrekking tot </w:t>
      </w:r>
      <w:proofErr w:type="spellStart"/>
      <w:r>
        <w:t>amazigh</w:t>
      </w:r>
      <w:proofErr w:type="spellEnd"/>
      <w:r>
        <w:t>.</w:t>
      </w:r>
    </w:p>
    <w:p w14:paraId="148A7324" w14:textId="77777777" w:rsidR="00831DA7" w:rsidRDefault="00831DA7" w:rsidP="00831DA7"/>
    <w:p w14:paraId="1E6FE866" w14:textId="77777777" w:rsidR="00831DA7" w:rsidRDefault="00831DA7" w:rsidP="00831DA7">
      <w:pPr>
        <w:pStyle w:val="Kop2"/>
      </w:pPr>
      <w:bookmarkStart w:id="3" w:name="_Toc50451647"/>
      <w:r>
        <w:t>Algemene beschrijving van de app:</w:t>
      </w:r>
      <w:bookmarkEnd w:id="3"/>
    </w:p>
    <w:p w14:paraId="46334CFF" w14:textId="77777777" w:rsidR="00831DA7" w:rsidRDefault="00831DA7" w:rsidP="00831DA7"/>
    <w:p w14:paraId="391DB877" w14:textId="77777777" w:rsidR="00831DA7" w:rsidRDefault="00831DA7" w:rsidP="00831DA7">
      <w:r>
        <w:t xml:space="preserve">De app begint met een </w:t>
      </w:r>
      <w:proofErr w:type="spellStart"/>
      <w:r>
        <w:t>splash</w:t>
      </w:r>
      <w:proofErr w:type="spellEnd"/>
      <w:r>
        <w:t xml:space="preserve"> screen, deze bevat alleen het logo. Daarna krijg je een scherm waar je de categorieën kan kiezen, zoals bijvoorbeeld "eten, dieren, etc.."</w:t>
      </w:r>
    </w:p>
    <w:p w14:paraId="443A814D" w14:textId="77777777" w:rsidR="00831DA7" w:rsidRDefault="00831DA7" w:rsidP="00831DA7">
      <w:r>
        <w:t>Als je de categorie gekozen hebt dan moet je ook nog de moeilijkheidsgraad kunnen aanpassen. Het lijkt mij om dat in een apart tussen scherm te doen.</w:t>
      </w:r>
    </w:p>
    <w:p w14:paraId="137F392C" w14:textId="77777777" w:rsidR="00831DA7" w:rsidRDefault="00831DA7" w:rsidP="00831DA7"/>
    <w:p w14:paraId="12C10A6E" w14:textId="77777777" w:rsidR="00831DA7" w:rsidRDefault="00831DA7" w:rsidP="00831DA7">
      <w:r>
        <w:lastRenderedPageBreak/>
        <w:t>Dan heb je het schermpje waar natuurlijk de vragen worden gesteld, op dit schermpje zie je ook je actuele score.</w:t>
      </w:r>
    </w:p>
    <w:p w14:paraId="12B9CF57" w14:textId="77777777" w:rsidR="00831DA7" w:rsidRDefault="00831DA7" w:rsidP="00831DA7"/>
    <w:p w14:paraId="7D540AFA" w14:textId="77777777" w:rsidR="00831DA7" w:rsidRDefault="00831DA7" w:rsidP="00831DA7">
      <w:r>
        <w:t>Als je eenmaal de quiz af hebt dan kom je weer bij waar je de categorie kan kiezen.</w:t>
      </w:r>
    </w:p>
    <w:p w14:paraId="1C3618E0" w14:textId="77777777" w:rsidR="00831DA7" w:rsidRDefault="00831DA7" w:rsidP="00831DA7"/>
    <w:p w14:paraId="62650D2F" w14:textId="77777777" w:rsidR="00831DA7" w:rsidRDefault="00831DA7" w:rsidP="00831DA7">
      <w:pPr>
        <w:pStyle w:val="Kop2"/>
      </w:pPr>
      <w:bookmarkStart w:id="4" w:name="_Toc50451648"/>
      <w:r>
        <w:t>Doelen van de applicatie:</w:t>
      </w:r>
      <w:bookmarkEnd w:id="4"/>
    </w:p>
    <w:p w14:paraId="59B7ACAC" w14:textId="77777777" w:rsidR="00831DA7" w:rsidRDefault="00831DA7" w:rsidP="00831DA7"/>
    <w:p w14:paraId="76683233" w14:textId="77777777" w:rsidR="00831DA7" w:rsidRDefault="00831DA7" w:rsidP="00831DA7">
      <w:r>
        <w:t xml:space="preserve">Het doel is om jongere kinderen </w:t>
      </w:r>
      <w:proofErr w:type="spellStart"/>
      <w:r>
        <w:t>amazigh</w:t>
      </w:r>
      <w:proofErr w:type="spellEnd"/>
      <w:r>
        <w:t xml:space="preserve"> te kunnen laten leren en andersom ook, ook moet</w:t>
      </w:r>
    </w:p>
    <w:p w14:paraId="165AC810" w14:textId="77777777" w:rsidR="00831DA7" w:rsidRDefault="00831DA7" w:rsidP="00831DA7">
      <w:r>
        <w:t>de app leuk zijn. dat is een belangrijk punt het moet gewoon lekker speels aanvoelen</w:t>
      </w:r>
    </w:p>
    <w:p w14:paraId="33B9D944" w14:textId="77777777" w:rsidR="00831DA7" w:rsidRDefault="00831DA7" w:rsidP="00831DA7">
      <w:r>
        <w:t>voor de kinderen.</w:t>
      </w:r>
    </w:p>
    <w:p w14:paraId="7BD0DC2B" w14:textId="77777777" w:rsidR="00831DA7" w:rsidRDefault="00831DA7" w:rsidP="00831DA7"/>
    <w:p w14:paraId="169B4EFE" w14:textId="77777777" w:rsidR="00831DA7" w:rsidRDefault="00831DA7" w:rsidP="00831DA7">
      <w:pPr>
        <w:pStyle w:val="Kop2"/>
      </w:pPr>
      <w:bookmarkStart w:id="5" w:name="_Toc50451649"/>
      <w:r>
        <w:t>Doelgroepen van de applicatie:</w:t>
      </w:r>
      <w:bookmarkEnd w:id="5"/>
    </w:p>
    <w:p w14:paraId="5F321301" w14:textId="77777777" w:rsidR="00831DA7" w:rsidRDefault="00831DA7" w:rsidP="00831DA7"/>
    <w:p w14:paraId="1F0FF810" w14:textId="77777777" w:rsidR="00831DA7" w:rsidRDefault="00831DA7" w:rsidP="00831DA7">
      <w:r>
        <w:t>De doelgroep is van 5-12 dus echt basisschool niveau. Het is uiteraard ook te gebruiken</w:t>
      </w:r>
    </w:p>
    <w:p w14:paraId="42AC4A77" w14:textId="77777777" w:rsidR="00831DA7" w:rsidRDefault="00831DA7" w:rsidP="00831DA7">
      <w:r>
        <w:t>voor oudere mensen, dat is geen probleem maar we realiseren het meeste naar de behoefte</w:t>
      </w:r>
    </w:p>
    <w:p w14:paraId="66B18A19" w14:textId="77777777" w:rsidR="00831DA7" w:rsidRDefault="00831DA7" w:rsidP="00831DA7">
      <w:r>
        <w:t>van de kleine kinderen.</w:t>
      </w:r>
    </w:p>
    <w:p w14:paraId="440BDD3D" w14:textId="77777777" w:rsidR="00831DA7" w:rsidRDefault="00831DA7" w:rsidP="00831DA7"/>
    <w:p w14:paraId="1633462E" w14:textId="77777777" w:rsidR="00831DA7" w:rsidRDefault="00831DA7" w:rsidP="00831DA7">
      <w:pPr>
        <w:pStyle w:val="Kop2"/>
      </w:pPr>
      <w:bookmarkStart w:id="6" w:name="_Toc50451650"/>
      <w:r>
        <w:t>Vormgeving applicatie:</w:t>
      </w:r>
      <w:bookmarkEnd w:id="6"/>
    </w:p>
    <w:p w14:paraId="4817FE18" w14:textId="77777777" w:rsidR="00831DA7" w:rsidRDefault="00831DA7" w:rsidP="00831DA7"/>
    <w:p w14:paraId="5B7BBF13" w14:textId="77777777" w:rsidR="00831DA7" w:rsidRDefault="00831DA7" w:rsidP="00831DA7">
      <w:r>
        <w:t>Ze willen dat de huisstijl speels is met de kleuren geel, blauw en groen. Aan ons om daar wat moois</w:t>
      </w:r>
    </w:p>
    <w:p w14:paraId="355E2C5F" w14:textId="77777777" w:rsidR="00831DA7" w:rsidRDefault="00831DA7" w:rsidP="00831DA7">
      <w:r>
        <w:t>van te maken.</w:t>
      </w:r>
    </w:p>
    <w:p w14:paraId="78D904A3" w14:textId="77777777" w:rsidR="00831DA7" w:rsidRDefault="00831DA7" w:rsidP="00831DA7"/>
    <w:p w14:paraId="3893D009" w14:textId="77777777" w:rsidR="00831DA7" w:rsidRDefault="00831DA7" w:rsidP="00831DA7">
      <w:pPr>
        <w:pStyle w:val="Kop2"/>
      </w:pPr>
      <w:bookmarkStart w:id="7" w:name="_Toc50451651"/>
      <w:r>
        <w:t>Informatie in de applicatie:</w:t>
      </w:r>
      <w:bookmarkEnd w:id="7"/>
    </w:p>
    <w:p w14:paraId="19A0B5A0" w14:textId="77777777" w:rsidR="00831DA7" w:rsidRDefault="00831DA7" w:rsidP="00831DA7"/>
    <w:p w14:paraId="4564721F" w14:textId="77777777" w:rsidR="00831DA7" w:rsidRDefault="00831DA7" w:rsidP="00831DA7">
      <w:r>
        <w:t xml:space="preserve">de content moeten wij nog krijgen, maar het zal heel wat plaatjes van dieren, voertuigen, eten </w:t>
      </w:r>
      <w:proofErr w:type="spellStart"/>
      <w:r>
        <w:t>etc</w:t>
      </w:r>
      <w:proofErr w:type="spellEnd"/>
      <w:r>
        <w:t xml:space="preserve"> zijn. Met daarbij de passende </w:t>
      </w:r>
      <w:proofErr w:type="spellStart"/>
      <w:r>
        <w:t>text</w:t>
      </w:r>
      <w:proofErr w:type="spellEnd"/>
    </w:p>
    <w:p w14:paraId="397AF58A" w14:textId="77777777" w:rsidR="00831DA7" w:rsidRDefault="00831DA7" w:rsidP="00831DA7">
      <w:r>
        <w:t>Gekoppeld aan een categorie en moeilijkheidsgraad.</w:t>
      </w:r>
    </w:p>
    <w:p w14:paraId="3D2A86A6" w14:textId="77777777" w:rsidR="00831DA7" w:rsidRDefault="00831DA7" w:rsidP="00831DA7"/>
    <w:p w14:paraId="237C6E24" w14:textId="77777777" w:rsidR="00831DA7" w:rsidRDefault="00831DA7" w:rsidP="00831DA7">
      <w:r>
        <w:t>Interactie van de applicatie: Een gebruiker moet de categorie kunnen kiezen, de quiz moeilijkheidsgraad aanpassen</w:t>
      </w:r>
    </w:p>
    <w:p w14:paraId="779A1AC4" w14:textId="77777777" w:rsidR="00831DA7" w:rsidRDefault="00831DA7" w:rsidP="00831DA7">
      <w:r>
        <w:t>en zijn score kunnen zien. (En uiteraard de quiz zelf kunnen spelen en kunnen eindigen op elk moment)</w:t>
      </w:r>
    </w:p>
    <w:p w14:paraId="6E01BA2D" w14:textId="77777777" w:rsidR="00831DA7" w:rsidRDefault="00831DA7" w:rsidP="00831DA7"/>
    <w:p w14:paraId="53503C9E" w14:textId="77777777" w:rsidR="00831DA7" w:rsidRDefault="00831DA7" w:rsidP="00831DA7"/>
    <w:p w14:paraId="4832655F" w14:textId="77777777" w:rsidR="00831DA7" w:rsidRDefault="00831DA7" w:rsidP="00831DA7">
      <w:pPr>
        <w:pStyle w:val="Kop2"/>
      </w:pPr>
      <w:bookmarkStart w:id="8" w:name="_Toc50451652"/>
      <w:r>
        <w:t>tot slot:</w:t>
      </w:r>
      <w:bookmarkEnd w:id="8"/>
    </w:p>
    <w:p w14:paraId="5067BD89" w14:textId="77777777" w:rsidR="00831DA7" w:rsidRDefault="00831DA7" w:rsidP="00831DA7"/>
    <w:p w14:paraId="36DF0A4F" w14:textId="77777777" w:rsidR="00831DA7" w:rsidRDefault="00831DA7" w:rsidP="00831DA7">
      <w:r>
        <w:t xml:space="preserve">De app is voor </w:t>
      </w:r>
      <w:proofErr w:type="spellStart"/>
      <w:r>
        <w:t>portrait</w:t>
      </w:r>
      <w:proofErr w:type="spellEnd"/>
      <w:r>
        <w:t xml:space="preserve"> alleen, en hoeft niet </w:t>
      </w:r>
      <w:proofErr w:type="spellStart"/>
      <w:r>
        <w:t>persee</w:t>
      </w:r>
      <w:proofErr w:type="spellEnd"/>
      <w:r>
        <w:t xml:space="preserve"> de nieuwste </w:t>
      </w:r>
      <w:proofErr w:type="spellStart"/>
      <w:r>
        <w:t>android</w:t>
      </w:r>
      <w:proofErr w:type="spellEnd"/>
      <w:r>
        <w:t xml:space="preserve"> versie maar wel een betrouwbare.</w:t>
      </w:r>
    </w:p>
    <w:p w14:paraId="259B54DD" w14:textId="77777777" w:rsidR="00831DA7" w:rsidRDefault="00831DA7" w:rsidP="00831DA7"/>
    <w:p w14:paraId="531365CB" w14:textId="77777777" w:rsidR="00831DA7" w:rsidRDefault="00831DA7" w:rsidP="00831DA7"/>
    <w:p w14:paraId="612B4612" w14:textId="542C144D" w:rsidR="00831DA7" w:rsidRDefault="00831DA7" w:rsidP="00831DA7"/>
    <w:p w14:paraId="3A13C02A" w14:textId="77777777" w:rsidR="00831DA7" w:rsidRPr="00831DA7" w:rsidRDefault="00831DA7" w:rsidP="00831DA7"/>
    <w:p w14:paraId="6E843E40" w14:textId="77777777" w:rsidR="0042556D" w:rsidRDefault="0042556D" w:rsidP="0042556D"/>
    <w:p w14:paraId="62550FBD" w14:textId="77777777" w:rsidR="0042556D" w:rsidRDefault="0042556D" w:rsidP="0042556D"/>
    <w:p w14:paraId="7449B47A" w14:textId="77777777" w:rsidR="0042556D" w:rsidRDefault="0042556D" w:rsidP="0042556D"/>
    <w:p w14:paraId="4A9D9EF6" w14:textId="77777777" w:rsidR="0042556D" w:rsidRDefault="0042556D" w:rsidP="0042556D"/>
    <w:p w14:paraId="1BE819E9" w14:textId="77777777" w:rsidR="0042556D" w:rsidRDefault="0042556D" w:rsidP="0042556D"/>
    <w:p w14:paraId="3236D19E" w14:textId="77777777" w:rsidR="0042556D" w:rsidRDefault="0042556D" w:rsidP="0042556D"/>
    <w:p w14:paraId="7C14694B" w14:textId="77777777" w:rsidR="0042556D" w:rsidRDefault="0042556D" w:rsidP="0042556D"/>
    <w:p w14:paraId="36186CB7" w14:textId="77777777" w:rsidR="0042556D" w:rsidRDefault="0042556D" w:rsidP="0042556D"/>
    <w:p w14:paraId="620F75BB" w14:textId="77777777" w:rsidR="0042556D" w:rsidRDefault="0042556D" w:rsidP="0042556D"/>
    <w:p w14:paraId="06246B31" w14:textId="77777777" w:rsidR="0042556D" w:rsidRDefault="0042556D" w:rsidP="0042556D"/>
    <w:p w14:paraId="3E30EBA0" w14:textId="77777777" w:rsidR="0042556D" w:rsidRDefault="0042556D" w:rsidP="0042556D"/>
    <w:p w14:paraId="75CC3522" w14:textId="77777777" w:rsidR="0042556D" w:rsidRDefault="0042556D" w:rsidP="0042556D"/>
    <w:p w14:paraId="361F5BA7" w14:textId="77777777" w:rsidR="0042556D" w:rsidRDefault="0042556D" w:rsidP="0042556D"/>
    <w:p w14:paraId="6C0BEAB6" w14:textId="77777777" w:rsidR="0042556D" w:rsidRDefault="0042556D" w:rsidP="0042556D"/>
    <w:p w14:paraId="2038282D" w14:textId="77777777" w:rsidR="0042556D" w:rsidRDefault="0042556D" w:rsidP="0042556D"/>
    <w:p w14:paraId="256A1B18" w14:textId="77777777" w:rsidR="0042556D" w:rsidRDefault="0042556D" w:rsidP="0042556D"/>
    <w:p w14:paraId="729E2BE7" w14:textId="77777777" w:rsidR="0042556D" w:rsidRDefault="0042556D" w:rsidP="0042556D"/>
    <w:p w14:paraId="390721FF" w14:textId="77777777" w:rsidR="0042556D" w:rsidRDefault="0042556D" w:rsidP="0042556D"/>
    <w:p w14:paraId="61B00ED3" w14:textId="77777777" w:rsidR="0042556D" w:rsidRDefault="0042556D" w:rsidP="0042556D"/>
    <w:p w14:paraId="3A3590AA" w14:textId="77777777" w:rsidR="0042556D" w:rsidRDefault="0042556D" w:rsidP="0042556D"/>
    <w:p w14:paraId="33FBA5B2" w14:textId="77777777" w:rsidR="0042556D" w:rsidRDefault="0042556D" w:rsidP="0042556D"/>
    <w:p w14:paraId="581072A2" w14:textId="77777777" w:rsidR="0042556D" w:rsidRDefault="0042556D" w:rsidP="0042556D"/>
    <w:p w14:paraId="0A0A89F2" w14:textId="77777777" w:rsidR="0042556D" w:rsidRDefault="0042556D" w:rsidP="0042556D"/>
    <w:p w14:paraId="515ABB44" w14:textId="77777777" w:rsidR="0042556D" w:rsidRDefault="0042556D" w:rsidP="0042556D"/>
    <w:p w14:paraId="20CEFBF1" w14:textId="77777777" w:rsidR="0042556D" w:rsidRDefault="0042556D" w:rsidP="0042556D"/>
    <w:p w14:paraId="3FA41708" w14:textId="77777777" w:rsidR="0042556D" w:rsidRDefault="0042556D" w:rsidP="0042556D"/>
    <w:p w14:paraId="15145684" w14:textId="77777777" w:rsidR="0042556D" w:rsidRDefault="0042556D" w:rsidP="0042556D"/>
    <w:p w14:paraId="4847B9CE" w14:textId="77777777" w:rsidR="0042556D" w:rsidRDefault="0042556D" w:rsidP="0042556D"/>
    <w:p w14:paraId="02AFE1FD" w14:textId="77777777" w:rsidR="0042556D" w:rsidRDefault="0042556D" w:rsidP="0042556D"/>
    <w:p w14:paraId="307D6BB2" w14:textId="77777777" w:rsidR="0042556D" w:rsidRDefault="0042556D" w:rsidP="0042556D"/>
    <w:p w14:paraId="56995BC4" w14:textId="77777777" w:rsidR="0042556D" w:rsidRPr="0042556D" w:rsidRDefault="0042556D" w:rsidP="0042556D">
      <w:pPr>
        <w:pStyle w:val="Kop1"/>
      </w:pPr>
      <w:bookmarkStart w:id="9" w:name="_Toc50451653"/>
      <w:r>
        <w:t>Hoofdstuk 2</w:t>
      </w:r>
      <w:bookmarkEnd w:id="9"/>
    </w:p>
    <w:sectPr w:rsidR="0042556D" w:rsidRPr="0042556D" w:rsidSect="00F753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27A47" w14:textId="77777777" w:rsidR="00036003" w:rsidRDefault="00036003" w:rsidP="0042556D">
      <w:pPr>
        <w:spacing w:after="0" w:line="240" w:lineRule="auto"/>
      </w:pPr>
      <w:r>
        <w:separator/>
      </w:r>
    </w:p>
  </w:endnote>
  <w:endnote w:type="continuationSeparator" w:id="0">
    <w:p w14:paraId="3A5AC501" w14:textId="77777777" w:rsidR="00036003" w:rsidRDefault="00036003" w:rsidP="0042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A32E1" w14:textId="77777777" w:rsidR="00F753B7" w:rsidRDefault="00F753B7">
    <w:pPr>
      <w:pStyle w:val="Voettekst"/>
    </w:pPr>
    <w:r>
      <w:t>[Nick de Goeij, Quinten Leeflang, Dylan van Leeuwen]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3D052" w14:textId="77777777" w:rsidR="00036003" w:rsidRDefault="00036003" w:rsidP="0042556D">
      <w:pPr>
        <w:spacing w:after="0" w:line="240" w:lineRule="auto"/>
      </w:pPr>
      <w:r>
        <w:separator/>
      </w:r>
    </w:p>
  </w:footnote>
  <w:footnote w:type="continuationSeparator" w:id="0">
    <w:p w14:paraId="00D37DB5" w14:textId="77777777" w:rsidR="00036003" w:rsidRDefault="00036003" w:rsidP="00425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8F3A3" w14:textId="77777777" w:rsidR="0042556D" w:rsidRDefault="0042556D">
    <w:pPr>
      <w:pStyle w:val="Koptekst"/>
    </w:pPr>
    <w:r>
      <w:t>[</w:t>
    </w:r>
    <w:proofErr w:type="spellStart"/>
    <w:r>
      <w:t>Amazigh</w:t>
    </w:r>
    <w:proofErr w:type="spellEnd"/>
    <w:r>
      <w:t xml:space="preserve"> App]</w:t>
    </w:r>
  </w:p>
  <w:p w14:paraId="3DC78523" w14:textId="77777777" w:rsidR="0042556D" w:rsidRDefault="0042556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A7"/>
    <w:rsid w:val="00036003"/>
    <w:rsid w:val="002672D3"/>
    <w:rsid w:val="0042556D"/>
    <w:rsid w:val="00575813"/>
    <w:rsid w:val="00831DA7"/>
    <w:rsid w:val="00EE5B6B"/>
    <w:rsid w:val="00F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BF53C"/>
  <w15:chartTrackingRefBased/>
  <w15:docId w15:val="{277BA509-FEDC-4EE1-9A16-5350BF2C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31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5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2556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2556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2556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25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2556D"/>
  </w:style>
  <w:style w:type="paragraph" w:styleId="Voettekst">
    <w:name w:val="footer"/>
    <w:basedOn w:val="Standaard"/>
    <w:link w:val="VoettekstChar"/>
    <w:uiPriority w:val="99"/>
    <w:unhideWhenUsed/>
    <w:rsid w:val="00425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2556D"/>
  </w:style>
  <w:style w:type="character" w:customStyle="1" w:styleId="Kop2Char">
    <w:name w:val="Kop 2 Char"/>
    <w:basedOn w:val="Standaardalinea-lettertype"/>
    <w:link w:val="Kop2"/>
    <w:uiPriority w:val="9"/>
    <w:rsid w:val="00831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31D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d\Downloads\Wordsjabloon_Gezamelijk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4B18D-54F8-4EDF-8552-528C51D6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Wordsjabloon_Gezamelijk_v1.0.dotx</Template>
  <TotalTime>4</TotalTime>
  <Pages>6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 goeij</dc:creator>
  <cp:keywords/>
  <dc:description/>
  <cp:lastModifiedBy>Nick Goeij, de</cp:lastModifiedBy>
  <cp:revision>1</cp:revision>
  <dcterms:created xsi:type="dcterms:W3CDTF">2020-09-08T07:58:00Z</dcterms:created>
  <dcterms:modified xsi:type="dcterms:W3CDTF">2020-09-08T08:02:00Z</dcterms:modified>
</cp:coreProperties>
</file>