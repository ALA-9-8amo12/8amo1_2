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82CD" w14:textId="77777777" w:rsidR="0042556D" w:rsidRDefault="00EE5B6B">
      <w:pPr>
        <w:rPr>
          <w:rFonts w:asciiTheme="majorHAnsi" w:hAnsiTheme="majorHAnsi" w:cstheme="majorHAnsi"/>
          <w:sz w:val="40"/>
          <w:szCs w:val="40"/>
        </w:rPr>
      </w:pPr>
      <w:r w:rsidRPr="0042556D">
        <w:rPr>
          <w:rFonts w:asciiTheme="majorHAnsi" w:hAnsiTheme="majorHAnsi" w:cstheme="majorHAnsi"/>
          <w:sz w:val="40"/>
          <w:szCs w:val="40"/>
        </w:rPr>
        <w:t>[</w:t>
      </w:r>
      <w:r w:rsidR="0042556D" w:rsidRPr="0042556D">
        <w:rPr>
          <w:rFonts w:asciiTheme="majorHAnsi" w:hAnsiTheme="majorHAnsi" w:cstheme="majorHAnsi"/>
          <w:sz w:val="40"/>
          <w:szCs w:val="40"/>
        </w:rPr>
        <w:t>Project</w:t>
      </w:r>
      <w:r w:rsidRPr="0042556D">
        <w:rPr>
          <w:rFonts w:asciiTheme="majorHAnsi" w:hAnsiTheme="majorHAnsi" w:cstheme="majorHAnsi"/>
          <w:sz w:val="40"/>
          <w:szCs w:val="40"/>
        </w:rPr>
        <w:t>]</w:t>
      </w:r>
    </w:p>
    <w:p w14:paraId="074ED130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75BBC253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3F1AEA94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06A6167F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497A29AB" wp14:editId="6E9D5644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BABD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6C3DABC4" w14:textId="77777777" w:rsidR="0042556D" w:rsidRDefault="0042556D">
      <w:pPr>
        <w:rPr>
          <w:rFonts w:asciiTheme="majorHAnsi" w:hAnsiTheme="majorHAnsi" w:cstheme="majorHAnsi"/>
        </w:rPr>
      </w:pPr>
    </w:p>
    <w:p w14:paraId="14F36682" w14:textId="77777777" w:rsidR="0042556D" w:rsidRDefault="0042556D">
      <w:pPr>
        <w:rPr>
          <w:rFonts w:asciiTheme="majorHAnsi" w:hAnsiTheme="majorHAnsi" w:cstheme="majorHAnsi"/>
        </w:rPr>
      </w:pPr>
    </w:p>
    <w:p w14:paraId="58B036B5" w14:textId="77777777" w:rsidR="0042556D" w:rsidRDefault="0042556D">
      <w:pPr>
        <w:rPr>
          <w:rFonts w:asciiTheme="majorHAnsi" w:hAnsiTheme="majorHAnsi" w:cstheme="majorHAnsi"/>
        </w:rPr>
      </w:pPr>
    </w:p>
    <w:p w14:paraId="7B2FA168" w14:textId="77777777" w:rsidR="0042556D" w:rsidRDefault="0042556D">
      <w:pPr>
        <w:rPr>
          <w:rFonts w:asciiTheme="majorHAnsi" w:hAnsiTheme="majorHAnsi" w:cstheme="majorHAnsi"/>
        </w:rPr>
      </w:pPr>
    </w:p>
    <w:p w14:paraId="6D5002F2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 xml:space="preserve">[Nick de </w:t>
      </w:r>
      <w:proofErr w:type="spellStart"/>
      <w:r>
        <w:rPr>
          <w:rFonts w:asciiTheme="majorHAnsi" w:hAnsiTheme="majorHAnsi" w:cstheme="majorHAnsi"/>
        </w:rPr>
        <w:t>Goeij</w:t>
      </w:r>
      <w:proofErr w:type="spellEnd"/>
      <w:r>
        <w:rPr>
          <w:rFonts w:asciiTheme="majorHAnsi" w:hAnsiTheme="majorHAnsi" w:cstheme="majorHAnsi"/>
        </w:rPr>
        <w:t>, Quinten Leeflang, Dylan van Leeuwen]</w:t>
      </w:r>
    </w:p>
    <w:p w14:paraId="318DFAF8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14:paraId="2EE1DC14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14:paraId="29C4B8E5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14:paraId="7AF5E38F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14:paraId="4627D1E5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1C3B" w14:textId="77777777" w:rsidR="0042556D" w:rsidRDefault="0042556D">
          <w:pPr>
            <w:pStyle w:val="Kopvaninhoudsopgave"/>
          </w:pPr>
          <w:r>
            <w:t>Inhoud</w:t>
          </w:r>
        </w:p>
        <w:p w14:paraId="5BD58112" w14:textId="599198EE" w:rsidR="00C6514E" w:rsidRDefault="004255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1234" w:history="1">
            <w:r w:rsidR="00C6514E" w:rsidRPr="004A451F">
              <w:rPr>
                <w:rStyle w:val="Hyperlink"/>
                <w:noProof/>
              </w:rPr>
              <w:t>Behoefte Analyse</w:t>
            </w:r>
            <w:r w:rsidR="00C6514E">
              <w:rPr>
                <w:noProof/>
                <w:webHidden/>
              </w:rPr>
              <w:tab/>
            </w:r>
            <w:r w:rsidR="00C6514E">
              <w:rPr>
                <w:noProof/>
                <w:webHidden/>
              </w:rPr>
              <w:fldChar w:fldCharType="begin"/>
            </w:r>
            <w:r w:rsidR="00C6514E">
              <w:rPr>
                <w:noProof/>
                <w:webHidden/>
              </w:rPr>
              <w:instrText xml:space="preserve"> PAGEREF _Toc50631234 \h </w:instrText>
            </w:r>
            <w:r w:rsidR="00C6514E">
              <w:rPr>
                <w:noProof/>
                <w:webHidden/>
              </w:rPr>
            </w:r>
            <w:r w:rsidR="00C6514E">
              <w:rPr>
                <w:noProof/>
                <w:webHidden/>
              </w:rPr>
              <w:fldChar w:fldCharType="separate"/>
            </w:r>
            <w:r w:rsidR="00C6514E">
              <w:rPr>
                <w:noProof/>
                <w:webHidden/>
              </w:rPr>
              <w:t>3</w:t>
            </w:r>
            <w:r w:rsidR="00C6514E">
              <w:rPr>
                <w:noProof/>
                <w:webHidden/>
              </w:rPr>
              <w:fldChar w:fldCharType="end"/>
            </w:r>
          </w:hyperlink>
        </w:p>
        <w:p w14:paraId="28C583AE" w14:textId="737E4F99" w:rsidR="00C6514E" w:rsidRDefault="00C651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31235" w:history="1">
            <w:r w:rsidRPr="004A451F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8A94" w14:textId="3C597284" w:rsidR="0042556D" w:rsidRDefault="0042556D">
          <w:r>
            <w:rPr>
              <w:b/>
              <w:bCs/>
            </w:rPr>
            <w:fldChar w:fldCharType="end"/>
          </w:r>
        </w:p>
      </w:sdtContent>
    </w:sdt>
    <w:p w14:paraId="24660E1C" w14:textId="77777777" w:rsidR="0042556D" w:rsidRDefault="0042556D">
      <w:pPr>
        <w:rPr>
          <w:rFonts w:asciiTheme="majorHAnsi" w:hAnsiTheme="majorHAnsi" w:cstheme="majorHAnsi"/>
        </w:rPr>
      </w:pPr>
    </w:p>
    <w:p w14:paraId="7A380071" w14:textId="77777777" w:rsidR="0042556D" w:rsidRDefault="0042556D">
      <w:pPr>
        <w:rPr>
          <w:rFonts w:asciiTheme="majorHAnsi" w:hAnsiTheme="majorHAnsi" w:cstheme="majorHAnsi"/>
        </w:rPr>
      </w:pPr>
    </w:p>
    <w:p w14:paraId="5175D8B3" w14:textId="77777777" w:rsidR="0042556D" w:rsidRDefault="0042556D">
      <w:pPr>
        <w:rPr>
          <w:rFonts w:asciiTheme="majorHAnsi" w:hAnsiTheme="majorHAnsi" w:cstheme="majorHAnsi"/>
        </w:rPr>
      </w:pPr>
    </w:p>
    <w:p w14:paraId="3107295D" w14:textId="77777777" w:rsidR="0042556D" w:rsidRDefault="0042556D">
      <w:pPr>
        <w:rPr>
          <w:rFonts w:asciiTheme="majorHAnsi" w:hAnsiTheme="majorHAnsi" w:cstheme="majorHAnsi"/>
        </w:rPr>
      </w:pPr>
    </w:p>
    <w:p w14:paraId="7ACAA28F" w14:textId="77777777" w:rsidR="0042556D" w:rsidRDefault="0042556D">
      <w:pPr>
        <w:rPr>
          <w:rFonts w:asciiTheme="majorHAnsi" w:hAnsiTheme="majorHAnsi" w:cstheme="majorHAnsi"/>
        </w:rPr>
      </w:pPr>
    </w:p>
    <w:p w14:paraId="4ACB369E" w14:textId="77777777" w:rsidR="0042556D" w:rsidRDefault="0042556D">
      <w:pPr>
        <w:rPr>
          <w:rFonts w:asciiTheme="majorHAnsi" w:hAnsiTheme="majorHAnsi" w:cstheme="majorHAnsi"/>
        </w:rPr>
      </w:pPr>
    </w:p>
    <w:p w14:paraId="70FB302D" w14:textId="77777777" w:rsidR="0042556D" w:rsidRDefault="0042556D">
      <w:pPr>
        <w:rPr>
          <w:rFonts w:asciiTheme="majorHAnsi" w:hAnsiTheme="majorHAnsi" w:cstheme="majorHAnsi"/>
        </w:rPr>
      </w:pPr>
    </w:p>
    <w:p w14:paraId="6F7413F3" w14:textId="77777777" w:rsidR="0042556D" w:rsidRDefault="0042556D">
      <w:pPr>
        <w:rPr>
          <w:rFonts w:asciiTheme="majorHAnsi" w:hAnsiTheme="majorHAnsi" w:cstheme="majorHAnsi"/>
        </w:rPr>
      </w:pPr>
    </w:p>
    <w:p w14:paraId="532E36CE" w14:textId="77777777" w:rsidR="0042556D" w:rsidRDefault="0042556D">
      <w:pPr>
        <w:rPr>
          <w:rFonts w:asciiTheme="majorHAnsi" w:hAnsiTheme="majorHAnsi" w:cstheme="majorHAnsi"/>
        </w:rPr>
      </w:pPr>
    </w:p>
    <w:p w14:paraId="2EF95B79" w14:textId="77777777" w:rsidR="0042556D" w:rsidRDefault="0042556D">
      <w:pPr>
        <w:rPr>
          <w:rFonts w:asciiTheme="majorHAnsi" w:hAnsiTheme="majorHAnsi" w:cstheme="majorHAnsi"/>
        </w:rPr>
      </w:pPr>
    </w:p>
    <w:p w14:paraId="2F36F43E" w14:textId="77777777" w:rsidR="0042556D" w:rsidRDefault="0042556D">
      <w:pPr>
        <w:rPr>
          <w:rFonts w:asciiTheme="majorHAnsi" w:hAnsiTheme="majorHAnsi" w:cstheme="majorHAnsi"/>
        </w:rPr>
      </w:pPr>
    </w:p>
    <w:p w14:paraId="6A44CCB5" w14:textId="77777777" w:rsidR="0042556D" w:rsidRDefault="0042556D">
      <w:pPr>
        <w:rPr>
          <w:rFonts w:asciiTheme="majorHAnsi" w:hAnsiTheme="majorHAnsi" w:cstheme="majorHAnsi"/>
        </w:rPr>
      </w:pPr>
    </w:p>
    <w:p w14:paraId="6C6E21F4" w14:textId="77777777" w:rsidR="0042556D" w:rsidRDefault="0042556D">
      <w:pPr>
        <w:rPr>
          <w:rFonts w:asciiTheme="majorHAnsi" w:hAnsiTheme="majorHAnsi" w:cstheme="majorHAnsi"/>
        </w:rPr>
      </w:pPr>
    </w:p>
    <w:p w14:paraId="5819848D" w14:textId="77777777" w:rsidR="0042556D" w:rsidRDefault="0042556D">
      <w:pPr>
        <w:rPr>
          <w:rFonts w:asciiTheme="majorHAnsi" w:hAnsiTheme="majorHAnsi" w:cstheme="majorHAnsi"/>
        </w:rPr>
      </w:pPr>
    </w:p>
    <w:p w14:paraId="65FEF940" w14:textId="77777777" w:rsidR="0042556D" w:rsidRDefault="0042556D">
      <w:pPr>
        <w:rPr>
          <w:rFonts w:asciiTheme="majorHAnsi" w:hAnsiTheme="majorHAnsi" w:cstheme="majorHAnsi"/>
        </w:rPr>
      </w:pPr>
    </w:p>
    <w:p w14:paraId="01ACF8E6" w14:textId="77777777" w:rsidR="0042556D" w:rsidRDefault="0042556D">
      <w:pPr>
        <w:rPr>
          <w:rFonts w:asciiTheme="majorHAnsi" w:hAnsiTheme="majorHAnsi" w:cstheme="majorHAnsi"/>
        </w:rPr>
      </w:pPr>
    </w:p>
    <w:p w14:paraId="63D55191" w14:textId="77777777" w:rsidR="0042556D" w:rsidRDefault="0042556D">
      <w:pPr>
        <w:rPr>
          <w:rFonts w:asciiTheme="majorHAnsi" w:hAnsiTheme="majorHAnsi" w:cstheme="majorHAnsi"/>
        </w:rPr>
      </w:pPr>
    </w:p>
    <w:p w14:paraId="09A7027F" w14:textId="77777777" w:rsidR="0042556D" w:rsidRDefault="0042556D">
      <w:pPr>
        <w:rPr>
          <w:rFonts w:asciiTheme="majorHAnsi" w:hAnsiTheme="majorHAnsi" w:cstheme="majorHAnsi"/>
        </w:rPr>
      </w:pPr>
    </w:p>
    <w:p w14:paraId="67176BF2" w14:textId="77777777" w:rsidR="0042556D" w:rsidRDefault="0042556D">
      <w:pPr>
        <w:rPr>
          <w:rFonts w:asciiTheme="majorHAnsi" w:hAnsiTheme="majorHAnsi" w:cstheme="majorHAnsi"/>
        </w:rPr>
      </w:pPr>
    </w:p>
    <w:p w14:paraId="08950A65" w14:textId="77777777" w:rsidR="0042556D" w:rsidRDefault="0042556D">
      <w:pPr>
        <w:rPr>
          <w:rFonts w:asciiTheme="majorHAnsi" w:hAnsiTheme="majorHAnsi" w:cstheme="majorHAnsi"/>
        </w:rPr>
      </w:pPr>
    </w:p>
    <w:p w14:paraId="58BC723F" w14:textId="77777777" w:rsidR="0042556D" w:rsidRDefault="0042556D">
      <w:pPr>
        <w:rPr>
          <w:rFonts w:asciiTheme="majorHAnsi" w:hAnsiTheme="majorHAnsi" w:cstheme="majorHAnsi"/>
        </w:rPr>
      </w:pPr>
    </w:p>
    <w:p w14:paraId="5077C582" w14:textId="77777777" w:rsidR="0042556D" w:rsidRDefault="0042556D">
      <w:pPr>
        <w:rPr>
          <w:rFonts w:asciiTheme="majorHAnsi" w:hAnsiTheme="majorHAnsi" w:cstheme="majorHAnsi"/>
        </w:rPr>
      </w:pPr>
    </w:p>
    <w:p w14:paraId="1DE0F847" w14:textId="77777777" w:rsidR="0042556D" w:rsidRDefault="0042556D">
      <w:pPr>
        <w:rPr>
          <w:rFonts w:asciiTheme="majorHAnsi" w:hAnsiTheme="majorHAnsi" w:cstheme="majorHAnsi"/>
        </w:rPr>
      </w:pPr>
    </w:p>
    <w:p w14:paraId="5AA16C6C" w14:textId="77777777" w:rsidR="0042556D" w:rsidRDefault="0042556D">
      <w:pPr>
        <w:rPr>
          <w:rFonts w:asciiTheme="majorHAnsi" w:hAnsiTheme="majorHAnsi" w:cstheme="majorHAnsi"/>
        </w:rPr>
      </w:pPr>
    </w:p>
    <w:p w14:paraId="7DC940A6" w14:textId="77777777" w:rsidR="0042556D" w:rsidRDefault="0042556D">
      <w:pPr>
        <w:rPr>
          <w:rFonts w:asciiTheme="majorHAnsi" w:hAnsiTheme="majorHAnsi" w:cstheme="majorHAnsi"/>
        </w:rPr>
      </w:pPr>
    </w:p>
    <w:p w14:paraId="2CC22335" w14:textId="77777777" w:rsidR="0042556D" w:rsidRDefault="0042556D">
      <w:pPr>
        <w:rPr>
          <w:rFonts w:asciiTheme="majorHAnsi" w:hAnsiTheme="majorHAnsi" w:cstheme="majorHAnsi"/>
        </w:rPr>
      </w:pPr>
    </w:p>
    <w:p w14:paraId="2ECD6852" w14:textId="77777777" w:rsidR="0042556D" w:rsidRDefault="0042556D">
      <w:pPr>
        <w:rPr>
          <w:rFonts w:asciiTheme="majorHAnsi" w:hAnsiTheme="majorHAnsi" w:cstheme="majorHAnsi"/>
        </w:rPr>
      </w:pPr>
    </w:p>
    <w:p w14:paraId="1927D0E2" w14:textId="77777777" w:rsidR="0042556D" w:rsidRDefault="0042556D">
      <w:pPr>
        <w:rPr>
          <w:rFonts w:asciiTheme="majorHAnsi" w:hAnsiTheme="majorHAnsi" w:cstheme="majorHAnsi"/>
        </w:rPr>
      </w:pPr>
    </w:p>
    <w:p w14:paraId="27851F55" w14:textId="77777777" w:rsidR="0042556D" w:rsidRDefault="0042556D">
      <w:pPr>
        <w:rPr>
          <w:rFonts w:asciiTheme="majorHAnsi" w:hAnsiTheme="majorHAnsi" w:cstheme="majorHAnsi"/>
        </w:rPr>
      </w:pPr>
    </w:p>
    <w:p w14:paraId="11F3664E" w14:textId="58091A03" w:rsidR="00C6514E" w:rsidRDefault="00C6514E" w:rsidP="00C6514E">
      <w:pPr>
        <w:pStyle w:val="Kop1"/>
      </w:pPr>
      <w:bookmarkStart w:id="0" w:name="_Toc50631234"/>
      <w:r>
        <w:t>Behoefte Analyse</w:t>
      </w:r>
      <w:bookmarkEnd w:id="0"/>
    </w:p>
    <w:p w14:paraId="7037D4E1" w14:textId="3529E9CA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De kern van het project:</w:t>
      </w:r>
    </w:p>
    <w:p w14:paraId="23FAA953" w14:textId="77777777" w:rsidR="00C6514E" w:rsidRPr="00C6514E" w:rsidRDefault="00C6514E" w:rsidP="00C6514E">
      <w:pPr>
        <w:ind w:left="708"/>
        <w:rPr>
          <w:b/>
          <w:bCs/>
        </w:rPr>
      </w:pPr>
    </w:p>
    <w:p w14:paraId="05B9AF7B" w14:textId="32420A5D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Aanleiding:</w:t>
      </w:r>
    </w:p>
    <w:p w14:paraId="18DB02DB" w14:textId="3466EEF7" w:rsidR="00C6514E" w:rsidRPr="00C6514E" w:rsidRDefault="00C6514E" w:rsidP="00C6514E">
      <w:pPr>
        <w:pStyle w:val="Lijstalinea"/>
      </w:pPr>
      <w:r>
        <w:t>De opdrachtgever wil</w:t>
      </w:r>
      <w:r w:rsidR="00D02926">
        <w:t xml:space="preserve"> een applicatie, Omdat zei een onderzoek hebben gedaan naar minderheidstalen in Afrika. En er zijn bijna geen middelen voor het leren van </w:t>
      </w:r>
      <w:proofErr w:type="spellStart"/>
      <w:r w:rsidR="00D02926">
        <w:t>Amazigh</w:t>
      </w:r>
      <w:proofErr w:type="spellEnd"/>
      <w:r w:rsidR="00D02926">
        <w:t>. Dus maken wij daar een app voor.</w:t>
      </w:r>
    </w:p>
    <w:p w14:paraId="2A945DB0" w14:textId="77777777" w:rsidR="00C6514E" w:rsidRPr="00C6514E" w:rsidRDefault="00C6514E" w:rsidP="00C6514E">
      <w:pPr>
        <w:ind w:left="360"/>
        <w:rPr>
          <w:b/>
          <w:bCs/>
        </w:rPr>
      </w:pPr>
    </w:p>
    <w:p w14:paraId="10343312" w14:textId="6BEA366C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Algemene beschrijving van de applicatie:</w:t>
      </w:r>
    </w:p>
    <w:p w14:paraId="1336C306" w14:textId="777588EE" w:rsidR="00D02926" w:rsidRPr="00D02926" w:rsidRDefault="00D02926" w:rsidP="00D02926">
      <w:pPr>
        <w:ind w:left="708"/>
      </w:pPr>
      <w:proofErr w:type="spellStart"/>
      <w:r>
        <w:t>Splash</w:t>
      </w:r>
      <w:proofErr w:type="spellEnd"/>
      <w:r>
        <w:t xml:space="preserve"> screen met een logo van de </w:t>
      </w:r>
      <w:proofErr w:type="spellStart"/>
      <w:r>
        <w:t>Amazigh</w:t>
      </w:r>
      <w:proofErr w:type="spellEnd"/>
      <w:r>
        <w:t xml:space="preserve"> vlag. Dan in het </w:t>
      </w:r>
      <w:proofErr w:type="spellStart"/>
      <w:r>
        <w:t>main</w:t>
      </w:r>
      <w:proofErr w:type="spellEnd"/>
      <w:r>
        <w:t xml:space="preserve"> menu 2 opties: oefenen en spelen. Spelen is een quiz, oefenen is een geluid van de vertaling die op het scherm staat. Op het 2</w:t>
      </w:r>
      <w:r w:rsidRPr="00D02926">
        <w:rPr>
          <w:vertAlign w:val="superscript"/>
        </w:rPr>
        <w:t>e</w:t>
      </w:r>
      <w:r>
        <w:t xml:space="preserve"> scherm zie je </w:t>
      </w:r>
      <w:proofErr w:type="spellStart"/>
      <w:r>
        <w:t>catogorieen</w:t>
      </w:r>
      <w:proofErr w:type="spellEnd"/>
      <w:r>
        <w:t xml:space="preserve">. En </w:t>
      </w:r>
      <w:proofErr w:type="spellStart"/>
      <w:r>
        <w:t>score’s</w:t>
      </w:r>
      <w:proofErr w:type="spellEnd"/>
      <w:r>
        <w:t xml:space="preserve"> die je kan bijhouden.</w:t>
      </w:r>
    </w:p>
    <w:p w14:paraId="66BB745E" w14:textId="73130AA5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Doelen van de applicatie:</w:t>
      </w:r>
    </w:p>
    <w:p w14:paraId="3C8C4345" w14:textId="002434D4" w:rsidR="00D02926" w:rsidRPr="00D02926" w:rsidRDefault="00D02926" w:rsidP="00D02926">
      <w:pPr>
        <w:ind w:left="708"/>
      </w:pPr>
      <w:r>
        <w:t xml:space="preserve">Mensen de </w:t>
      </w:r>
      <w:proofErr w:type="spellStart"/>
      <w:r>
        <w:t>Amazigh</w:t>
      </w:r>
      <w:proofErr w:type="spellEnd"/>
      <w:r>
        <w:t xml:space="preserve"> taal te leren</w:t>
      </w:r>
    </w:p>
    <w:p w14:paraId="25F1F861" w14:textId="080B5AB2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Doelgroepen van de applicatie:</w:t>
      </w:r>
    </w:p>
    <w:p w14:paraId="36A3228D" w14:textId="6063DEDF" w:rsidR="00D02926" w:rsidRPr="00D02926" w:rsidRDefault="00D02926" w:rsidP="00D02926">
      <w:pPr>
        <w:ind w:left="708"/>
      </w:pPr>
      <w:r>
        <w:t>Kinderen tussen de 5-12 jaar</w:t>
      </w:r>
    </w:p>
    <w:p w14:paraId="2D1BA55C" w14:textId="726A01DA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Vormgeving:</w:t>
      </w:r>
    </w:p>
    <w:p w14:paraId="67D5F729" w14:textId="18AAD8D8" w:rsidR="00D02926" w:rsidRPr="00C6514E" w:rsidRDefault="00D02926" w:rsidP="00D02926">
      <w:pPr>
        <w:pStyle w:val="Lijstalinea"/>
        <w:rPr>
          <w:b/>
          <w:bCs/>
        </w:rPr>
      </w:pPr>
      <w:r>
        <w:t xml:space="preserve">Vrolijke kleuren: </w:t>
      </w:r>
      <w:proofErr w:type="spellStart"/>
      <w:proofErr w:type="gramStart"/>
      <w:r>
        <w:t>blauw,geel</w:t>
      </w:r>
      <w:proofErr w:type="spellEnd"/>
      <w:proofErr w:type="gramEnd"/>
      <w:r>
        <w:t xml:space="preserve"> en groen. En kinderlijks</w:t>
      </w:r>
    </w:p>
    <w:p w14:paraId="39B561B4" w14:textId="6D4D860C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Informatie in de applicatie:</w:t>
      </w:r>
    </w:p>
    <w:p w14:paraId="521C614F" w14:textId="7527B4E9" w:rsidR="00D02926" w:rsidRPr="00D02926" w:rsidRDefault="00D02926" w:rsidP="00D02926">
      <w:pPr>
        <w:ind w:left="708"/>
      </w:pPr>
      <w:r>
        <w:t>Content bestaat uit geluid, tekst en plaatjes. Wordt aangeleverd door de klant.</w:t>
      </w:r>
    </w:p>
    <w:p w14:paraId="0E735B9E" w14:textId="0F5456CB" w:rsid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Interactie van de applicatie:</w:t>
      </w:r>
    </w:p>
    <w:p w14:paraId="31925EDF" w14:textId="7BF1151E" w:rsidR="00D02926" w:rsidRPr="00D02926" w:rsidRDefault="00D02926" w:rsidP="00D02926">
      <w:pPr>
        <w:ind w:left="720"/>
      </w:pPr>
      <w:r>
        <w:t>Gebruiker kan spelen en oefenen. Bij het spelen krijg je een quiz met 5 plaatjes. En 3 kansen om het geluid te matchen met het plaatje. Bij het oefenen hoor je een uitspraak bij een woord en een plaatje erbij.</w:t>
      </w:r>
    </w:p>
    <w:p w14:paraId="4E497681" w14:textId="49BABC62" w:rsidR="00C6514E" w:rsidRPr="00C6514E" w:rsidRDefault="00C6514E" w:rsidP="00C6514E">
      <w:pPr>
        <w:pStyle w:val="Lijstalinea"/>
        <w:numPr>
          <w:ilvl w:val="0"/>
          <w:numId w:val="2"/>
        </w:numPr>
        <w:rPr>
          <w:b/>
          <w:bCs/>
        </w:rPr>
      </w:pPr>
      <w:r w:rsidRPr="00C6514E">
        <w:rPr>
          <w:b/>
          <w:bCs/>
        </w:rPr>
        <w:t>Tot slot:</w:t>
      </w:r>
    </w:p>
    <w:p w14:paraId="2C51C55C" w14:textId="656AB078" w:rsidR="0042556D" w:rsidRDefault="00D02926" w:rsidP="00D02926">
      <w:pPr>
        <w:ind w:left="708"/>
      </w:pPr>
      <w:r>
        <w:t>Budget: 5000EUR</w:t>
      </w:r>
    </w:p>
    <w:p w14:paraId="4900DD42" w14:textId="30DFD7F5" w:rsidR="00D02926" w:rsidRDefault="00D02926" w:rsidP="00D02926">
      <w:pPr>
        <w:ind w:left="708"/>
      </w:pPr>
      <w:r>
        <w:t>Versie: zoveel mogelijk telefoons compatibel.</w:t>
      </w:r>
    </w:p>
    <w:p w14:paraId="166C9AD6" w14:textId="10DC6DD8" w:rsidR="00D02926" w:rsidRDefault="00D02926" w:rsidP="00D02926">
      <w:r>
        <w:tab/>
      </w:r>
      <w:proofErr w:type="spellStart"/>
      <w:r>
        <w:t>Portrait</w:t>
      </w:r>
      <w:proofErr w:type="spellEnd"/>
      <w:r>
        <w:t xml:space="preserve"> modus.</w:t>
      </w:r>
    </w:p>
    <w:p w14:paraId="736EA09A" w14:textId="61E7D070" w:rsidR="00D02926" w:rsidRDefault="00D02926" w:rsidP="00D02926">
      <w:r>
        <w:tab/>
      </w:r>
      <w:proofErr w:type="spellStart"/>
      <w:r>
        <w:t>Dealine</w:t>
      </w:r>
      <w:proofErr w:type="spellEnd"/>
      <w:r>
        <w:t xml:space="preserve"> ontwerp: 28 oktober</w:t>
      </w:r>
    </w:p>
    <w:p w14:paraId="153435C0" w14:textId="2031DFC9" w:rsidR="00D02926" w:rsidRDefault="00D02926" w:rsidP="00D02926">
      <w:r>
        <w:tab/>
      </w:r>
      <w:proofErr w:type="spellStart"/>
      <w:r>
        <w:t>Dealine</w:t>
      </w:r>
      <w:proofErr w:type="spellEnd"/>
      <w:r>
        <w:t xml:space="preserve"> realisatie: 13 oktober.</w:t>
      </w:r>
    </w:p>
    <w:p w14:paraId="580D1D68" w14:textId="77777777" w:rsidR="0042556D" w:rsidRDefault="0042556D" w:rsidP="0042556D"/>
    <w:p w14:paraId="0A2E0776" w14:textId="77777777" w:rsidR="0042556D" w:rsidRDefault="0042556D" w:rsidP="0042556D"/>
    <w:p w14:paraId="22E0E3D4" w14:textId="77777777" w:rsidR="0042556D" w:rsidRDefault="0042556D" w:rsidP="0042556D"/>
    <w:p w14:paraId="28910B11" w14:textId="77777777" w:rsidR="0042556D" w:rsidRDefault="0042556D" w:rsidP="0042556D"/>
    <w:p w14:paraId="5F6256DA" w14:textId="77777777" w:rsidR="0042556D" w:rsidRDefault="0042556D" w:rsidP="0042556D"/>
    <w:p w14:paraId="5AAAD491" w14:textId="77777777" w:rsidR="0042556D" w:rsidRDefault="0042556D" w:rsidP="0042556D"/>
    <w:p w14:paraId="66A9A3AD" w14:textId="77777777" w:rsidR="0042556D" w:rsidRDefault="0042556D" w:rsidP="0042556D"/>
    <w:p w14:paraId="14F91E5C" w14:textId="77777777" w:rsidR="0042556D" w:rsidRDefault="0042556D" w:rsidP="0042556D"/>
    <w:p w14:paraId="340E6239" w14:textId="77777777" w:rsidR="0042556D" w:rsidRDefault="0042556D" w:rsidP="0042556D"/>
    <w:p w14:paraId="26DB0464" w14:textId="77777777" w:rsidR="0042556D" w:rsidRDefault="0042556D" w:rsidP="0042556D"/>
    <w:p w14:paraId="3B444872" w14:textId="77777777" w:rsidR="0042556D" w:rsidRDefault="0042556D" w:rsidP="0042556D"/>
    <w:p w14:paraId="459C0844" w14:textId="77777777" w:rsidR="0042556D" w:rsidRDefault="0042556D" w:rsidP="0042556D"/>
    <w:p w14:paraId="0DF60427" w14:textId="77777777" w:rsidR="0042556D" w:rsidRDefault="0042556D" w:rsidP="0042556D"/>
    <w:p w14:paraId="320A11C7" w14:textId="77777777" w:rsidR="0042556D" w:rsidRDefault="0042556D" w:rsidP="0042556D"/>
    <w:p w14:paraId="4758CF51" w14:textId="77777777" w:rsidR="0042556D" w:rsidRDefault="0042556D" w:rsidP="0042556D"/>
    <w:p w14:paraId="35162FF7" w14:textId="77777777" w:rsidR="0042556D" w:rsidRDefault="0042556D" w:rsidP="0042556D"/>
    <w:p w14:paraId="2F3AF2E5" w14:textId="77777777" w:rsidR="0042556D" w:rsidRDefault="0042556D" w:rsidP="0042556D"/>
    <w:p w14:paraId="0384FEB5" w14:textId="77777777" w:rsidR="0042556D" w:rsidRDefault="0042556D" w:rsidP="0042556D"/>
    <w:p w14:paraId="202C0C1F" w14:textId="77777777" w:rsidR="0042556D" w:rsidRDefault="0042556D" w:rsidP="0042556D"/>
    <w:p w14:paraId="54D9B4BD" w14:textId="77777777" w:rsidR="0042556D" w:rsidRDefault="0042556D" w:rsidP="0042556D"/>
    <w:p w14:paraId="3EF78855" w14:textId="77777777" w:rsidR="0042556D" w:rsidRDefault="0042556D" w:rsidP="0042556D"/>
    <w:p w14:paraId="3935FE45" w14:textId="77777777" w:rsidR="0042556D" w:rsidRDefault="0042556D" w:rsidP="0042556D"/>
    <w:p w14:paraId="67686B4A" w14:textId="77777777" w:rsidR="0042556D" w:rsidRDefault="0042556D" w:rsidP="0042556D"/>
    <w:p w14:paraId="2BE8E800" w14:textId="77777777" w:rsidR="0042556D" w:rsidRDefault="0042556D" w:rsidP="0042556D"/>
    <w:p w14:paraId="211913FB" w14:textId="77777777" w:rsidR="0042556D" w:rsidRDefault="0042556D" w:rsidP="0042556D"/>
    <w:p w14:paraId="5A203EB4" w14:textId="77777777" w:rsidR="0042556D" w:rsidRDefault="0042556D" w:rsidP="0042556D"/>
    <w:p w14:paraId="221253E9" w14:textId="77777777" w:rsidR="0042556D" w:rsidRDefault="0042556D" w:rsidP="0042556D"/>
    <w:p w14:paraId="3429E74A" w14:textId="77777777" w:rsidR="0042556D" w:rsidRDefault="0042556D" w:rsidP="0042556D"/>
    <w:p w14:paraId="469ACCF6" w14:textId="77777777" w:rsidR="0042556D" w:rsidRDefault="0042556D" w:rsidP="0042556D"/>
    <w:p w14:paraId="3BB5D35B" w14:textId="77777777" w:rsidR="0042556D" w:rsidRPr="0042556D" w:rsidRDefault="0042556D" w:rsidP="0042556D">
      <w:pPr>
        <w:pStyle w:val="Kop1"/>
      </w:pPr>
      <w:bookmarkStart w:id="1" w:name="_Toc50631235"/>
      <w:r>
        <w:t>Hoofdstuk 2</w:t>
      </w:r>
      <w:bookmarkEnd w:id="1"/>
    </w:p>
    <w:sectPr w:rsidR="0042556D" w:rsidRPr="0042556D" w:rsidSect="00F753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73EE9" w14:textId="77777777" w:rsidR="00DB2658" w:rsidRDefault="00DB2658" w:rsidP="0042556D">
      <w:pPr>
        <w:spacing w:after="0" w:line="240" w:lineRule="auto"/>
      </w:pPr>
      <w:r>
        <w:separator/>
      </w:r>
    </w:p>
  </w:endnote>
  <w:endnote w:type="continuationSeparator" w:id="0">
    <w:p w14:paraId="053ED05F" w14:textId="77777777" w:rsidR="00DB2658" w:rsidRDefault="00DB2658" w:rsidP="004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530FB" w14:textId="77777777" w:rsidR="00F753B7" w:rsidRDefault="00F753B7">
    <w:pPr>
      <w:pStyle w:val="Voettekst"/>
    </w:pPr>
    <w:r>
      <w:t xml:space="preserve">[Nick de </w:t>
    </w:r>
    <w:proofErr w:type="spellStart"/>
    <w:r>
      <w:t>Goeij</w:t>
    </w:r>
    <w:proofErr w:type="spellEnd"/>
    <w:r>
      <w:t>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1165" w14:textId="77777777" w:rsidR="00DB2658" w:rsidRDefault="00DB2658" w:rsidP="0042556D">
      <w:pPr>
        <w:spacing w:after="0" w:line="240" w:lineRule="auto"/>
      </w:pPr>
      <w:r>
        <w:separator/>
      </w:r>
    </w:p>
  </w:footnote>
  <w:footnote w:type="continuationSeparator" w:id="0">
    <w:p w14:paraId="1C46F6F9" w14:textId="77777777" w:rsidR="00DB2658" w:rsidRDefault="00DB2658" w:rsidP="004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3550" w14:textId="77777777" w:rsidR="0042556D" w:rsidRDefault="0042556D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14:paraId="2267EA46" w14:textId="77777777" w:rsidR="0042556D" w:rsidRDefault="004255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82B6C"/>
    <w:multiLevelType w:val="hybridMultilevel"/>
    <w:tmpl w:val="9A1A86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60BDA"/>
    <w:multiLevelType w:val="hybridMultilevel"/>
    <w:tmpl w:val="E4DC52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4E"/>
    <w:rsid w:val="002672D3"/>
    <w:rsid w:val="004107AB"/>
    <w:rsid w:val="0042556D"/>
    <w:rsid w:val="00575813"/>
    <w:rsid w:val="00C6514E"/>
    <w:rsid w:val="00D02926"/>
    <w:rsid w:val="00DB2658"/>
    <w:rsid w:val="00EE5B6B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342D2"/>
  <w15:chartTrackingRefBased/>
  <w15:docId w15:val="{9467B2DE-EAE6-4259-9ABE-3EE491E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56D"/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56D"/>
  </w:style>
  <w:style w:type="paragraph" w:styleId="Lijstalinea">
    <w:name w:val="List Paragraph"/>
    <w:basedOn w:val="Standaard"/>
    <w:uiPriority w:val="34"/>
    <w:qFormat/>
    <w:rsid w:val="00C6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OneDrive\Documenten\GitHub\8amo1_2\Wordsjabloon\Wordsjabloon_Gezamel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B18D-54F8-4EDF-8552-528C51D6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Wordsjabloon_Gezamelijk_v1.0</Template>
  <TotalTime>17</TotalTime>
  <Pages>4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leeuwen</dc:creator>
  <cp:keywords/>
  <dc:description/>
  <cp:lastModifiedBy>Dylan van Leeuwen</cp:lastModifiedBy>
  <cp:revision>1</cp:revision>
  <dcterms:created xsi:type="dcterms:W3CDTF">2020-09-10T09:52:00Z</dcterms:created>
  <dcterms:modified xsi:type="dcterms:W3CDTF">2020-09-10T11:34:00Z</dcterms:modified>
</cp:coreProperties>
</file>