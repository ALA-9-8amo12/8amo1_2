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8445" w14:textId="2EA62AC9" w:rsidR="0042556D" w:rsidRDefault="00EE5B6B">
      <w:pPr>
        <w:rPr>
          <w:rFonts w:asciiTheme="majorHAnsi" w:hAnsiTheme="majorHAnsi" w:cstheme="majorHAnsi"/>
          <w:sz w:val="40"/>
          <w:szCs w:val="40"/>
        </w:rPr>
      </w:pPr>
      <w:r w:rsidRPr="0042556D">
        <w:rPr>
          <w:rFonts w:asciiTheme="majorHAnsi" w:hAnsiTheme="majorHAnsi" w:cstheme="majorHAnsi"/>
          <w:sz w:val="40"/>
          <w:szCs w:val="40"/>
        </w:rPr>
        <w:t>[</w:t>
      </w:r>
      <w:r w:rsidR="00450613">
        <w:rPr>
          <w:rFonts w:asciiTheme="majorHAnsi" w:hAnsiTheme="majorHAnsi" w:cstheme="majorHAnsi"/>
          <w:sz w:val="40"/>
          <w:szCs w:val="40"/>
        </w:rPr>
        <w:t xml:space="preserve">Behoefte Analyse </w:t>
      </w:r>
      <w:proofErr w:type="spellStart"/>
      <w:r w:rsidR="00450613">
        <w:rPr>
          <w:rFonts w:asciiTheme="majorHAnsi" w:hAnsiTheme="majorHAnsi" w:cstheme="majorHAnsi"/>
          <w:sz w:val="40"/>
          <w:szCs w:val="40"/>
        </w:rPr>
        <w:t>Gezamelijk</w:t>
      </w:r>
      <w:proofErr w:type="spellEnd"/>
      <w:r w:rsidRPr="0042556D">
        <w:rPr>
          <w:rFonts w:asciiTheme="majorHAnsi" w:hAnsiTheme="majorHAnsi" w:cstheme="majorHAnsi"/>
          <w:sz w:val="40"/>
          <w:szCs w:val="40"/>
        </w:rPr>
        <w:t>]</w:t>
      </w:r>
    </w:p>
    <w:p w14:paraId="356723C8" w14:textId="77777777" w:rsidR="0042556D" w:rsidRDefault="0042556D">
      <w:pPr>
        <w:rPr>
          <w:rFonts w:asciiTheme="majorHAnsi" w:hAnsiTheme="majorHAnsi" w:cstheme="majorHAnsi"/>
          <w:sz w:val="40"/>
          <w:szCs w:val="40"/>
        </w:rPr>
      </w:pPr>
    </w:p>
    <w:p w14:paraId="50D48BE4" w14:textId="77777777" w:rsidR="0042556D" w:rsidRDefault="0042556D">
      <w:pPr>
        <w:rPr>
          <w:rFonts w:asciiTheme="majorHAnsi" w:hAnsiTheme="majorHAnsi" w:cstheme="majorHAnsi"/>
          <w:sz w:val="40"/>
          <w:szCs w:val="40"/>
        </w:rPr>
      </w:pPr>
    </w:p>
    <w:p w14:paraId="05079AAD" w14:textId="77777777" w:rsidR="0042556D" w:rsidRDefault="0042556D">
      <w:pPr>
        <w:rPr>
          <w:rFonts w:asciiTheme="majorHAnsi" w:hAnsiTheme="majorHAnsi" w:cstheme="majorHAnsi"/>
          <w:sz w:val="40"/>
          <w:szCs w:val="40"/>
        </w:rPr>
      </w:pPr>
    </w:p>
    <w:p w14:paraId="0FC58118" w14:textId="77777777"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4428AD5B" wp14:editId="678F4EED">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26F62992" w14:textId="77777777" w:rsidR="0042556D" w:rsidRDefault="0042556D">
      <w:pPr>
        <w:rPr>
          <w:rFonts w:asciiTheme="majorHAnsi" w:hAnsiTheme="majorHAnsi" w:cstheme="majorHAnsi"/>
          <w:sz w:val="40"/>
          <w:szCs w:val="40"/>
        </w:rPr>
      </w:pPr>
    </w:p>
    <w:p w14:paraId="4CA59430" w14:textId="77777777" w:rsidR="0042556D" w:rsidRDefault="0042556D">
      <w:pPr>
        <w:rPr>
          <w:rFonts w:asciiTheme="majorHAnsi" w:hAnsiTheme="majorHAnsi" w:cstheme="majorHAnsi"/>
        </w:rPr>
      </w:pPr>
    </w:p>
    <w:p w14:paraId="0732E097" w14:textId="77777777" w:rsidR="0042556D" w:rsidRDefault="0042556D">
      <w:pPr>
        <w:rPr>
          <w:rFonts w:asciiTheme="majorHAnsi" w:hAnsiTheme="majorHAnsi" w:cstheme="majorHAnsi"/>
        </w:rPr>
      </w:pPr>
    </w:p>
    <w:p w14:paraId="45DEAA97" w14:textId="77777777" w:rsidR="0042556D" w:rsidRDefault="0042556D">
      <w:pPr>
        <w:rPr>
          <w:rFonts w:asciiTheme="majorHAnsi" w:hAnsiTheme="majorHAnsi" w:cstheme="majorHAnsi"/>
        </w:rPr>
      </w:pPr>
    </w:p>
    <w:p w14:paraId="0A43435E" w14:textId="77777777" w:rsidR="0042556D" w:rsidRDefault="0042556D">
      <w:pPr>
        <w:rPr>
          <w:rFonts w:asciiTheme="majorHAnsi" w:hAnsiTheme="majorHAnsi" w:cstheme="majorHAnsi"/>
        </w:rPr>
      </w:pPr>
    </w:p>
    <w:p w14:paraId="517C1ED3" w14:textId="77777777"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[Nick de Goeij, Quinten Leeflang, Dylan van Leeuwen]</w:t>
      </w:r>
    </w:p>
    <w:p w14:paraId="21B76EE7" w14:textId="77777777"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14:paraId="15265D20" w14:textId="77777777"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14:paraId="7BCF59DB" w14:textId="77777777"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14:paraId="5CB72077" w14:textId="77777777"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p>
    <w:p w14:paraId="78656372" w14:textId="77777777"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14:paraId="64A51408" w14:textId="77777777" w:rsidR="0042556D" w:rsidRDefault="0042556D">
          <w:pPr>
            <w:pStyle w:val="Kopvaninhoudsopgave"/>
          </w:pPr>
          <w:r>
            <w:t>Inhoud</w:t>
          </w:r>
        </w:p>
        <w:p w14:paraId="43D50387" w14:textId="0D9E12A2" w:rsidR="00F51012"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42516" w:history="1">
            <w:r w:rsidR="00F51012" w:rsidRPr="007F7464">
              <w:rPr>
                <w:rStyle w:val="Hyperlink"/>
                <w:noProof/>
              </w:rPr>
              <w:t>Behoefte Analyse</w:t>
            </w:r>
            <w:r w:rsidR="00F51012">
              <w:rPr>
                <w:noProof/>
                <w:webHidden/>
              </w:rPr>
              <w:tab/>
            </w:r>
            <w:r w:rsidR="00F51012">
              <w:rPr>
                <w:noProof/>
                <w:webHidden/>
              </w:rPr>
              <w:fldChar w:fldCharType="begin"/>
            </w:r>
            <w:r w:rsidR="00F51012">
              <w:rPr>
                <w:noProof/>
                <w:webHidden/>
              </w:rPr>
              <w:instrText xml:space="preserve"> PAGEREF _Toc50642516 \h </w:instrText>
            </w:r>
            <w:r w:rsidR="00F51012">
              <w:rPr>
                <w:noProof/>
                <w:webHidden/>
              </w:rPr>
            </w:r>
            <w:r w:rsidR="00F51012">
              <w:rPr>
                <w:noProof/>
                <w:webHidden/>
              </w:rPr>
              <w:fldChar w:fldCharType="separate"/>
            </w:r>
            <w:r w:rsidR="00F51012">
              <w:rPr>
                <w:noProof/>
                <w:webHidden/>
              </w:rPr>
              <w:t>3</w:t>
            </w:r>
            <w:r w:rsidR="00F51012">
              <w:rPr>
                <w:noProof/>
                <w:webHidden/>
              </w:rPr>
              <w:fldChar w:fldCharType="end"/>
            </w:r>
          </w:hyperlink>
        </w:p>
        <w:p w14:paraId="5DF53C71" w14:textId="717B2F3E" w:rsidR="00F51012" w:rsidRDefault="00F51012">
          <w:pPr>
            <w:pStyle w:val="Inhopg2"/>
            <w:tabs>
              <w:tab w:val="right" w:leader="dot" w:pos="9062"/>
            </w:tabs>
            <w:rPr>
              <w:rFonts w:eastAsiaTheme="minorEastAsia"/>
              <w:noProof/>
              <w:lang w:eastAsia="nl-NL"/>
            </w:rPr>
          </w:pPr>
          <w:hyperlink w:anchor="_Toc50642517" w:history="1">
            <w:r w:rsidRPr="007F7464">
              <w:rPr>
                <w:rStyle w:val="Hyperlink"/>
                <w:noProof/>
              </w:rPr>
              <w:t>De kern van het project:</w:t>
            </w:r>
            <w:r>
              <w:rPr>
                <w:noProof/>
                <w:webHidden/>
              </w:rPr>
              <w:tab/>
            </w:r>
            <w:r>
              <w:rPr>
                <w:noProof/>
                <w:webHidden/>
              </w:rPr>
              <w:fldChar w:fldCharType="begin"/>
            </w:r>
            <w:r>
              <w:rPr>
                <w:noProof/>
                <w:webHidden/>
              </w:rPr>
              <w:instrText xml:space="preserve"> PAGEREF _Toc50642517 \h </w:instrText>
            </w:r>
            <w:r>
              <w:rPr>
                <w:noProof/>
                <w:webHidden/>
              </w:rPr>
            </w:r>
            <w:r>
              <w:rPr>
                <w:noProof/>
                <w:webHidden/>
              </w:rPr>
              <w:fldChar w:fldCharType="separate"/>
            </w:r>
            <w:r>
              <w:rPr>
                <w:noProof/>
                <w:webHidden/>
              </w:rPr>
              <w:t>3</w:t>
            </w:r>
            <w:r>
              <w:rPr>
                <w:noProof/>
                <w:webHidden/>
              </w:rPr>
              <w:fldChar w:fldCharType="end"/>
            </w:r>
          </w:hyperlink>
        </w:p>
        <w:p w14:paraId="241C9232" w14:textId="70B19ACB" w:rsidR="00F51012" w:rsidRDefault="00F51012">
          <w:pPr>
            <w:pStyle w:val="Inhopg2"/>
            <w:tabs>
              <w:tab w:val="right" w:leader="dot" w:pos="9062"/>
            </w:tabs>
            <w:rPr>
              <w:rFonts w:eastAsiaTheme="minorEastAsia"/>
              <w:noProof/>
              <w:lang w:eastAsia="nl-NL"/>
            </w:rPr>
          </w:pPr>
          <w:hyperlink w:anchor="_Toc50642518" w:history="1">
            <w:r w:rsidRPr="007F7464">
              <w:rPr>
                <w:rStyle w:val="Hyperlink"/>
                <w:noProof/>
              </w:rPr>
              <w:t>Aanleiding:</w:t>
            </w:r>
            <w:r>
              <w:rPr>
                <w:noProof/>
                <w:webHidden/>
              </w:rPr>
              <w:tab/>
            </w:r>
            <w:r>
              <w:rPr>
                <w:noProof/>
                <w:webHidden/>
              </w:rPr>
              <w:fldChar w:fldCharType="begin"/>
            </w:r>
            <w:r>
              <w:rPr>
                <w:noProof/>
                <w:webHidden/>
              </w:rPr>
              <w:instrText xml:space="preserve"> PAGEREF _Toc50642518 \h </w:instrText>
            </w:r>
            <w:r>
              <w:rPr>
                <w:noProof/>
                <w:webHidden/>
              </w:rPr>
            </w:r>
            <w:r>
              <w:rPr>
                <w:noProof/>
                <w:webHidden/>
              </w:rPr>
              <w:fldChar w:fldCharType="separate"/>
            </w:r>
            <w:r>
              <w:rPr>
                <w:noProof/>
                <w:webHidden/>
              </w:rPr>
              <w:t>3</w:t>
            </w:r>
            <w:r>
              <w:rPr>
                <w:noProof/>
                <w:webHidden/>
              </w:rPr>
              <w:fldChar w:fldCharType="end"/>
            </w:r>
          </w:hyperlink>
        </w:p>
        <w:p w14:paraId="77214527" w14:textId="4AAEA0E4" w:rsidR="00F51012" w:rsidRDefault="00F51012">
          <w:pPr>
            <w:pStyle w:val="Inhopg2"/>
            <w:tabs>
              <w:tab w:val="right" w:leader="dot" w:pos="9062"/>
            </w:tabs>
            <w:rPr>
              <w:rFonts w:eastAsiaTheme="minorEastAsia"/>
              <w:noProof/>
              <w:lang w:eastAsia="nl-NL"/>
            </w:rPr>
          </w:pPr>
          <w:hyperlink w:anchor="_Toc50642519" w:history="1">
            <w:r w:rsidRPr="007F7464">
              <w:rPr>
                <w:rStyle w:val="Hyperlink"/>
                <w:noProof/>
              </w:rPr>
              <w:t>Algemene beschrijving van de applicatie:</w:t>
            </w:r>
            <w:r>
              <w:rPr>
                <w:noProof/>
                <w:webHidden/>
              </w:rPr>
              <w:tab/>
            </w:r>
            <w:r>
              <w:rPr>
                <w:noProof/>
                <w:webHidden/>
              </w:rPr>
              <w:fldChar w:fldCharType="begin"/>
            </w:r>
            <w:r>
              <w:rPr>
                <w:noProof/>
                <w:webHidden/>
              </w:rPr>
              <w:instrText xml:space="preserve"> PAGEREF _Toc50642519 \h </w:instrText>
            </w:r>
            <w:r>
              <w:rPr>
                <w:noProof/>
                <w:webHidden/>
              </w:rPr>
            </w:r>
            <w:r>
              <w:rPr>
                <w:noProof/>
                <w:webHidden/>
              </w:rPr>
              <w:fldChar w:fldCharType="separate"/>
            </w:r>
            <w:r>
              <w:rPr>
                <w:noProof/>
                <w:webHidden/>
              </w:rPr>
              <w:t>3</w:t>
            </w:r>
            <w:r>
              <w:rPr>
                <w:noProof/>
                <w:webHidden/>
              </w:rPr>
              <w:fldChar w:fldCharType="end"/>
            </w:r>
          </w:hyperlink>
        </w:p>
        <w:p w14:paraId="5266E3D3" w14:textId="6ED4A55A" w:rsidR="00F51012" w:rsidRDefault="00F51012">
          <w:pPr>
            <w:pStyle w:val="Inhopg2"/>
            <w:tabs>
              <w:tab w:val="right" w:leader="dot" w:pos="9062"/>
            </w:tabs>
            <w:rPr>
              <w:rFonts w:eastAsiaTheme="minorEastAsia"/>
              <w:noProof/>
              <w:lang w:eastAsia="nl-NL"/>
            </w:rPr>
          </w:pPr>
          <w:hyperlink w:anchor="_Toc50642520" w:history="1">
            <w:r w:rsidRPr="007F7464">
              <w:rPr>
                <w:rStyle w:val="Hyperlink"/>
                <w:noProof/>
              </w:rPr>
              <w:t>Doelen van de applicatie:</w:t>
            </w:r>
            <w:r>
              <w:rPr>
                <w:noProof/>
                <w:webHidden/>
              </w:rPr>
              <w:tab/>
            </w:r>
            <w:r>
              <w:rPr>
                <w:noProof/>
                <w:webHidden/>
              </w:rPr>
              <w:fldChar w:fldCharType="begin"/>
            </w:r>
            <w:r>
              <w:rPr>
                <w:noProof/>
                <w:webHidden/>
              </w:rPr>
              <w:instrText xml:space="preserve"> PAGEREF _Toc50642520 \h </w:instrText>
            </w:r>
            <w:r>
              <w:rPr>
                <w:noProof/>
                <w:webHidden/>
              </w:rPr>
            </w:r>
            <w:r>
              <w:rPr>
                <w:noProof/>
                <w:webHidden/>
              </w:rPr>
              <w:fldChar w:fldCharType="separate"/>
            </w:r>
            <w:r>
              <w:rPr>
                <w:noProof/>
                <w:webHidden/>
              </w:rPr>
              <w:t>3</w:t>
            </w:r>
            <w:r>
              <w:rPr>
                <w:noProof/>
                <w:webHidden/>
              </w:rPr>
              <w:fldChar w:fldCharType="end"/>
            </w:r>
          </w:hyperlink>
        </w:p>
        <w:p w14:paraId="503EFCD4" w14:textId="0C0B3F2B" w:rsidR="00F51012" w:rsidRDefault="00F51012">
          <w:pPr>
            <w:pStyle w:val="Inhopg2"/>
            <w:tabs>
              <w:tab w:val="right" w:leader="dot" w:pos="9062"/>
            </w:tabs>
            <w:rPr>
              <w:rFonts w:eastAsiaTheme="minorEastAsia"/>
              <w:noProof/>
              <w:lang w:eastAsia="nl-NL"/>
            </w:rPr>
          </w:pPr>
          <w:hyperlink w:anchor="_Toc50642521" w:history="1">
            <w:r w:rsidRPr="007F7464">
              <w:rPr>
                <w:rStyle w:val="Hyperlink"/>
                <w:noProof/>
              </w:rPr>
              <w:t>Doelgroepen van de applicatie:</w:t>
            </w:r>
            <w:r>
              <w:rPr>
                <w:noProof/>
                <w:webHidden/>
              </w:rPr>
              <w:tab/>
            </w:r>
            <w:r>
              <w:rPr>
                <w:noProof/>
                <w:webHidden/>
              </w:rPr>
              <w:fldChar w:fldCharType="begin"/>
            </w:r>
            <w:r>
              <w:rPr>
                <w:noProof/>
                <w:webHidden/>
              </w:rPr>
              <w:instrText xml:space="preserve"> PAGEREF _Toc50642521 \h </w:instrText>
            </w:r>
            <w:r>
              <w:rPr>
                <w:noProof/>
                <w:webHidden/>
              </w:rPr>
            </w:r>
            <w:r>
              <w:rPr>
                <w:noProof/>
                <w:webHidden/>
              </w:rPr>
              <w:fldChar w:fldCharType="separate"/>
            </w:r>
            <w:r>
              <w:rPr>
                <w:noProof/>
                <w:webHidden/>
              </w:rPr>
              <w:t>4</w:t>
            </w:r>
            <w:r>
              <w:rPr>
                <w:noProof/>
                <w:webHidden/>
              </w:rPr>
              <w:fldChar w:fldCharType="end"/>
            </w:r>
          </w:hyperlink>
        </w:p>
        <w:p w14:paraId="1B762F6E" w14:textId="60C44AE0" w:rsidR="00F51012" w:rsidRDefault="00F51012">
          <w:pPr>
            <w:pStyle w:val="Inhopg2"/>
            <w:tabs>
              <w:tab w:val="right" w:leader="dot" w:pos="9062"/>
            </w:tabs>
            <w:rPr>
              <w:rFonts w:eastAsiaTheme="minorEastAsia"/>
              <w:noProof/>
              <w:lang w:eastAsia="nl-NL"/>
            </w:rPr>
          </w:pPr>
          <w:hyperlink w:anchor="_Toc50642522" w:history="1">
            <w:r w:rsidRPr="007F7464">
              <w:rPr>
                <w:rStyle w:val="Hyperlink"/>
                <w:noProof/>
              </w:rPr>
              <w:t>Vormgeving:</w:t>
            </w:r>
            <w:r>
              <w:rPr>
                <w:noProof/>
                <w:webHidden/>
              </w:rPr>
              <w:tab/>
            </w:r>
            <w:r>
              <w:rPr>
                <w:noProof/>
                <w:webHidden/>
              </w:rPr>
              <w:fldChar w:fldCharType="begin"/>
            </w:r>
            <w:r>
              <w:rPr>
                <w:noProof/>
                <w:webHidden/>
              </w:rPr>
              <w:instrText xml:space="preserve"> PAGEREF _Toc50642522 \h </w:instrText>
            </w:r>
            <w:r>
              <w:rPr>
                <w:noProof/>
                <w:webHidden/>
              </w:rPr>
            </w:r>
            <w:r>
              <w:rPr>
                <w:noProof/>
                <w:webHidden/>
              </w:rPr>
              <w:fldChar w:fldCharType="separate"/>
            </w:r>
            <w:r>
              <w:rPr>
                <w:noProof/>
                <w:webHidden/>
              </w:rPr>
              <w:t>4</w:t>
            </w:r>
            <w:r>
              <w:rPr>
                <w:noProof/>
                <w:webHidden/>
              </w:rPr>
              <w:fldChar w:fldCharType="end"/>
            </w:r>
          </w:hyperlink>
        </w:p>
        <w:p w14:paraId="20063D58" w14:textId="57D4E41B" w:rsidR="00F51012" w:rsidRDefault="00F51012">
          <w:pPr>
            <w:pStyle w:val="Inhopg2"/>
            <w:tabs>
              <w:tab w:val="right" w:leader="dot" w:pos="9062"/>
            </w:tabs>
            <w:rPr>
              <w:rFonts w:eastAsiaTheme="minorEastAsia"/>
              <w:noProof/>
              <w:lang w:eastAsia="nl-NL"/>
            </w:rPr>
          </w:pPr>
          <w:hyperlink w:anchor="_Toc50642523" w:history="1">
            <w:r w:rsidRPr="007F7464">
              <w:rPr>
                <w:rStyle w:val="Hyperlink"/>
                <w:noProof/>
              </w:rPr>
              <w:t>Informatie in de applicatie:</w:t>
            </w:r>
            <w:r>
              <w:rPr>
                <w:noProof/>
                <w:webHidden/>
              </w:rPr>
              <w:tab/>
            </w:r>
            <w:r>
              <w:rPr>
                <w:noProof/>
                <w:webHidden/>
              </w:rPr>
              <w:fldChar w:fldCharType="begin"/>
            </w:r>
            <w:r>
              <w:rPr>
                <w:noProof/>
                <w:webHidden/>
              </w:rPr>
              <w:instrText xml:space="preserve"> PAGEREF _Toc50642523 \h </w:instrText>
            </w:r>
            <w:r>
              <w:rPr>
                <w:noProof/>
                <w:webHidden/>
              </w:rPr>
            </w:r>
            <w:r>
              <w:rPr>
                <w:noProof/>
                <w:webHidden/>
              </w:rPr>
              <w:fldChar w:fldCharType="separate"/>
            </w:r>
            <w:r>
              <w:rPr>
                <w:noProof/>
                <w:webHidden/>
              </w:rPr>
              <w:t>4</w:t>
            </w:r>
            <w:r>
              <w:rPr>
                <w:noProof/>
                <w:webHidden/>
              </w:rPr>
              <w:fldChar w:fldCharType="end"/>
            </w:r>
          </w:hyperlink>
        </w:p>
        <w:p w14:paraId="2A6C1D28" w14:textId="6210E60B" w:rsidR="00F51012" w:rsidRDefault="00F51012">
          <w:pPr>
            <w:pStyle w:val="Inhopg2"/>
            <w:tabs>
              <w:tab w:val="right" w:leader="dot" w:pos="9062"/>
            </w:tabs>
            <w:rPr>
              <w:rFonts w:eastAsiaTheme="minorEastAsia"/>
              <w:noProof/>
              <w:lang w:eastAsia="nl-NL"/>
            </w:rPr>
          </w:pPr>
          <w:hyperlink w:anchor="_Toc50642524" w:history="1">
            <w:r w:rsidRPr="007F7464">
              <w:rPr>
                <w:rStyle w:val="Hyperlink"/>
                <w:noProof/>
              </w:rPr>
              <w:t>Interactie van de applicatie:</w:t>
            </w:r>
            <w:r>
              <w:rPr>
                <w:noProof/>
                <w:webHidden/>
              </w:rPr>
              <w:tab/>
            </w:r>
            <w:r>
              <w:rPr>
                <w:noProof/>
                <w:webHidden/>
              </w:rPr>
              <w:fldChar w:fldCharType="begin"/>
            </w:r>
            <w:r>
              <w:rPr>
                <w:noProof/>
                <w:webHidden/>
              </w:rPr>
              <w:instrText xml:space="preserve"> PAGEREF _Toc50642524 \h </w:instrText>
            </w:r>
            <w:r>
              <w:rPr>
                <w:noProof/>
                <w:webHidden/>
              </w:rPr>
            </w:r>
            <w:r>
              <w:rPr>
                <w:noProof/>
                <w:webHidden/>
              </w:rPr>
              <w:fldChar w:fldCharType="separate"/>
            </w:r>
            <w:r>
              <w:rPr>
                <w:noProof/>
                <w:webHidden/>
              </w:rPr>
              <w:t>4</w:t>
            </w:r>
            <w:r>
              <w:rPr>
                <w:noProof/>
                <w:webHidden/>
              </w:rPr>
              <w:fldChar w:fldCharType="end"/>
            </w:r>
          </w:hyperlink>
        </w:p>
        <w:p w14:paraId="10A74640" w14:textId="59C32F0A" w:rsidR="00F51012" w:rsidRDefault="00F51012">
          <w:pPr>
            <w:pStyle w:val="Inhopg2"/>
            <w:tabs>
              <w:tab w:val="right" w:leader="dot" w:pos="9062"/>
            </w:tabs>
            <w:rPr>
              <w:rFonts w:eastAsiaTheme="minorEastAsia"/>
              <w:noProof/>
              <w:lang w:eastAsia="nl-NL"/>
            </w:rPr>
          </w:pPr>
          <w:hyperlink w:anchor="_Toc50642525" w:history="1">
            <w:r w:rsidRPr="007F7464">
              <w:rPr>
                <w:rStyle w:val="Hyperlink"/>
                <w:noProof/>
              </w:rPr>
              <w:t>Tot slot:</w:t>
            </w:r>
            <w:r>
              <w:rPr>
                <w:noProof/>
                <w:webHidden/>
              </w:rPr>
              <w:tab/>
            </w:r>
            <w:r>
              <w:rPr>
                <w:noProof/>
                <w:webHidden/>
              </w:rPr>
              <w:fldChar w:fldCharType="begin"/>
            </w:r>
            <w:r>
              <w:rPr>
                <w:noProof/>
                <w:webHidden/>
              </w:rPr>
              <w:instrText xml:space="preserve"> PAGEREF _Toc50642525 \h </w:instrText>
            </w:r>
            <w:r>
              <w:rPr>
                <w:noProof/>
                <w:webHidden/>
              </w:rPr>
            </w:r>
            <w:r>
              <w:rPr>
                <w:noProof/>
                <w:webHidden/>
              </w:rPr>
              <w:fldChar w:fldCharType="separate"/>
            </w:r>
            <w:r>
              <w:rPr>
                <w:noProof/>
                <w:webHidden/>
              </w:rPr>
              <w:t>4</w:t>
            </w:r>
            <w:r>
              <w:rPr>
                <w:noProof/>
                <w:webHidden/>
              </w:rPr>
              <w:fldChar w:fldCharType="end"/>
            </w:r>
          </w:hyperlink>
        </w:p>
        <w:p w14:paraId="308BC28B" w14:textId="7C3EB9FF" w:rsidR="0042556D" w:rsidRDefault="0042556D">
          <w:r>
            <w:rPr>
              <w:b/>
              <w:bCs/>
            </w:rPr>
            <w:fldChar w:fldCharType="end"/>
          </w:r>
        </w:p>
      </w:sdtContent>
    </w:sdt>
    <w:p w14:paraId="7CB3179F" w14:textId="77777777" w:rsidR="0042556D" w:rsidRDefault="0042556D">
      <w:pPr>
        <w:rPr>
          <w:rFonts w:asciiTheme="majorHAnsi" w:hAnsiTheme="majorHAnsi" w:cstheme="majorHAnsi"/>
        </w:rPr>
      </w:pPr>
    </w:p>
    <w:p w14:paraId="7D9E39C0" w14:textId="77777777" w:rsidR="0042556D" w:rsidRDefault="0042556D">
      <w:pPr>
        <w:rPr>
          <w:rFonts w:asciiTheme="majorHAnsi" w:hAnsiTheme="majorHAnsi" w:cstheme="majorHAnsi"/>
        </w:rPr>
      </w:pPr>
    </w:p>
    <w:p w14:paraId="3A1A78DB" w14:textId="77777777" w:rsidR="0042556D" w:rsidRDefault="0042556D">
      <w:pPr>
        <w:rPr>
          <w:rFonts w:asciiTheme="majorHAnsi" w:hAnsiTheme="majorHAnsi" w:cstheme="majorHAnsi"/>
        </w:rPr>
      </w:pPr>
    </w:p>
    <w:p w14:paraId="249B3803" w14:textId="77777777" w:rsidR="0042556D" w:rsidRDefault="0042556D">
      <w:pPr>
        <w:rPr>
          <w:rFonts w:asciiTheme="majorHAnsi" w:hAnsiTheme="majorHAnsi" w:cstheme="majorHAnsi"/>
        </w:rPr>
      </w:pPr>
    </w:p>
    <w:p w14:paraId="71C08562" w14:textId="77777777" w:rsidR="0042556D" w:rsidRDefault="0042556D">
      <w:pPr>
        <w:rPr>
          <w:rFonts w:asciiTheme="majorHAnsi" w:hAnsiTheme="majorHAnsi" w:cstheme="majorHAnsi"/>
        </w:rPr>
      </w:pPr>
    </w:p>
    <w:p w14:paraId="01C9E695" w14:textId="77777777" w:rsidR="0042556D" w:rsidRDefault="0042556D">
      <w:pPr>
        <w:rPr>
          <w:rFonts w:asciiTheme="majorHAnsi" w:hAnsiTheme="majorHAnsi" w:cstheme="majorHAnsi"/>
        </w:rPr>
      </w:pPr>
    </w:p>
    <w:p w14:paraId="399F9DD9" w14:textId="77777777" w:rsidR="0042556D" w:rsidRDefault="0042556D">
      <w:pPr>
        <w:rPr>
          <w:rFonts w:asciiTheme="majorHAnsi" w:hAnsiTheme="majorHAnsi" w:cstheme="majorHAnsi"/>
        </w:rPr>
      </w:pPr>
    </w:p>
    <w:p w14:paraId="3B775EC2" w14:textId="77777777" w:rsidR="0042556D" w:rsidRDefault="0042556D">
      <w:pPr>
        <w:rPr>
          <w:rFonts w:asciiTheme="majorHAnsi" w:hAnsiTheme="majorHAnsi" w:cstheme="majorHAnsi"/>
        </w:rPr>
      </w:pPr>
    </w:p>
    <w:p w14:paraId="6D7B098C" w14:textId="77777777" w:rsidR="0042556D" w:rsidRDefault="0042556D">
      <w:pPr>
        <w:rPr>
          <w:rFonts w:asciiTheme="majorHAnsi" w:hAnsiTheme="majorHAnsi" w:cstheme="majorHAnsi"/>
        </w:rPr>
      </w:pPr>
    </w:p>
    <w:p w14:paraId="242A2E3B" w14:textId="77777777" w:rsidR="0042556D" w:rsidRDefault="0042556D">
      <w:pPr>
        <w:rPr>
          <w:rFonts w:asciiTheme="majorHAnsi" w:hAnsiTheme="majorHAnsi" w:cstheme="majorHAnsi"/>
        </w:rPr>
      </w:pPr>
    </w:p>
    <w:p w14:paraId="013C5658" w14:textId="77777777" w:rsidR="0042556D" w:rsidRDefault="0042556D">
      <w:pPr>
        <w:rPr>
          <w:rFonts w:asciiTheme="majorHAnsi" w:hAnsiTheme="majorHAnsi" w:cstheme="majorHAnsi"/>
        </w:rPr>
      </w:pPr>
    </w:p>
    <w:p w14:paraId="02C91755" w14:textId="77777777" w:rsidR="0042556D" w:rsidRDefault="0042556D">
      <w:pPr>
        <w:rPr>
          <w:rFonts w:asciiTheme="majorHAnsi" w:hAnsiTheme="majorHAnsi" w:cstheme="majorHAnsi"/>
        </w:rPr>
      </w:pPr>
    </w:p>
    <w:p w14:paraId="7790D58B" w14:textId="77777777" w:rsidR="0042556D" w:rsidRDefault="0042556D">
      <w:pPr>
        <w:rPr>
          <w:rFonts w:asciiTheme="majorHAnsi" w:hAnsiTheme="majorHAnsi" w:cstheme="majorHAnsi"/>
        </w:rPr>
      </w:pPr>
    </w:p>
    <w:p w14:paraId="0A5D2DA5" w14:textId="77777777" w:rsidR="0042556D" w:rsidRDefault="0042556D">
      <w:pPr>
        <w:rPr>
          <w:rFonts w:asciiTheme="majorHAnsi" w:hAnsiTheme="majorHAnsi" w:cstheme="majorHAnsi"/>
        </w:rPr>
      </w:pPr>
    </w:p>
    <w:p w14:paraId="33ACCCB6" w14:textId="77777777" w:rsidR="0042556D" w:rsidRDefault="0042556D">
      <w:pPr>
        <w:rPr>
          <w:rFonts w:asciiTheme="majorHAnsi" w:hAnsiTheme="majorHAnsi" w:cstheme="majorHAnsi"/>
        </w:rPr>
      </w:pPr>
    </w:p>
    <w:p w14:paraId="07363DAF" w14:textId="77777777" w:rsidR="0042556D" w:rsidRDefault="0042556D">
      <w:pPr>
        <w:rPr>
          <w:rFonts w:asciiTheme="majorHAnsi" w:hAnsiTheme="majorHAnsi" w:cstheme="majorHAnsi"/>
        </w:rPr>
      </w:pPr>
    </w:p>
    <w:p w14:paraId="46E914B3" w14:textId="77777777" w:rsidR="0042556D" w:rsidRDefault="0042556D">
      <w:pPr>
        <w:rPr>
          <w:rFonts w:asciiTheme="majorHAnsi" w:hAnsiTheme="majorHAnsi" w:cstheme="majorHAnsi"/>
        </w:rPr>
      </w:pPr>
    </w:p>
    <w:p w14:paraId="76CC04B8" w14:textId="77777777" w:rsidR="0042556D" w:rsidRDefault="0042556D">
      <w:pPr>
        <w:rPr>
          <w:rFonts w:asciiTheme="majorHAnsi" w:hAnsiTheme="majorHAnsi" w:cstheme="majorHAnsi"/>
        </w:rPr>
      </w:pPr>
    </w:p>
    <w:p w14:paraId="0BDE040D" w14:textId="77777777" w:rsidR="0042556D" w:rsidRDefault="0042556D">
      <w:pPr>
        <w:rPr>
          <w:rFonts w:asciiTheme="majorHAnsi" w:hAnsiTheme="majorHAnsi" w:cstheme="majorHAnsi"/>
        </w:rPr>
      </w:pPr>
    </w:p>
    <w:p w14:paraId="5F4E2E47" w14:textId="77777777" w:rsidR="0042556D" w:rsidRDefault="0042556D">
      <w:pPr>
        <w:rPr>
          <w:rFonts w:asciiTheme="majorHAnsi" w:hAnsiTheme="majorHAnsi" w:cstheme="majorHAnsi"/>
        </w:rPr>
      </w:pPr>
    </w:p>
    <w:p w14:paraId="5552458A" w14:textId="77777777" w:rsidR="0042556D" w:rsidRDefault="0042556D">
      <w:pPr>
        <w:rPr>
          <w:rFonts w:asciiTheme="majorHAnsi" w:hAnsiTheme="majorHAnsi" w:cstheme="majorHAnsi"/>
        </w:rPr>
      </w:pPr>
    </w:p>
    <w:p w14:paraId="5042A09D" w14:textId="77777777" w:rsidR="0042556D" w:rsidRDefault="0042556D">
      <w:pPr>
        <w:rPr>
          <w:rFonts w:asciiTheme="majorHAnsi" w:hAnsiTheme="majorHAnsi" w:cstheme="majorHAnsi"/>
        </w:rPr>
      </w:pPr>
    </w:p>
    <w:p w14:paraId="27188CF1" w14:textId="77777777" w:rsidR="0042556D" w:rsidRDefault="0042556D">
      <w:pPr>
        <w:rPr>
          <w:rFonts w:asciiTheme="majorHAnsi" w:hAnsiTheme="majorHAnsi" w:cstheme="majorHAnsi"/>
        </w:rPr>
      </w:pPr>
    </w:p>
    <w:p w14:paraId="73E3AE39" w14:textId="77777777" w:rsidR="0042556D" w:rsidRDefault="0042556D">
      <w:pPr>
        <w:rPr>
          <w:rFonts w:asciiTheme="majorHAnsi" w:hAnsiTheme="majorHAnsi" w:cstheme="majorHAnsi"/>
        </w:rPr>
      </w:pPr>
    </w:p>
    <w:p w14:paraId="009FB526" w14:textId="77777777" w:rsidR="0042556D" w:rsidRDefault="0042556D">
      <w:pPr>
        <w:rPr>
          <w:rFonts w:asciiTheme="majorHAnsi" w:hAnsiTheme="majorHAnsi" w:cstheme="majorHAnsi"/>
        </w:rPr>
      </w:pPr>
    </w:p>
    <w:p w14:paraId="09F530C6" w14:textId="77777777" w:rsidR="0042556D" w:rsidRDefault="0042556D">
      <w:pPr>
        <w:rPr>
          <w:rFonts w:asciiTheme="majorHAnsi" w:hAnsiTheme="majorHAnsi" w:cstheme="majorHAnsi"/>
        </w:rPr>
      </w:pPr>
    </w:p>
    <w:p w14:paraId="1E5CD7BA" w14:textId="77777777" w:rsidR="0042556D" w:rsidRDefault="0042556D">
      <w:pPr>
        <w:rPr>
          <w:rFonts w:asciiTheme="majorHAnsi" w:hAnsiTheme="majorHAnsi" w:cstheme="majorHAnsi"/>
        </w:rPr>
      </w:pPr>
    </w:p>
    <w:p w14:paraId="6ACCB799" w14:textId="77777777" w:rsidR="0042556D" w:rsidRDefault="0042556D">
      <w:pPr>
        <w:rPr>
          <w:rFonts w:asciiTheme="majorHAnsi" w:hAnsiTheme="majorHAnsi" w:cstheme="majorHAnsi"/>
        </w:rPr>
      </w:pPr>
    </w:p>
    <w:p w14:paraId="4AAC538B" w14:textId="77777777" w:rsidR="0042556D" w:rsidRDefault="0042556D">
      <w:pPr>
        <w:rPr>
          <w:rFonts w:asciiTheme="majorHAnsi" w:hAnsiTheme="majorHAnsi" w:cstheme="majorHAnsi"/>
        </w:rPr>
      </w:pPr>
    </w:p>
    <w:p w14:paraId="6F71C1DC" w14:textId="77777777" w:rsidR="00450613" w:rsidRDefault="00450613" w:rsidP="00450613">
      <w:pPr>
        <w:pStyle w:val="Kop1"/>
      </w:pPr>
      <w:bookmarkStart w:id="0" w:name="_Toc50451644"/>
      <w:bookmarkStart w:id="1" w:name="_Toc50642516"/>
      <w:r>
        <w:t>Behoefte Analyse</w:t>
      </w:r>
      <w:bookmarkEnd w:id="0"/>
      <w:bookmarkEnd w:id="1"/>
    </w:p>
    <w:p w14:paraId="7A26F61A" w14:textId="77777777" w:rsidR="00450613" w:rsidRDefault="00450613" w:rsidP="00450613"/>
    <w:p w14:paraId="43BC33EA" w14:textId="77777777" w:rsidR="00450613" w:rsidRDefault="00450613" w:rsidP="00450613">
      <w:pPr>
        <w:pStyle w:val="Kop2"/>
      </w:pPr>
      <w:bookmarkStart w:id="2" w:name="_Toc50451645"/>
      <w:bookmarkStart w:id="3" w:name="_Toc50642517"/>
      <w:r>
        <w:t>De kern van het project:</w:t>
      </w:r>
      <w:bookmarkEnd w:id="2"/>
      <w:bookmarkEnd w:id="3"/>
      <w:r>
        <w:t xml:space="preserve"> </w:t>
      </w:r>
    </w:p>
    <w:p w14:paraId="26206436" w14:textId="77777777" w:rsidR="00450613" w:rsidRDefault="00450613" w:rsidP="00450613"/>
    <w:p w14:paraId="43B13B0B" w14:textId="77777777" w:rsidR="00450613" w:rsidRDefault="00450613" w:rsidP="00450613">
      <w:r>
        <w:t xml:space="preserve">De bedoeling van de app is om </w:t>
      </w:r>
      <w:proofErr w:type="spellStart"/>
      <w:r>
        <w:t>nederlanders</w:t>
      </w:r>
      <w:proofErr w:type="spellEnd"/>
      <w:r>
        <w:t xml:space="preserve"> </w:t>
      </w:r>
      <w:proofErr w:type="spellStart"/>
      <w:r>
        <w:t>amazigh</w:t>
      </w:r>
      <w:proofErr w:type="spellEnd"/>
      <w:r>
        <w:t xml:space="preserve"> te leren, of andersom.</w:t>
      </w:r>
    </w:p>
    <w:p w14:paraId="0132DD28" w14:textId="77777777" w:rsidR="00450613" w:rsidRDefault="00450613" w:rsidP="00450613">
      <w:r>
        <w:t>Het is een zeer zeldzame taal die niet vaak voorkomt, en daarom is er ook nog geen app voor.</w:t>
      </w:r>
    </w:p>
    <w:p w14:paraId="175AF7F0" w14:textId="77777777" w:rsidR="00450613" w:rsidRDefault="00450613" w:rsidP="00450613"/>
    <w:p w14:paraId="17E672B4" w14:textId="77777777" w:rsidR="00450613" w:rsidRDefault="00450613" w:rsidP="00450613">
      <w:r>
        <w:t>Door middel van quiz vragen is het de bedoeling om de gebruiker de kennis laten krijgen</w:t>
      </w:r>
    </w:p>
    <w:p w14:paraId="7ECB316D" w14:textId="77777777" w:rsidR="00450613" w:rsidRDefault="00450613" w:rsidP="00450613">
      <w:r>
        <w:t>over de taal.</w:t>
      </w:r>
    </w:p>
    <w:p w14:paraId="102A9AFE" w14:textId="0042AA7A" w:rsidR="00450613" w:rsidRDefault="00450613" w:rsidP="00450613">
      <w:pPr>
        <w:pStyle w:val="Kop2"/>
      </w:pPr>
      <w:bookmarkStart w:id="4" w:name="_Toc50642518"/>
      <w:r>
        <w:t>Aanleiding:</w:t>
      </w:r>
      <w:bookmarkEnd w:id="4"/>
    </w:p>
    <w:p w14:paraId="686F111C" w14:textId="77777777" w:rsidR="00450613" w:rsidRPr="00C6514E" w:rsidRDefault="00450613" w:rsidP="00450613">
      <w:pPr>
        <w:pStyle w:val="Lijstalinea"/>
      </w:pPr>
      <w:r>
        <w:t xml:space="preserve">De opdrachtgever wil een applicatie, Omdat zei een onderzoek hebben gedaan naar minderheidstalen in Afrika. En er zijn bijna geen middelen voor het leren van </w:t>
      </w:r>
      <w:proofErr w:type="spellStart"/>
      <w:r>
        <w:t>Amazigh</w:t>
      </w:r>
      <w:proofErr w:type="spellEnd"/>
      <w:r>
        <w:t>. Dus maken wij daar een app voor.</w:t>
      </w:r>
    </w:p>
    <w:p w14:paraId="1892CA03" w14:textId="514AE1CE" w:rsidR="00450613" w:rsidRDefault="00450613" w:rsidP="00450613">
      <w:pPr>
        <w:pStyle w:val="Kop2"/>
      </w:pPr>
      <w:bookmarkStart w:id="5" w:name="_Toc50642519"/>
      <w:r>
        <w:t>Algemene beschrijving van de applicatie:</w:t>
      </w:r>
      <w:bookmarkEnd w:id="5"/>
    </w:p>
    <w:p w14:paraId="70B3915D" w14:textId="4C3A0B8A" w:rsidR="00450613" w:rsidRDefault="00450613" w:rsidP="00450613">
      <w:pPr>
        <w:spacing w:after="200" w:line="276" w:lineRule="auto"/>
      </w:pPr>
      <w:proofErr w:type="spellStart"/>
      <w:r w:rsidRPr="007C1D09">
        <w:t>Splash</w:t>
      </w:r>
      <w:proofErr w:type="spellEnd"/>
      <w:r w:rsidRPr="007C1D09">
        <w:t xml:space="preserve"> screen met het logo van </w:t>
      </w:r>
      <w:proofErr w:type="spellStart"/>
      <w:r w:rsidRPr="007C1D09">
        <w:t>amazigh</w:t>
      </w:r>
      <w:proofErr w:type="spellEnd"/>
      <w:r w:rsidRPr="007C1D09">
        <w:t xml:space="preserve"> samen met een icoontje van </w:t>
      </w:r>
      <w:proofErr w:type="spellStart"/>
      <w:r w:rsidRPr="007C1D09">
        <w:t>amazigh</w:t>
      </w:r>
      <w:proofErr w:type="spellEnd"/>
      <w:r w:rsidRPr="007C1D09">
        <w:t xml:space="preserve">. Dan een hoofdscherm met daarin twee opties voor oefenen en spelen. Spelen is een quiz met 5 opties en 3 kansen. Oefenen is dat je een geluid kan horen die bij de afbeelding op je scherm hoort. Verder een scherm met </w:t>
      </w:r>
      <w:proofErr w:type="spellStart"/>
      <w:r w:rsidRPr="007C1D09">
        <w:t>categorieen</w:t>
      </w:r>
      <w:proofErr w:type="spellEnd"/>
      <w:r w:rsidRPr="007C1D09">
        <w:t xml:space="preserve"> die je kan selecteren en eventuele scores die je kan zien.</w:t>
      </w:r>
    </w:p>
    <w:p w14:paraId="580A6067" w14:textId="77777777" w:rsidR="00450613" w:rsidRDefault="00450613" w:rsidP="00450613">
      <w:pPr>
        <w:pStyle w:val="Kop2"/>
      </w:pPr>
      <w:bookmarkStart w:id="6" w:name="_Toc50451648"/>
      <w:bookmarkStart w:id="7" w:name="_Toc50642520"/>
      <w:r>
        <w:t>Doelen van de applicatie:</w:t>
      </w:r>
      <w:bookmarkEnd w:id="6"/>
      <w:bookmarkEnd w:id="7"/>
    </w:p>
    <w:p w14:paraId="21212E94" w14:textId="77777777" w:rsidR="00450613" w:rsidRDefault="00450613" w:rsidP="00450613"/>
    <w:p w14:paraId="1104B178" w14:textId="77777777" w:rsidR="00450613" w:rsidRDefault="00450613" w:rsidP="00450613">
      <w:r>
        <w:t xml:space="preserve">Het doel is om jongere kinderen </w:t>
      </w:r>
      <w:proofErr w:type="spellStart"/>
      <w:r>
        <w:t>amazigh</w:t>
      </w:r>
      <w:proofErr w:type="spellEnd"/>
      <w:r>
        <w:t xml:space="preserve"> te kunnen laten leren en andersom ook, ook moet</w:t>
      </w:r>
    </w:p>
    <w:p w14:paraId="7C1909EE" w14:textId="77777777" w:rsidR="00450613" w:rsidRDefault="00450613" w:rsidP="00450613">
      <w:r>
        <w:t>de app leuk zijn. dat is een belangrijk punt het moet gewoon lekker speels aanvoelen</w:t>
      </w:r>
    </w:p>
    <w:p w14:paraId="679ED849" w14:textId="77777777" w:rsidR="00450613" w:rsidRDefault="00450613" w:rsidP="00450613">
      <w:r>
        <w:t>voor de kinderen.</w:t>
      </w:r>
    </w:p>
    <w:p w14:paraId="69D97FD8" w14:textId="77777777" w:rsidR="00450613" w:rsidRDefault="00450613" w:rsidP="00450613">
      <w:pPr>
        <w:spacing w:after="200" w:line="276" w:lineRule="auto"/>
      </w:pPr>
    </w:p>
    <w:p w14:paraId="082F08B3" w14:textId="77777777" w:rsidR="00450613" w:rsidRDefault="00450613" w:rsidP="00450613">
      <w:pPr>
        <w:pStyle w:val="Kop2"/>
      </w:pPr>
      <w:bookmarkStart w:id="8" w:name="_Toc50451649"/>
      <w:bookmarkStart w:id="9" w:name="_Toc50642521"/>
      <w:r>
        <w:lastRenderedPageBreak/>
        <w:t>Doelgroepen van de applicatie:</w:t>
      </w:r>
      <w:bookmarkEnd w:id="8"/>
      <w:bookmarkEnd w:id="9"/>
    </w:p>
    <w:p w14:paraId="0F6D77DF" w14:textId="77777777" w:rsidR="00450613" w:rsidRDefault="00450613" w:rsidP="00450613"/>
    <w:p w14:paraId="759C6C5E" w14:textId="77777777" w:rsidR="00450613" w:rsidRDefault="00450613" w:rsidP="00450613">
      <w:r>
        <w:t>De doelgroep is van 5-12 dus echt basisschool niveau. Het is uiteraard ook te gebruiken</w:t>
      </w:r>
    </w:p>
    <w:p w14:paraId="0CF6417F" w14:textId="77777777" w:rsidR="00450613" w:rsidRDefault="00450613" w:rsidP="00450613">
      <w:r>
        <w:t>voor oudere mensen, dat is geen probleem maar we realiseren het meeste naar de behoefte</w:t>
      </w:r>
    </w:p>
    <w:p w14:paraId="5E3B559D" w14:textId="71E7648C" w:rsidR="00450613" w:rsidRDefault="00450613" w:rsidP="00450613">
      <w:r>
        <w:t>van de kleine kinderen.</w:t>
      </w:r>
    </w:p>
    <w:p w14:paraId="55093390" w14:textId="5D0BF9F2" w:rsidR="00450613" w:rsidRDefault="00450613" w:rsidP="00450613"/>
    <w:p w14:paraId="2F80A290" w14:textId="422B51F8" w:rsidR="00450613" w:rsidRDefault="00450613" w:rsidP="00450613">
      <w:pPr>
        <w:pStyle w:val="Kop2"/>
      </w:pPr>
      <w:bookmarkStart w:id="10" w:name="_Toc50642522"/>
      <w:r>
        <w:t>Vormgeving:</w:t>
      </w:r>
      <w:bookmarkEnd w:id="10"/>
      <w:r>
        <w:t xml:space="preserve"> </w:t>
      </w:r>
    </w:p>
    <w:p w14:paraId="12F46D30" w14:textId="3C55536B" w:rsidR="00450613" w:rsidRDefault="00450613" w:rsidP="00450613">
      <w:pPr>
        <w:pStyle w:val="Geenafstand"/>
      </w:pPr>
      <w:r w:rsidRPr="007C1D09">
        <w:t>De applicatie moet vrolijke kleuren hebben. Blauw, geel en groen zijn voorkeurskleuren. De stijl hoeft niet iets specifieks te zijn zolang het maar doelt op kinderen</w:t>
      </w:r>
    </w:p>
    <w:p w14:paraId="306E042B" w14:textId="07A2A65D" w:rsidR="00450613" w:rsidRDefault="00450613" w:rsidP="00450613">
      <w:pPr>
        <w:pStyle w:val="Geenafstand"/>
      </w:pPr>
    </w:p>
    <w:p w14:paraId="05D4EEDE" w14:textId="2D4A2B04" w:rsidR="00450613" w:rsidRDefault="00450613" w:rsidP="00450613">
      <w:pPr>
        <w:pStyle w:val="Kop2"/>
      </w:pPr>
      <w:bookmarkStart w:id="11" w:name="_Toc50642523"/>
      <w:r>
        <w:t>Informatie in de applicatie:</w:t>
      </w:r>
      <w:bookmarkEnd w:id="11"/>
    </w:p>
    <w:p w14:paraId="52C2C788" w14:textId="77777777" w:rsidR="00450613" w:rsidRPr="00D02926" w:rsidRDefault="00450613" w:rsidP="00450613">
      <w:pPr>
        <w:ind w:left="708"/>
      </w:pPr>
      <w:r>
        <w:t>Content bestaat uit geluid, tekst en plaatjes. Wordt aangeleverd door de klant.</w:t>
      </w:r>
    </w:p>
    <w:p w14:paraId="116109D4" w14:textId="72C29EB7" w:rsidR="00450613" w:rsidRDefault="00450613" w:rsidP="00450613">
      <w:pPr>
        <w:pStyle w:val="Kop2"/>
      </w:pPr>
      <w:bookmarkStart w:id="12" w:name="_Toc50642524"/>
      <w:r>
        <w:t>Interactie van de applicatie:</w:t>
      </w:r>
      <w:bookmarkEnd w:id="12"/>
    </w:p>
    <w:p w14:paraId="20F9BBDD" w14:textId="2A837A45" w:rsidR="00450613" w:rsidRDefault="00450613" w:rsidP="00450613">
      <w:pPr>
        <w:spacing w:after="200" w:line="276" w:lineRule="auto"/>
      </w:pPr>
      <w:r w:rsidRPr="007C1D09">
        <w:t>Gebruiker moet kunnen oefenen en kunnen spelen. Bij het oefenen krijg je een plaatje te zien en hoor je hoe je het uitspreekt. Dan kun je door naar de volgende gaan. Bij spelen is dit in een quiz vorm. Je krijgt 5 plaatjes en 3 kansen om het geluid te matchen met het plaatje.</w:t>
      </w:r>
    </w:p>
    <w:p w14:paraId="10F66038" w14:textId="56D5EBD4" w:rsidR="00450613" w:rsidRDefault="00450613" w:rsidP="00450613">
      <w:pPr>
        <w:spacing w:after="200" w:line="276" w:lineRule="auto"/>
      </w:pPr>
    </w:p>
    <w:p w14:paraId="67C519A7" w14:textId="7FDE07C1" w:rsidR="00450613" w:rsidRDefault="00450613" w:rsidP="00450613">
      <w:pPr>
        <w:pStyle w:val="Kop2"/>
      </w:pPr>
      <w:bookmarkStart w:id="13" w:name="_Toc50642525"/>
      <w:r>
        <w:t>Tot slot:</w:t>
      </w:r>
      <w:bookmarkEnd w:id="13"/>
    </w:p>
    <w:p w14:paraId="03DC615E" w14:textId="388FF624" w:rsidR="00450613" w:rsidRPr="00450613" w:rsidRDefault="00450613" w:rsidP="00450613">
      <w:r w:rsidRPr="007C1D09">
        <w:t>Versie voor zo veel mogelijk telefoons (</w:t>
      </w:r>
      <w:proofErr w:type="spellStart"/>
      <w:r w:rsidRPr="007C1D09">
        <w:t>android</w:t>
      </w:r>
      <w:proofErr w:type="spellEnd"/>
      <w:r w:rsidRPr="007C1D09">
        <w:t>)</w:t>
      </w:r>
      <w:r w:rsidRPr="007C1D09">
        <w:br/>
      </w:r>
      <w:proofErr w:type="spellStart"/>
      <w:r w:rsidRPr="007C1D09">
        <w:t>Portrait</w:t>
      </w:r>
      <w:proofErr w:type="spellEnd"/>
      <w:r w:rsidRPr="007C1D09">
        <w:t>.</w:t>
      </w:r>
      <w:r w:rsidRPr="007C1D09">
        <w:br/>
        <w:t>Budget is 5000 euro.</w:t>
      </w:r>
      <w:r w:rsidRPr="007C1D09">
        <w:br/>
        <w:t>Deadline ontwerp is 28 oktober.</w:t>
      </w:r>
      <w:r w:rsidRPr="007C1D09">
        <w:br/>
        <w:t>Deadline Realisatie 13 januari.</w:t>
      </w:r>
    </w:p>
    <w:p w14:paraId="2F4FBC5B" w14:textId="77777777" w:rsidR="00450613" w:rsidRPr="00450613" w:rsidRDefault="00450613" w:rsidP="00450613"/>
    <w:p w14:paraId="40C56B56" w14:textId="77777777" w:rsidR="00450613" w:rsidRPr="00450613" w:rsidRDefault="00450613" w:rsidP="00450613"/>
    <w:p w14:paraId="1733B2FD" w14:textId="77777777" w:rsidR="0042556D" w:rsidRDefault="0042556D" w:rsidP="0042556D"/>
    <w:p w14:paraId="356660CA" w14:textId="77777777" w:rsidR="0042556D" w:rsidRDefault="0042556D" w:rsidP="0042556D"/>
    <w:p w14:paraId="339BE6CC" w14:textId="77777777" w:rsidR="0042556D" w:rsidRDefault="0042556D" w:rsidP="0042556D"/>
    <w:p w14:paraId="7EF1E989" w14:textId="77777777" w:rsidR="0042556D" w:rsidRDefault="0042556D" w:rsidP="0042556D"/>
    <w:p w14:paraId="21992D46" w14:textId="77777777" w:rsidR="0042556D" w:rsidRDefault="0042556D" w:rsidP="0042556D"/>
    <w:p w14:paraId="0C6A9DB1" w14:textId="77777777" w:rsidR="0042556D" w:rsidRDefault="0042556D" w:rsidP="0042556D"/>
    <w:p w14:paraId="713038CF" w14:textId="77777777" w:rsidR="0042556D" w:rsidRDefault="0042556D" w:rsidP="0042556D"/>
    <w:p w14:paraId="62004F2A" w14:textId="77777777" w:rsidR="0042556D" w:rsidRDefault="0042556D" w:rsidP="0042556D"/>
    <w:p w14:paraId="40E9E2BD" w14:textId="77777777" w:rsidR="0042556D" w:rsidRDefault="0042556D" w:rsidP="0042556D"/>
    <w:p w14:paraId="67AC3663" w14:textId="77777777" w:rsidR="0042556D" w:rsidRDefault="0042556D" w:rsidP="0042556D"/>
    <w:p w14:paraId="54AF69FA" w14:textId="77777777" w:rsidR="0042556D" w:rsidRDefault="0042556D" w:rsidP="0042556D"/>
    <w:p w14:paraId="688178E1" w14:textId="77777777" w:rsidR="0042556D" w:rsidRDefault="0042556D" w:rsidP="0042556D"/>
    <w:p w14:paraId="4A074081" w14:textId="77777777" w:rsidR="0042556D" w:rsidRDefault="0042556D" w:rsidP="0042556D"/>
    <w:p w14:paraId="13427CDE" w14:textId="77777777" w:rsidR="0042556D" w:rsidRDefault="0042556D" w:rsidP="0042556D"/>
    <w:p w14:paraId="78BD089E" w14:textId="77777777" w:rsidR="0042556D" w:rsidRDefault="0042556D" w:rsidP="0042556D"/>
    <w:p w14:paraId="0700898B" w14:textId="77777777" w:rsidR="0042556D" w:rsidRDefault="0042556D" w:rsidP="0042556D"/>
    <w:p w14:paraId="3AA93B97" w14:textId="77777777" w:rsidR="0042556D" w:rsidRDefault="0042556D" w:rsidP="0042556D"/>
    <w:p w14:paraId="095FDC23" w14:textId="77777777" w:rsidR="0042556D" w:rsidRDefault="0042556D" w:rsidP="0042556D"/>
    <w:p w14:paraId="3D8CDABF" w14:textId="77777777" w:rsidR="0042556D" w:rsidRDefault="0042556D" w:rsidP="0042556D"/>
    <w:p w14:paraId="5FB0956C" w14:textId="77777777" w:rsidR="0042556D" w:rsidRDefault="0042556D" w:rsidP="0042556D"/>
    <w:p w14:paraId="14612761" w14:textId="77777777" w:rsidR="0042556D" w:rsidRDefault="0042556D" w:rsidP="0042556D"/>
    <w:p w14:paraId="6E30713A" w14:textId="77777777" w:rsidR="0042556D" w:rsidRDefault="0042556D" w:rsidP="0042556D"/>
    <w:p w14:paraId="5374B8BA" w14:textId="77777777" w:rsidR="0042556D" w:rsidRDefault="0042556D" w:rsidP="0042556D"/>
    <w:p w14:paraId="3FDF9EBF" w14:textId="77777777" w:rsidR="0042556D" w:rsidRDefault="0042556D" w:rsidP="0042556D"/>
    <w:p w14:paraId="00D9E3CD" w14:textId="77777777" w:rsidR="0042556D" w:rsidRDefault="0042556D" w:rsidP="0042556D"/>
    <w:p w14:paraId="4204DDDA" w14:textId="77777777" w:rsidR="0042556D" w:rsidRDefault="0042556D" w:rsidP="0042556D"/>
    <w:p w14:paraId="4FBFDEBE" w14:textId="77777777" w:rsidR="0042556D" w:rsidRDefault="0042556D" w:rsidP="0042556D"/>
    <w:p w14:paraId="0ED10F92" w14:textId="77777777" w:rsidR="0042556D" w:rsidRDefault="0042556D" w:rsidP="0042556D"/>
    <w:p w14:paraId="054F00C6" w14:textId="77777777" w:rsidR="0042556D" w:rsidRDefault="0042556D" w:rsidP="0042556D"/>
    <w:p w14:paraId="42DD7044" w14:textId="37C41F36" w:rsidR="0042556D" w:rsidRPr="0042556D" w:rsidRDefault="0042556D" w:rsidP="0042556D">
      <w:pPr>
        <w:pStyle w:val="Kop1"/>
      </w:pPr>
    </w:p>
    <w:sectPr w:rsidR="0042556D" w:rsidRPr="0042556D" w:rsidSect="00F753B7">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1CEFA" w14:textId="77777777" w:rsidR="006971ED" w:rsidRDefault="006971ED" w:rsidP="0042556D">
      <w:pPr>
        <w:spacing w:after="0" w:line="240" w:lineRule="auto"/>
      </w:pPr>
      <w:r>
        <w:separator/>
      </w:r>
    </w:p>
  </w:endnote>
  <w:endnote w:type="continuationSeparator" w:id="0">
    <w:p w14:paraId="7495599A" w14:textId="77777777" w:rsidR="006971ED" w:rsidRDefault="006971ED"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8C90D" w14:textId="77777777" w:rsidR="00F753B7" w:rsidRDefault="00F753B7">
    <w:pPr>
      <w:pStyle w:val="Voettekst"/>
    </w:pPr>
    <w:r>
      <w:t>[Nick de Goeij,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7C92B" w14:textId="77777777" w:rsidR="006971ED" w:rsidRDefault="006971ED" w:rsidP="0042556D">
      <w:pPr>
        <w:spacing w:after="0" w:line="240" w:lineRule="auto"/>
      </w:pPr>
      <w:r>
        <w:separator/>
      </w:r>
    </w:p>
  </w:footnote>
  <w:footnote w:type="continuationSeparator" w:id="0">
    <w:p w14:paraId="267C313E" w14:textId="77777777" w:rsidR="006971ED" w:rsidRDefault="006971ED"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3A90" w14:textId="77777777" w:rsidR="0042556D" w:rsidRDefault="0042556D">
    <w:pPr>
      <w:pStyle w:val="Koptekst"/>
    </w:pPr>
    <w:r>
      <w:t>[</w:t>
    </w:r>
    <w:proofErr w:type="spellStart"/>
    <w:r>
      <w:t>Amazigh</w:t>
    </w:r>
    <w:proofErr w:type="spellEnd"/>
    <w:r>
      <w:t xml:space="preserve"> App]</w:t>
    </w:r>
  </w:p>
  <w:p w14:paraId="104092F6" w14:textId="77777777" w:rsidR="0042556D" w:rsidRDefault="0042556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3"/>
    <w:rsid w:val="002672D3"/>
    <w:rsid w:val="0042556D"/>
    <w:rsid w:val="00450613"/>
    <w:rsid w:val="00575813"/>
    <w:rsid w:val="006971ED"/>
    <w:rsid w:val="00EE5B6B"/>
    <w:rsid w:val="00F51012"/>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AA2D2"/>
  <w15:chartTrackingRefBased/>
  <w15:docId w15:val="{A1A5C2BE-92BC-429E-B793-DD71C47ED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0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character" w:customStyle="1" w:styleId="Kop2Char">
    <w:name w:val="Kop 2 Char"/>
    <w:basedOn w:val="Standaardalinea-lettertype"/>
    <w:link w:val="Kop2"/>
    <w:uiPriority w:val="9"/>
    <w:rsid w:val="0045061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450613"/>
    <w:pPr>
      <w:spacing w:after="100"/>
      <w:ind w:left="220"/>
    </w:pPr>
  </w:style>
  <w:style w:type="paragraph" w:styleId="Lijstalinea">
    <w:name w:val="List Paragraph"/>
    <w:basedOn w:val="Standaard"/>
    <w:uiPriority w:val="34"/>
    <w:qFormat/>
    <w:rsid w:val="00450613"/>
    <w:pPr>
      <w:ind w:left="720"/>
      <w:contextualSpacing/>
    </w:pPr>
  </w:style>
  <w:style w:type="paragraph" w:styleId="Geenafstand">
    <w:name w:val="No Spacing"/>
    <w:uiPriority w:val="1"/>
    <w:qFormat/>
    <w:rsid w:val="00450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BehoefteAnalyse_Groep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B18D-54F8-4EDF-8552-528C51D6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BehoefteAnalyse_Groepv1.0..dotx</Template>
  <TotalTime>4</TotalTime>
  <Pages>5</Pages>
  <Words>510</Words>
  <Characters>2806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2</cp:revision>
  <dcterms:created xsi:type="dcterms:W3CDTF">2020-09-10T12:53:00Z</dcterms:created>
  <dcterms:modified xsi:type="dcterms:W3CDTF">2020-09-10T13:01:00Z</dcterms:modified>
</cp:coreProperties>
</file>